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77777777" w:rsidR="00BD519B" w:rsidRPr="00870E1E" w:rsidRDefault="00BD519B">
      <w:pPr>
        <w:ind w:left="-360"/>
      </w:pPr>
    </w:p>
    <w:p w14:paraId="783C8325" w14:textId="77777777" w:rsidR="009A069C" w:rsidRPr="00870E1E" w:rsidRDefault="009A069C">
      <w:pPr>
        <w:ind w:left="-360"/>
      </w:pPr>
    </w:p>
    <w:p w14:paraId="783C8326" w14:textId="77777777" w:rsidR="009A069C" w:rsidRPr="00870E1E" w:rsidRDefault="009A069C">
      <w:pPr>
        <w:ind w:left="-360"/>
      </w:pPr>
    </w:p>
    <w:p w14:paraId="783C8327" w14:textId="77777777" w:rsidR="009A069C" w:rsidRPr="00870E1E" w:rsidRDefault="009A069C">
      <w:pPr>
        <w:ind w:left="-360"/>
      </w:pPr>
    </w:p>
    <w:p w14:paraId="783C8328" w14:textId="77777777" w:rsidR="009A069C" w:rsidRPr="00870E1E" w:rsidRDefault="009A069C">
      <w:pPr>
        <w:ind w:left="-360"/>
      </w:pPr>
    </w:p>
    <w:p w14:paraId="783C8329" w14:textId="77777777" w:rsidR="009A069C" w:rsidRPr="00870E1E" w:rsidRDefault="009A069C">
      <w:pPr>
        <w:ind w:left="-360"/>
      </w:pPr>
    </w:p>
    <w:p w14:paraId="783C832A" w14:textId="77777777" w:rsidR="009A069C" w:rsidRPr="00870E1E" w:rsidRDefault="009A069C">
      <w:pPr>
        <w:ind w:left="-360"/>
      </w:pPr>
    </w:p>
    <w:p w14:paraId="783C832B" w14:textId="77777777" w:rsidR="00BD519B" w:rsidRPr="00870E1E" w:rsidRDefault="00BD519B">
      <w:pPr>
        <w:ind w:left="-360"/>
      </w:pPr>
      <w:bookmarkStart w:id="0" w:name="_top"/>
      <w:bookmarkEnd w:id="0"/>
    </w:p>
    <w:p w14:paraId="783C832C" w14:textId="77777777" w:rsidR="00BD519B" w:rsidRPr="00870E1E" w:rsidRDefault="00BD519B">
      <w:pPr>
        <w:tabs>
          <w:tab w:val="right" w:pos="7920"/>
        </w:tabs>
        <w:rPr>
          <w:b/>
        </w:rPr>
      </w:pPr>
    </w:p>
    <w:p w14:paraId="783C832D" w14:textId="77777777" w:rsidR="009A069C" w:rsidRPr="00870E1E" w:rsidRDefault="009A069C" w:rsidP="009A069C">
      <w:pPr>
        <w:pStyle w:val="BodyTextIndent"/>
        <w:rPr>
          <w:rFonts w:ascii="Copperplate Gothic Bold" w:hAnsi="Copperplate Gothic Bold"/>
          <w:sz w:val="32"/>
          <w:szCs w:val="32"/>
        </w:rPr>
      </w:pPr>
      <w:r w:rsidRPr="00870E1E">
        <w:rPr>
          <w:rFonts w:ascii="Copperplate Gothic Bold" w:hAnsi="Copperplate Gothic Bold"/>
        </w:rPr>
        <w:t>Project Title</w:t>
      </w:r>
    </w:p>
    <w:p w14:paraId="783C832E" w14:textId="77777777" w:rsidR="009A069C" w:rsidRPr="00870E1E" w:rsidRDefault="009A069C" w:rsidP="009A069C">
      <w:pPr>
        <w:pStyle w:val="BodyTextIndent"/>
        <w:rPr>
          <w:sz w:val="28"/>
        </w:rPr>
      </w:pPr>
    </w:p>
    <w:p w14:paraId="783C832F" w14:textId="4FE65492" w:rsidR="009A069C" w:rsidRPr="00F314C9" w:rsidRDefault="00F314C9" w:rsidP="009A069C">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r w:rsidR="009A069C" w:rsidRPr="00F314C9">
        <w:rPr>
          <w:rFonts w:ascii="Century Gothic" w:hAnsi="Century Gothic"/>
          <w:sz w:val="28"/>
          <w:u w:val="single"/>
        </w:rPr>
        <w:t>,</w:t>
      </w:r>
    </w:p>
    <w:p w14:paraId="783C8330" w14:textId="20EFEC2D" w:rsidR="009A069C" w:rsidRDefault="00F314C9" w:rsidP="009A069C">
      <w:pPr>
        <w:pStyle w:val="BodyTextIndent"/>
        <w:tabs>
          <w:tab w:val="right" w:pos="9180"/>
        </w:tabs>
        <w:rPr>
          <w:rFonts w:ascii="Century Gothic" w:hAnsi="Century Gothic"/>
          <w:sz w:val="28"/>
          <w:u w:val="single"/>
        </w:rPr>
      </w:pPr>
      <w:proofErr w:type="gramStart"/>
      <w:r w:rsidRPr="00F314C9">
        <w:rPr>
          <w:rFonts w:ascii="Century Gothic" w:hAnsi="Century Gothic"/>
          <w:sz w:val="28"/>
          <w:u w:val="single"/>
        </w:rPr>
        <w:t>A Hardware</w:t>
      </w:r>
      <w:proofErr w:type="gramEnd"/>
      <w:r w:rsidRPr="00F314C9">
        <w:rPr>
          <w:rFonts w:ascii="Century Gothic" w:hAnsi="Century Gothic"/>
          <w:sz w:val="28"/>
          <w:u w:val="single"/>
        </w:rPr>
        <w:t xml:space="preserve"> based Acceleration of Matrix </w:t>
      </w:r>
      <w:r w:rsidR="00535150" w:rsidRPr="00F314C9">
        <w:rPr>
          <w:rFonts w:ascii="Century Gothic" w:hAnsi="Century Gothic"/>
          <w:sz w:val="28"/>
          <w:u w:val="single"/>
        </w:rPr>
        <w:t>MAC Processor</w:t>
      </w:r>
      <w:r w:rsidRPr="00F314C9">
        <w:rPr>
          <w:rFonts w:ascii="Century Gothic" w:hAnsi="Century Gothic"/>
          <w:sz w:val="28"/>
          <w:u w:val="single"/>
        </w:rPr>
        <w:t>.</w:t>
      </w:r>
    </w:p>
    <w:p w14:paraId="77B4263B" w14:textId="77777777" w:rsidR="00F314C9" w:rsidRDefault="00F314C9" w:rsidP="009A069C">
      <w:pPr>
        <w:pStyle w:val="BodyTextIndent"/>
        <w:tabs>
          <w:tab w:val="right" w:pos="9180"/>
        </w:tabs>
        <w:rPr>
          <w:rFonts w:ascii="Century Gothic" w:hAnsi="Century Gothic"/>
          <w:sz w:val="28"/>
          <w:u w:val="single"/>
        </w:rPr>
      </w:pPr>
    </w:p>
    <w:p w14:paraId="0408AC37" w14:textId="77777777" w:rsidR="00F314C9" w:rsidRPr="00F314C9" w:rsidRDefault="00F314C9" w:rsidP="009A069C">
      <w:pPr>
        <w:pStyle w:val="BodyTextIndent"/>
        <w:tabs>
          <w:tab w:val="right" w:pos="9180"/>
        </w:tabs>
        <w:rPr>
          <w:rFonts w:ascii="Century Gothic" w:hAnsi="Century Gothic"/>
          <w:sz w:val="28"/>
          <w:u w:val="single"/>
        </w:rPr>
      </w:pPr>
    </w:p>
    <w:p w14:paraId="783C8331" w14:textId="160AD168" w:rsidR="009A069C" w:rsidRPr="00870E1E" w:rsidRDefault="009A069C" w:rsidP="009A069C">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sidR="00F314C9">
        <w:rPr>
          <w:rFonts w:ascii="Century Gothic" w:hAnsi="Century Gothic"/>
          <w:sz w:val="28"/>
        </w:rPr>
        <w:t>d</w:t>
      </w:r>
      <w:r w:rsidRPr="00870E1E">
        <w:rPr>
          <w:rFonts w:ascii="Century Gothic" w:hAnsi="Century Gothic"/>
          <w:sz w:val="28"/>
        </w:rPr>
        <w:t>:</w:t>
      </w:r>
      <w:r w:rsidR="00F314C9">
        <w:rPr>
          <w:rFonts w:ascii="Century Gothic" w:hAnsi="Century Gothic"/>
          <w:sz w:val="28"/>
        </w:rPr>
        <w:t xml:space="preserve"> Sep 30, 2023</w:t>
      </w:r>
    </w:p>
    <w:p w14:paraId="783C8332" w14:textId="77777777" w:rsidR="009A069C" w:rsidRPr="00870E1E" w:rsidRDefault="009A069C" w:rsidP="009A069C">
      <w:pPr>
        <w:pStyle w:val="BodyTextIndent"/>
        <w:rPr>
          <w:sz w:val="28"/>
        </w:rPr>
      </w:pPr>
    </w:p>
    <w:p w14:paraId="783C8336" w14:textId="77777777" w:rsidR="009A069C" w:rsidRDefault="009A069C" w:rsidP="00F314C9">
      <w:pPr>
        <w:pStyle w:val="BodyTextIndent"/>
        <w:ind w:left="0"/>
        <w:rPr>
          <w:sz w:val="28"/>
        </w:rPr>
      </w:pPr>
    </w:p>
    <w:p w14:paraId="783C833F" w14:textId="77777777" w:rsidR="009A069C" w:rsidRDefault="009A069C" w:rsidP="009A069C">
      <w:pPr>
        <w:pStyle w:val="BodyTextIndent"/>
        <w:ind w:left="4320" w:firstLine="1080"/>
        <w:rPr>
          <w:sz w:val="28"/>
        </w:rPr>
      </w:pPr>
    </w:p>
    <w:p w14:paraId="70E273DA" w14:textId="77777777" w:rsidR="00F314C9" w:rsidRDefault="00F314C9" w:rsidP="009A069C">
      <w:pPr>
        <w:pStyle w:val="BodyTextIndent"/>
        <w:ind w:left="4320" w:firstLine="1080"/>
        <w:rPr>
          <w:sz w:val="28"/>
        </w:rPr>
      </w:pPr>
    </w:p>
    <w:p w14:paraId="5DCBBBC4" w14:textId="77777777" w:rsidR="00F314C9" w:rsidRDefault="00F314C9" w:rsidP="009A069C">
      <w:pPr>
        <w:pStyle w:val="BodyTextIndent"/>
        <w:ind w:left="4320" w:firstLine="1080"/>
        <w:rPr>
          <w:sz w:val="28"/>
        </w:rPr>
      </w:pPr>
    </w:p>
    <w:p w14:paraId="52F9877C" w14:textId="77777777" w:rsidR="00F314C9" w:rsidRPr="00870E1E" w:rsidRDefault="00F314C9" w:rsidP="009A069C">
      <w:pPr>
        <w:pStyle w:val="BodyTextIndent"/>
        <w:ind w:left="4320" w:firstLine="1080"/>
        <w:rPr>
          <w:rFonts w:ascii="Copperplate Gothic Bold" w:hAnsi="Copperplate Gothic Bold"/>
          <w:sz w:val="28"/>
          <w:u w:val="single"/>
        </w:rPr>
      </w:pPr>
    </w:p>
    <w:p w14:paraId="783C8340" w14:textId="77777777" w:rsidR="009A069C" w:rsidRPr="00870E1E" w:rsidRDefault="009A069C" w:rsidP="009A069C">
      <w:pPr>
        <w:pStyle w:val="BodyTextIndent"/>
        <w:ind w:left="4320" w:firstLine="1080"/>
        <w:rPr>
          <w:rFonts w:ascii="Copperplate Gothic Bold" w:hAnsi="Copperplate Gothic Bold"/>
          <w:sz w:val="28"/>
          <w:u w:val="single"/>
        </w:rPr>
      </w:pPr>
    </w:p>
    <w:p w14:paraId="783C8341" w14:textId="77777777" w:rsidR="009A069C" w:rsidRPr="00870E1E" w:rsidRDefault="009A069C" w:rsidP="009A069C">
      <w:pPr>
        <w:pStyle w:val="BodyTextIndent"/>
        <w:ind w:left="4320" w:firstLine="1080"/>
        <w:rPr>
          <w:rFonts w:ascii="Copperplate Gothic Bold" w:hAnsi="Copperplate Gothic Bold"/>
          <w:sz w:val="28"/>
          <w:u w:val="single"/>
        </w:rPr>
      </w:pPr>
    </w:p>
    <w:p w14:paraId="1954B448" w14:textId="77777777" w:rsidR="00535150" w:rsidRDefault="00535150" w:rsidP="009A069C">
      <w:pPr>
        <w:pStyle w:val="BodyTextIndent"/>
        <w:ind w:left="0"/>
        <w:rPr>
          <w:rFonts w:ascii="Century Gothic" w:hAnsi="Century Gothic"/>
          <w:sz w:val="28"/>
        </w:rPr>
      </w:pPr>
    </w:p>
    <w:p w14:paraId="783C8344" w14:textId="3C54B947" w:rsidR="009A069C" w:rsidRPr="00870E1E" w:rsidRDefault="009A069C" w:rsidP="00535150">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sidR="00F314C9">
        <w:rPr>
          <w:rFonts w:ascii="Copperplate Gothic Bold" w:hAnsi="Copperplate Gothic Bold"/>
          <w:sz w:val="28"/>
          <w:u w:val="single"/>
        </w:rPr>
        <w:t>:</w:t>
      </w:r>
      <w:r w:rsidR="00F314C9" w:rsidRPr="00F314C9">
        <w:rPr>
          <w:rFonts w:ascii="Copperplate Gothic Bold" w:hAnsi="Copperplate Gothic Bold"/>
          <w:sz w:val="28"/>
        </w:rPr>
        <w:t xml:space="preserve">   </w:t>
      </w:r>
      <w:r w:rsidR="00F314C9">
        <w:rPr>
          <w:rFonts w:ascii="Century Gothic" w:hAnsi="Century Gothic" w:cstheme="minorHAnsi"/>
          <w:sz w:val="28"/>
        </w:rPr>
        <w:t xml:space="preserve"> </w:t>
      </w:r>
      <w:r w:rsidR="00F314C9">
        <w:rPr>
          <w:rFonts w:ascii="Century Gothic" w:hAnsi="Century Gothic" w:cstheme="minorHAnsi"/>
          <w:sz w:val="28"/>
        </w:rPr>
        <w:tab/>
      </w:r>
      <w:r w:rsidR="00F314C9">
        <w:rPr>
          <w:rFonts w:ascii="Century Gothic" w:hAnsi="Century Gothic" w:cstheme="minorHAnsi"/>
          <w:sz w:val="28"/>
        </w:rPr>
        <w:tab/>
      </w:r>
      <w:r w:rsidR="00F314C9"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83C8345" w14:textId="77777777" w:rsidR="009A069C" w:rsidRPr="00870E1E" w:rsidRDefault="009A069C" w:rsidP="009A069C">
      <w:pPr>
        <w:pStyle w:val="BodyTextIndent"/>
        <w:ind w:left="5760"/>
        <w:rPr>
          <w:rFonts w:ascii="Copperplate Gothic Bold" w:hAnsi="Copperplate Gothic Bold"/>
          <w:sz w:val="28"/>
        </w:rPr>
      </w:pPr>
    </w:p>
    <w:p w14:paraId="1C3F5694" w14:textId="77777777" w:rsidR="00F314C9" w:rsidRDefault="009A069C" w:rsidP="00535150">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sidR="00F314C9">
        <w:rPr>
          <w:rFonts w:ascii="Century Gothic" w:hAnsi="Century Gothic"/>
          <w:sz w:val="28"/>
        </w:rPr>
        <w:t>Dr. Taj Muhammad</w:t>
      </w:r>
      <w:r w:rsidRPr="00870E1E">
        <w:rPr>
          <w:rFonts w:ascii="Century Gothic" w:hAnsi="Century Gothic"/>
          <w:sz w:val="28"/>
        </w:rPr>
        <w:tab/>
      </w:r>
    </w:p>
    <w:p w14:paraId="41A1F9B1" w14:textId="77777777" w:rsidR="00F314C9" w:rsidRDefault="00F314C9" w:rsidP="00535150">
      <w:pPr>
        <w:pStyle w:val="BodyTextIndent"/>
        <w:ind w:left="-144"/>
        <w:rPr>
          <w:rFonts w:ascii="Century Gothic" w:hAnsi="Century Gothic"/>
          <w:sz w:val="28"/>
        </w:rPr>
      </w:pPr>
    </w:p>
    <w:p w14:paraId="783C8346" w14:textId="44E934F8" w:rsidR="009A069C" w:rsidRPr="00870E1E" w:rsidRDefault="009A069C" w:rsidP="00535150">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783C8347" w14:textId="77777777" w:rsidR="009A069C" w:rsidRPr="00870E1E" w:rsidRDefault="009A069C" w:rsidP="00535150">
      <w:pPr>
        <w:tabs>
          <w:tab w:val="left" w:pos="6690"/>
        </w:tabs>
        <w:ind w:left="-144"/>
      </w:pPr>
      <w:r w:rsidRPr="00870E1E">
        <w:tab/>
        <w:t xml:space="preserve">                  </w:t>
      </w:r>
      <w:r w:rsidRPr="00870E1E">
        <w:tab/>
      </w:r>
    </w:p>
    <w:p w14:paraId="783C8348" w14:textId="0FDDB139" w:rsidR="009A069C" w:rsidRDefault="00F314C9" w:rsidP="00535150">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044FD0E4" w14:textId="1700EDC8" w:rsidR="00F314C9" w:rsidRDefault="00F314C9" w:rsidP="00F314C9">
      <w:pPr>
        <w:pStyle w:val="BodyTextIndent"/>
        <w:tabs>
          <w:tab w:val="left" w:pos="5580"/>
        </w:tabs>
        <w:ind w:left="0"/>
        <w:rPr>
          <w:sz w:val="24"/>
        </w:rPr>
      </w:pPr>
      <w:r>
        <w:rPr>
          <w:sz w:val="24"/>
        </w:rPr>
        <w:t xml:space="preserve">                                            </w:t>
      </w:r>
    </w:p>
    <w:p w14:paraId="63BE9923" w14:textId="4918579B" w:rsidR="00F314C9" w:rsidRPr="00F314C9" w:rsidRDefault="00F314C9" w:rsidP="00F314C9">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7147778A" w14:textId="2E3DAB9E" w:rsidR="00F314C9" w:rsidRPr="00F314C9" w:rsidRDefault="00535150" w:rsidP="00F314C9">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783C8349" w14:textId="0EED8D24" w:rsidR="009A069C" w:rsidRPr="00F314C9" w:rsidRDefault="00F314C9" w:rsidP="009A069C">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sidR="00535150">
        <w:rPr>
          <w:rFonts w:ascii="Century Gothic" w:hAnsi="Century Gothic"/>
          <w:sz w:val="28"/>
          <w:szCs w:val="28"/>
        </w:rPr>
        <w:t xml:space="preserve">        </w:t>
      </w:r>
      <w:r w:rsidRPr="00F314C9">
        <w:rPr>
          <w:rFonts w:ascii="Century Gothic" w:hAnsi="Century Gothic"/>
          <w:sz w:val="28"/>
          <w:szCs w:val="28"/>
        </w:rPr>
        <w:t>Mahnoor Maleeka</w:t>
      </w:r>
    </w:p>
    <w:p w14:paraId="783C834A" w14:textId="77777777" w:rsidR="009A069C" w:rsidRPr="00870E1E" w:rsidRDefault="009A069C" w:rsidP="009A069C"/>
    <w:p w14:paraId="783C834B" w14:textId="5EE31A83" w:rsidR="004C2E5D" w:rsidRPr="00870E1E" w:rsidRDefault="004C2E5D" w:rsidP="004C2E5D">
      <w:pPr>
        <w:tabs>
          <w:tab w:val="left" w:pos="6690"/>
        </w:tabs>
        <w:ind w:left="-360"/>
      </w:pPr>
      <w:r w:rsidRPr="00870E1E">
        <w:tab/>
      </w:r>
    </w:p>
    <w:p w14:paraId="783C834C" w14:textId="77777777" w:rsidR="00BD519B" w:rsidRPr="00870E1E" w:rsidRDefault="00BD519B" w:rsidP="004C2E5D">
      <w:pPr>
        <w:pStyle w:val="BodyTextIndent"/>
        <w:tabs>
          <w:tab w:val="left" w:pos="5580"/>
        </w:tabs>
        <w:rPr>
          <w:sz w:val="24"/>
        </w:rPr>
      </w:pPr>
    </w:p>
    <w:p w14:paraId="783C834D" w14:textId="77777777" w:rsidR="00BD519B" w:rsidRPr="00870E1E" w:rsidRDefault="00BD519B"/>
    <w:p w14:paraId="783C834E" w14:textId="77777777" w:rsidR="00BD519B" w:rsidRPr="00870E1E" w:rsidRDefault="00BD519B"/>
    <w:p w14:paraId="783C834F" w14:textId="77777777" w:rsidR="00BD519B" w:rsidRPr="00870E1E" w:rsidRDefault="00BD519B"/>
    <w:p w14:paraId="783C8350" w14:textId="77777777" w:rsidR="001B511F" w:rsidRPr="00870E1E" w:rsidRDefault="001B511F" w:rsidP="001B511F">
      <w:pPr>
        <w:pStyle w:val="Header"/>
        <w:rPr>
          <w:b/>
        </w:rPr>
      </w:pPr>
      <w:r w:rsidRPr="00870E1E">
        <w:rPr>
          <w:b/>
        </w:rPr>
        <w:t>Revision History:</w:t>
      </w:r>
    </w:p>
    <w:p w14:paraId="783C8351" w14:textId="77777777" w:rsidR="001B511F" w:rsidRPr="00870E1E" w:rsidRDefault="001B511F" w:rsidP="001B511F"/>
    <w:p w14:paraId="783C8352" w14:textId="77777777" w:rsidR="001B511F" w:rsidRPr="00870E1E" w:rsidRDefault="001B511F" w:rsidP="001B511F"/>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3964"/>
      </w:tblGrid>
      <w:tr w:rsidR="00870E1E" w:rsidRPr="00870E1E" w14:paraId="783C8356" w14:textId="77777777" w:rsidTr="00FC4B0F">
        <w:tc>
          <w:tcPr>
            <w:tcW w:w="2100" w:type="dxa"/>
          </w:tcPr>
          <w:p w14:paraId="783C8353" w14:textId="77777777" w:rsidR="001B511F" w:rsidRPr="00870E1E" w:rsidRDefault="001B511F" w:rsidP="00DE534F">
            <w:r w:rsidRPr="00870E1E">
              <w:rPr>
                <w:b/>
                <w:i/>
              </w:rPr>
              <w:t>Revision History</w:t>
            </w:r>
          </w:p>
        </w:tc>
        <w:tc>
          <w:tcPr>
            <w:tcW w:w="2594" w:type="dxa"/>
          </w:tcPr>
          <w:p w14:paraId="783C8354" w14:textId="77777777" w:rsidR="001B511F" w:rsidRPr="00870E1E" w:rsidRDefault="001B511F" w:rsidP="00DE534F">
            <w:r w:rsidRPr="00870E1E">
              <w:rPr>
                <w:b/>
                <w:i/>
              </w:rPr>
              <w:t>Date</w:t>
            </w:r>
          </w:p>
        </w:tc>
        <w:tc>
          <w:tcPr>
            <w:tcW w:w="3964" w:type="dxa"/>
          </w:tcPr>
          <w:p w14:paraId="783C8355" w14:textId="77777777" w:rsidR="001B511F" w:rsidRPr="00870E1E" w:rsidRDefault="001B511F" w:rsidP="00DE534F">
            <w:r w:rsidRPr="00870E1E">
              <w:rPr>
                <w:b/>
                <w:i/>
              </w:rPr>
              <w:t>Comments</w:t>
            </w:r>
          </w:p>
        </w:tc>
      </w:tr>
      <w:tr w:rsidR="00870E1E" w:rsidRPr="00870E1E" w14:paraId="783C835A" w14:textId="77777777" w:rsidTr="00FC4B0F">
        <w:tc>
          <w:tcPr>
            <w:tcW w:w="2100" w:type="dxa"/>
          </w:tcPr>
          <w:p w14:paraId="783C8357" w14:textId="77777777" w:rsidR="001B511F" w:rsidRPr="00870E1E" w:rsidRDefault="001B511F" w:rsidP="00DE534F">
            <w:r w:rsidRPr="00870E1E">
              <w:t>1.00</w:t>
            </w:r>
          </w:p>
        </w:tc>
        <w:tc>
          <w:tcPr>
            <w:tcW w:w="2594" w:type="dxa"/>
          </w:tcPr>
          <w:p w14:paraId="783C8358" w14:textId="77777777" w:rsidR="001B511F" w:rsidRPr="00870E1E" w:rsidRDefault="001B511F" w:rsidP="00DE534F"/>
        </w:tc>
        <w:tc>
          <w:tcPr>
            <w:tcW w:w="3964" w:type="dxa"/>
          </w:tcPr>
          <w:p w14:paraId="783C8359" w14:textId="77777777" w:rsidR="001B511F" w:rsidRPr="00870E1E" w:rsidRDefault="001B511F" w:rsidP="00DE534F"/>
        </w:tc>
      </w:tr>
      <w:tr w:rsidR="00870E1E" w:rsidRPr="00870E1E" w14:paraId="783C835E" w14:textId="77777777" w:rsidTr="00FC4B0F">
        <w:tc>
          <w:tcPr>
            <w:tcW w:w="2100" w:type="dxa"/>
          </w:tcPr>
          <w:p w14:paraId="783C835B" w14:textId="77777777" w:rsidR="001B511F" w:rsidRPr="00870E1E" w:rsidRDefault="001B511F" w:rsidP="00DE534F">
            <w:r w:rsidRPr="00870E1E">
              <w:t>2.00</w:t>
            </w:r>
          </w:p>
        </w:tc>
        <w:tc>
          <w:tcPr>
            <w:tcW w:w="2594" w:type="dxa"/>
          </w:tcPr>
          <w:p w14:paraId="783C835C" w14:textId="77777777" w:rsidR="001B511F" w:rsidRPr="00870E1E" w:rsidRDefault="001B511F" w:rsidP="00DE534F"/>
        </w:tc>
        <w:tc>
          <w:tcPr>
            <w:tcW w:w="3964" w:type="dxa"/>
          </w:tcPr>
          <w:p w14:paraId="783C835D" w14:textId="77777777" w:rsidR="001B511F" w:rsidRPr="00870E1E" w:rsidRDefault="001B511F" w:rsidP="00DE534F"/>
        </w:tc>
      </w:tr>
      <w:tr w:rsidR="001B511F" w:rsidRPr="00870E1E" w14:paraId="783C8362" w14:textId="77777777" w:rsidTr="00FC4B0F">
        <w:tc>
          <w:tcPr>
            <w:tcW w:w="2100" w:type="dxa"/>
          </w:tcPr>
          <w:p w14:paraId="783C835F" w14:textId="77777777" w:rsidR="001B511F" w:rsidRPr="00870E1E" w:rsidRDefault="001B511F" w:rsidP="00DE534F"/>
        </w:tc>
        <w:tc>
          <w:tcPr>
            <w:tcW w:w="2594" w:type="dxa"/>
          </w:tcPr>
          <w:p w14:paraId="783C8360" w14:textId="77777777" w:rsidR="001B511F" w:rsidRPr="00870E1E" w:rsidRDefault="001B511F" w:rsidP="00DE534F"/>
        </w:tc>
        <w:tc>
          <w:tcPr>
            <w:tcW w:w="3964" w:type="dxa"/>
          </w:tcPr>
          <w:p w14:paraId="783C8361" w14:textId="77777777" w:rsidR="001B511F" w:rsidRPr="00870E1E" w:rsidRDefault="001B511F" w:rsidP="00DE534F"/>
        </w:tc>
      </w:tr>
    </w:tbl>
    <w:p w14:paraId="783C8363" w14:textId="77777777" w:rsidR="001B511F" w:rsidRPr="00870E1E" w:rsidRDefault="001B511F" w:rsidP="001B511F"/>
    <w:p w14:paraId="783C8364" w14:textId="77777777" w:rsidR="001B511F" w:rsidRPr="00870E1E" w:rsidRDefault="001B511F" w:rsidP="001B511F">
      <w:pPr>
        <w:pStyle w:val="Header"/>
        <w:rPr>
          <w:b/>
        </w:rPr>
      </w:pPr>
      <w:r w:rsidRPr="00870E1E">
        <w:rPr>
          <w:b/>
        </w:rPr>
        <w:t>Document Approval:</w:t>
      </w:r>
    </w:p>
    <w:p w14:paraId="783C8365" w14:textId="77777777" w:rsidR="001B511F" w:rsidRPr="00870E1E" w:rsidRDefault="001B511F" w:rsidP="001B511F">
      <w:r w:rsidRPr="00870E1E">
        <w:t>The following document has been accepted and approved by the following:</w:t>
      </w:r>
    </w:p>
    <w:p w14:paraId="783C8366" w14:textId="77777777" w:rsidR="001B511F" w:rsidRPr="00870E1E" w:rsidRDefault="001B511F" w:rsidP="001B511F"/>
    <w:tbl>
      <w:tblPr>
        <w:tblStyle w:val="TableGrid"/>
        <w:tblW w:w="8658" w:type="dxa"/>
        <w:tblLayout w:type="fixed"/>
        <w:tblLook w:val="0000" w:firstRow="0" w:lastRow="0" w:firstColumn="0" w:lastColumn="0" w:noHBand="0" w:noVBand="0"/>
      </w:tblPr>
      <w:tblGrid>
        <w:gridCol w:w="1958"/>
        <w:gridCol w:w="2413"/>
        <w:gridCol w:w="4287"/>
      </w:tblGrid>
      <w:tr w:rsidR="00870E1E" w:rsidRPr="00870E1E" w14:paraId="783C836A" w14:textId="77777777" w:rsidTr="00FC4B0F">
        <w:tc>
          <w:tcPr>
            <w:tcW w:w="1958" w:type="dxa"/>
          </w:tcPr>
          <w:p w14:paraId="783C8367" w14:textId="77777777" w:rsidR="001B511F" w:rsidRPr="00870E1E" w:rsidRDefault="001B511F" w:rsidP="00DE534F">
            <w:r w:rsidRPr="00870E1E">
              <w:rPr>
                <w:b/>
                <w:i/>
              </w:rPr>
              <w:t>Signature</w:t>
            </w:r>
          </w:p>
        </w:tc>
        <w:tc>
          <w:tcPr>
            <w:tcW w:w="2413" w:type="dxa"/>
          </w:tcPr>
          <w:p w14:paraId="783C8368" w14:textId="77777777" w:rsidR="001B511F" w:rsidRPr="00870E1E" w:rsidRDefault="001B511F" w:rsidP="00DE534F">
            <w:r w:rsidRPr="00870E1E">
              <w:rPr>
                <w:b/>
                <w:i/>
              </w:rPr>
              <w:t>Date</w:t>
            </w:r>
          </w:p>
        </w:tc>
        <w:tc>
          <w:tcPr>
            <w:tcW w:w="4287" w:type="dxa"/>
          </w:tcPr>
          <w:p w14:paraId="783C8369" w14:textId="77777777" w:rsidR="001B511F" w:rsidRPr="00870E1E" w:rsidRDefault="001B511F" w:rsidP="00DE534F">
            <w:r w:rsidRPr="00870E1E">
              <w:rPr>
                <w:b/>
                <w:i/>
              </w:rPr>
              <w:t>Name</w:t>
            </w:r>
          </w:p>
        </w:tc>
      </w:tr>
      <w:tr w:rsidR="00870E1E" w:rsidRPr="00870E1E" w14:paraId="783C836E" w14:textId="77777777" w:rsidTr="00FC4B0F">
        <w:tc>
          <w:tcPr>
            <w:tcW w:w="1958" w:type="dxa"/>
          </w:tcPr>
          <w:p w14:paraId="783C836B" w14:textId="77777777" w:rsidR="001B511F" w:rsidRPr="00870E1E" w:rsidRDefault="001B511F" w:rsidP="00DE534F"/>
        </w:tc>
        <w:tc>
          <w:tcPr>
            <w:tcW w:w="2413" w:type="dxa"/>
          </w:tcPr>
          <w:p w14:paraId="783C836C" w14:textId="77777777" w:rsidR="001B511F" w:rsidRPr="00870E1E" w:rsidRDefault="001B511F" w:rsidP="00DE534F"/>
        </w:tc>
        <w:tc>
          <w:tcPr>
            <w:tcW w:w="4287" w:type="dxa"/>
          </w:tcPr>
          <w:p w14:paraId="783C836D" w14:textId="77777777" w:rsidR="001B511F" w:rsidRPr="00870E1E" w:rsidRDefault="001B511F" w:rsidP="00DE534F">
            <w:pPr>
              <w:rPr>
                <w:sz w:val="22"/>
                <w:szCs w:val="22"/>
              </w:rPr>
            </w:pPr>
          </w:p>
        </w:tc>
      </w:tr>
      <w:tr w:rsidR="00870E1E" w:rsidRPr="00870E1E" w14:paraId="783C8372" w14:textId="77777777" w:rsidTr="00FC4B0F">
        <w:tc>
          <w:tcPr>
            <w:tcW w:w="1958" w:type="dxa"/>
          </w:tcPr>
          <w:p w14:paraId="783C836F" w14:textId="77777777" w:rsidR="001B511F" w:rsidRPr="00870E1E" w:rsidRDefault="001B511F" w:rsidP="00DE534F"/>
        </w:tc>
        <w:tc>
          <w:tcPr>
            <w:tcW w:w="2413" w:type="dxa"/>
          </w:tcPr>
          <w:p w14:paraId="783C8370" w14:textId="77777777" w:rsidR="001B511F" w:rsidRPr="00870E1E" w:rsidRDefault="001B511F" w:rsidP="00DE534F"/>
        </w:tc>
        <w:tc>
          <w:tcPr>
            <w:tcW w:w="4287" w:type="dxa"/>
          </w:tcPr>
          <w:p w14:paraId="783C8371" w14:textId="77777777" w:rsidR="001B511F" w:rsidRPr="00870E1E" w:rsidRDefault="001B511F" w:rsidP="00DE534F">
            <w:pPr>
              <w:rPr>
                <w:sz w:val="22"/>
                <w:szCs w:val="22"/>
              </w:rPr>
            </w:pPr>
          </w:p>
        </w:tc>
      </w:tr>
      <w:tr w:rsidR="001B511F" w:rsidRPr="00870E1E" w14:paraId="783C8376" w14:textId="77777777" w:rsidTr="00FC4B0F">
        <w:tc>
          <w:tcPr>
            <w:tcW w:w="1958" w:type="dxa"/>
          </w:tcPr>
          <w:p w14:paraId="783C8373" w14:textId="77777777" w:rsidR="001B511F" w:rsidRPr="00870E1E" w:rsidRDefault="001B511F" w:rsidP="00DE534F"/>
        </w:tc>
        <w:tc>
          <w:tcPr>
            <w:tcW w:w="2413" w:type="dxa"/>
          </w:tcPr>
          <w:p w14:paraId="783C8374" w14:textId="77777777" w:rsidR="001B511F" w:rsidRPr="00870E1E" w:rsidRDefault="001B511F" w:rsidP="00DE534F"/>
        </w:tc>
        <w:tc>
          <w:tcPr>
            <w:tcW w:w="4287" w:type="dxa"/>
          </w:tcPr>
          <w:p w14:paraId="783C8375" w14:textId="77777777" w:rsidR="001B511F" w:rsidRPr="00870E1E" w:rsidRDefault="001B511F" w:rsidP="00DE534F">
            <w:pPr>
              <w:rPr>
                <w:sz w:val="22"/>
                <w:szCs w:val="22"/>
              </w:rPr>
            </w:pPr>
          </w:p>
        </w:tc>
      </w:tr>
    </w:tbl>
    <w:p w14:paraId="783C8377" w14:textId="77777777" w:rsidR="001B511F" w:rsidRPr="00870E1E" w:rsidRDefault="001B511F" w:rsidP="001B511F"/>
    <w:p w14:paraId="783C8378" w14:textId="77777777" w:rsidR="001B511F" w:rsidRDefault="001B511F" w:rsidP="001B511F">
      <w:pPr>
        <w:jc w:val="left"/>
      </w:pPr>
      <w:r w:rsidRPr="00870E1E">
        <w:br w:type="page"/>
      </w:r>
    </w:p>
    <w:p w14:paraId="3BFE9491" w14:textId="77777777" w:rsidR="00FC4B0F" w:rsidRDefault="00FC4B0F" w:rsidP="001B511F">
      <w:pPr>
        <w:jc w:val="left"/>
      </w:pPr>
    </w:p>
    <w:p w14:paraId="111C8528" w14:textId="77777777" w:rsidR="00FC4B0F" w:rsidRPr="00870E1E" w:rsidRDefault="00FC4B0F" w:rsidP="001B511F">
      <w:pPr>
        <w:jc w:val="left"/>
      </w:pP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870E1E" w:rsidRDefault="009A069C" w:rsidP="00F04BBB">
          <w:pPr>
            <w:pStyle w:val="TOCHeading"/>
            <w:rPr>
              <w:color w:val="auto"/>
            </w:rPr>
          </w:pPr>
          <w:r w:rsidRPr="00870E1E">
            <w:rPr>
              <w:color w:val="auto"/>
            </w:rPr>
            <w:t>List</w:t>
          </w:r>
          <w:r w:rsidR="00823A54" w:rsidRPr="00870E1E">
            <w:rPr>
              <w:color w:val="auto"/>
            </w:rPr>
            <w:t xml:space="preserve"> of Contents</w:t>
          </w:r>
        </w:p>
        <w:p w14:paraId="61B73678" w14:textId="35A5AE24" w:rsidR="00FC4B0F" w:rsidRDefault="00823A54">
          <w:pPr>
            <w:pStyle w:val="TOC1"/>
            <w:rPr>
              <w:rFonts w:asciiTheme="minorHAnsi" w:eastAsiaTheme="minorEastAsia" w:hAnsiTheme="minorHAnsi" w:cstheme="minorBidi"/>
              <w:b w:val="0"/>
              <w:bCs w:val="0"/>
              <w:caps w:val="0"/>
              <w:noProof/>
              <w:kern w:val="2"/>
              <w:sz w:val="22"/>
              <w:szCs w:val="22"/>
              <w14:ligatures w14:val="standardContextual"/>
            </w:rPr>
          </w:pPr>
          <w:r w:rsidRPr="00870E1E">
            <w:fldChar w:fldCharType="begin"/>
          </w:r>
          <w:r w:rsidRPr="00870E1E">
            <w:instrText xml:space="preserve"> TOC \o "1-3" \h \z \u </w:instrText>
          </w:r>
          <w:r w:rsidRPr="00870E1E">
            <w:fldChar w:fldCharType="separate"/>
          </w:r>
          <w:hyperlink w:anchor="_Toc146976348" w:history="1">
            <w:r w:rsidR="00FC4B0F" w:rsidRPr="006E2CC1">
              <w:rPr>
                <w:rStyle w:val="Hyperlink"/>
                <w:noProof/>
              </w:rPr>
              <w:t>1</w:t>
            </w:r>
            <w:r w:rsidR="00FC4B0F">
              <w:rPr>
                <w:rFonts w:asciiTheme="minorHAnsi" w:eastAsiaTheme="minorEastAsia" w:hAnsiTheme="minorHAnsi" w:cstheme="minorBidi"/>
                <w:b w:val="0"/>
                <w:bCs w:val="0"/>
                <w:caps w:val="0"/>
                <w:noProof/>
                <w:kern w:val="2"/>
                <w:sz w:val="22"/>
                <w:szCs w:val="22"/>
                <w14:ligatures w14:val="standardContextual"/>
              </w:rPr>
              <w:tab/>
            </w:r>
            <w:r w:rsidR="00FC4B0F" w:rsidRPr="006E2CC1">
              <w:rPr>
                <w:rStyle w:val="Hyperlink"/>
                <w:noProof/>
              </w:rPr>
              <w:t>INTRODUCTION</w:t>
            </w:r>
            <w:r w:rsidR="00FC4B0F">
              <w:rPr>
                <w:noProof/>
                <w:webHidden/>
              </w:rPr>
              <w:tab/>
            </w:r>
            <w:r w:rsidR="00FC4B0F">
              <w:rPr>
                <w:noProof/>
                <w:webHidden/>
              </w:rPr>
              <w:fldChar w:fldCharType="begin"/>
            </w:r>
            <w:r w:rsidR="00FC4B0F">
              <w:rPr>
                <w:noProof/>
                <w:webHidden/>
              </w:rPr>
              <w:instrText xml:space="preserve"> PAGEREF _Toc146976348 \h </w:instrText>
            </w:r>
            <w:r w:rsidR="00FC4B0F">
              <w:rPr>
                <w:noProof/>
                <w:webHidden/>
              </w:rPr>
            </w:r>
            <w:r w:rsidR="00FC4B0F">
              <w:rPr>
                <w:noProof/>
                <w:webHidden/>
              </w:rPr>
              <w:fldChar w:fldCharType="separate"/>
            </w:r>
            <w:r w:rsidR="00FC4B0F">
              <w:rPr>
                <w:noProof/>
                <w:webHidden/>
              </w:rPr>
              <w:t>5</w:t>
            </w:r>
            <w:r w:rsidR="00FC4B0F">
              <w:rPr>
                <w:noProof/>
                <w:webHidden/>
              </w:rPr>
              <w:fldChar w:fldCharType="end"/>
            </w:r>
          </w:hyperlink>
        </w:p>
        <w:p w14:paraId="4CB191DA" w14:textId="52CFE1B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49" w:history="1">
            <w:r w:rsidRPr="006E2CC1">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PURPOSE</w:t>
            </w:r>
            <w:r>
              <w:rPr>
                <w:noProof/>
                <w:webHidden/>
              </w:rPr>
              <w:tab/>
            </w:r>
            <w:r>
              <w:rPr>
                <w:noProof/>
                <w:webHidden/>
              </w:rPr>
              <w:fldChar w:fldCharType="begin"/>
            </w:r>
            <w:r>
              <w:rPr>
                <w:noProof/>
                <w:webHidden/>
              </w:rPr>
              <w:instrText xml:space="preserve"> PAGEREF _Toc146976349 \h </w:instrText>
            </w:r>
            <w:r>
              <w:rPr>
                <w:noProof/>
                <w:webHidden/>
              </w:rPr>
            </w:r>
            <w:r>
              <w:rPr>
                <w:noProof/>
                <w:webHidden/>
              </w:rPr>
              <w:fldChar w:fldCharType="separate"/>
            </w:r>
            <w:r>
              <w:rPr>
                <w:noProof/>
                <w:webHidden/>
              </w:rPr>
              <w:t>5</w:t>
            </w:r>
            <w:r>
              <w:rPr>
                <w:noProof/>
                <w:webHidden/>
              </w:rPr>
              <w:fldChar w:fldCharType="end"/>
            </w:r>
          </w:hyperlink>
        </w:p>
        <w:p w14:paraId="5335467D" w14:textId="1DF1A3B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0" w:history="1">
            <w:r w:rsidRPr="006E2CC1">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SCOPE</w:t>
            </w:r>
            <w:r>
              <w:rPr>
                <w:noProof/>
                <w:webHidden/>
              </w:rPr>
              <w:tab/>
            </w:r>
            <w:r>
              <w:rPr>
                <w:noProof/>
                <w:webHidden/>
              </w:rPr>
              <w:fldChar w:fldCharType="begin"/>
            </w:r>
            <w:r>
              <w:rPr>
                <w:noProof/>
                <w:webHidden/>
              </w:rPr>
              <w:instrText xml:space="preserve"> PAGEREF _Toc146976350 \h </w:instrText>
            </w:r>
            <w:r>
              <w:rPr>
                <w:noProof/>
                <w:webHidden/>
              </w:rPr>
            </w:r>
            <w:r>
              <w:rPr>
                <w:noProof/>
                <w:webHidden/>
              </w:rPr>
              <w:fldChar w:fldCharType="separate"/>
            </w:r>
            <w:r>
              <w:rPr>
                <w:noProof/>
                <w:webHidden/>
              </w:rPr>
              <w:t>5</w:t>
            </w:r>
            <w:r>
              <w:rPr>
                <w:noProof/>
                <w:webHidden/>
              </w:rPr>
              <w:fldChar w:fldCharType="end"/>
            </w:r>
          </w:hyperlink>
        </w:p>
        <w:p w14:paraId="3DDE11A3" w14:textId="1528CEA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1" w:history="1">
            <w:r w:rsidRPr="006E2CC1">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OVERVIEW</w:t>
            </w:r>
            <w:r>
              <w:rPr>
                <w:noProof/>
                <w:webHidden/>
              </w:rPr>
              <w:tab/>
            </w:r>
            <w:r>
              <w:rPr>
                <w:noProof/>
                <w:webHidden/>
              </w:rPr>
              <w:fldChar w:fldCharType="begin"/>
            </w:r>
            <w:r>
              <w:rPr>
                <w:noProof/>
                <w:webHidden/>
              </w:rPr>
              <w:instrText xml:space="preserve"> PAGEREF _Toc146976351 \h </w:instrText>
            </w:r>
            <w:r>
              <w:rPr>
                <w:noProof/>
                <w:webHidden/>
              </w:rPr>
            </w:r>
            <w:r>
              <w:rPr>
                <w:noProof/>
                <w:webHidden/>
              </w:rPr>
              <w:fldChar w:fldCharType="separate"/>
            </w:r>
            <w:r>
              <w:rPr>
                <w:noProof/>
                <w:webHidden/>
              </w:rPr>
              <w:t>6</w:t>
            </w:r>
            <w:r>
              <w:rPr>
                <w:noProof/>
                <w:webHidden/>
              </w:rPr>
              <w:fldChar w:fldCharType="end"/>
            </w:r>
          </w:hyperlink>
        </w:p>
        <w:p w14:paraId="0B576718" w14:textId="491BAA8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2" w:history="1">
            <w:r w:rsidRPr="006E2CC1">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THE OVERALL DESCRIPTION</w:t>
            </w:r>
            <w:r>
              <w:rPr>
                <w:noProof/>
                <w:webHidden/>
              </w:rPr>
              <w:tab/>
            </w:r>
            <w:r>
              <w:rPr>
                <w:noProof/>
                <w:webHidden/>
              </w:rPr>
              <w:fldChar w:fldCharType="begin"/>
            </w:r>
            <w:r>
              <w:rPr>
                <w:noProof/>
                <w:webHidden/>
              </w:rPr>
              <w:instrText xml:space="preserve"> PAGEREF _Toc146976352 \h </w:instrText>
            </w:r>
            <w:r>
              <w:rPr>
                <w:noProof/>
                <w:webHidden/>
              </w:rPr>
            </w:r>
            <w:r>
              <w:rPr>
                <w:noProof/>
                <w:webHidden/>
              </w:rPr>
              <w:fldChar w:fldCharType="separate"/>
            </w:r>
            <w:r>
              <w:rPr>
                <w:noProof/>
                <w:webHidden/>
              </w:rPr>
              <w:t>6</w:t>
            </w:r>
            <w:r>
              <w:rPr>
                <w:noProof/>
                <w:webHidden/>
              </w:rPr>
              <w:fldChar w:fldCharType="end"/>
            </w:r>
          </w:hyperlink>
        </w:p>
        <w:p w14:paraId="331AC522" w14:textId="07A8AF3A"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3" w:history="1">
            <w:r w:rsidRPr="006E2CC1">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PERSPECTIVE</w:t>
            </w:r>
            <w:r>
              <w:rPr>
                <w:noProof/>
                <w:webHidden/>
              </w:rPr>
              <w:tab/>
            </w:r>
            <w:r>
              <w:rPr>
                <w:noProof/>
                <w:webHidden/>
              </w:rPr>
              <w:fldChar w:fldCharType="begin"/>
            </w:r>
            <w:r>
              <w:rPr>
                <w:noProof/>
                <w:webHidden/>
              </w:rPr>
              <w:instrText xml:space="preserve"> PAGEREF _Toc146976353 \h </w:instrText>
            </w:r>
            <w:r>
              <w:rPr>
                <w:noProof/>
                <w:webHidden/>
              </w:rPr>
            </w:r>
            <w:r>
              <w:rPr>
                <w:noProof/>
                <w:webHidden/>
              </w:rPr>
              <w:fldChar w:fldCharType="separate"/>
            </w:r>
            <w:r>
              <w:rPr>
                <w:noProof/>
                <w:webHidden/>
              </w:rPr>
              <w:t>6</w:t>
            </w:r>
            <w:r>
              <w:rPr>
                <w:noProof/>
                <w:webHidden/>
              </w:rPr>
              <w:fldChar w:fldCharType="end"/>
            </w:r>
          </w:hyperlink>
        </w:p>
        <w:p w14:paraId="250972C9" w14:textId="52FBEFA5"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54" w:history="1">
            <w:r w:rsidRPr="006E2CC1">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PRODUCT FUNCTIONS</w:t>
            </w:r>
            <w:r>
              <w:rPr>
                <w:noProof/>
                <w:webHidden/>
              </w:rPr>
              <w:tab/>
            </w:r>
            <w:r>
              <w:rPr>
                <w:noProof/>
                <w:webHidden/>
              </w:rPr>
              <w:fldChar w:fldCharType="begin"/>
            </w:r>
            <w:r>
              <w:rPr>
                <w:noProof/>
                <w:webHidden/>
              </w:rPr>
              <w:instrText xml:space="preserve"> PAGEREF _Toc146976354 \h </w:instrText>
            </w:r>
            <w:r>
              <w:rPr>
                <w:noProof/>
                <w:webHidden/>
              </w:rPr>
            </w:r>
            <w:r>
              <w:rPr>
                <w:noProof/>
                <w:webHidden/>
              </w:rPr>
              <w:fldChar w:fldCharType="separate"/>
            </w:r>
            <w:r>
              <w:rPr>
                <w:noProof/>
                <w:webHidden/>
              </w:rPr>
              <w:t>6</w:t>
            </w:r>
            <w:r>
              <w:rPr>
                <w:noProof/>
                <w:webHidden/>
              </w:rPr>
              <w:fldChar w:fldCharType="end"/>
            </w:r>
          </w:hyperlink>
        </w:p>
        <w:p w14:paraId="76853CCB" w14:textId="3421541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5" w:history="1">
            <w:r w:rsidRPr="006E2CC1">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USER CHARACTERISTICS</w:t>
            </w:r>
            <w:r>
              <w:rPr>
                <w:noProof/>
                <w:webHidden/>
              </w:rPr>
              <w:tab/>
            </w:r>
            <w:r>
              <w:rPr>
                <w:noProof/>
                <w:webHidden/>
              </w:rPr>
              <w:fldChar w:fldCharType="begin"/>
            </w:r>
            <w:r>
              <w:rPr>
                <w:noProof/>
                <w:webHidden/>
              </w:rPr>
              <w:instrText xml:space="preserve"> PAGEREF _Toc146976355 \h </w:instrText>
            </w:r>
            <w:r>
              <w:rPr>
                <w:noProof/>
                <w:webHidden/>
              </w:rPr>
            </w:r>
            <w:r>
              <w:rPr>
                <w:noProof/>
                <w:webHidden/>
              </w:rPr>
              <w:fldChar w:fldCharType="separate"/>
            </w:r>
            <w:r>
              <w:rPr>
                <w:noProof/>
                <w:webHidden/>
              </w:rPr>
              <w:t>7</w:t>
            </w:r>
            <w:r>
              <w:rPr>
                <w:noProof/>
                <w:webHidden/>
              </w:rPr>
              <w:fldChar w:fldCharType="end"/>
            </w:r>
          </w:hyperlink>
        </w:p>
        <w:p w14:paraId="707A254A" w14:textId="6283960F"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6" w:history="1">
            <w:r w:rsidRPr="006E2CC1">
              <w:rPr>
                <w:rStyle w:val="Hyperlink"/>
                <w:b/>
                <w:bCs/>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CONSTRAINTS</w:t>
            </w:r>
            <w:r>
              <w:rPr>
                <w:noProof/>
                <w:webHidden/>
              </w:rPr>
              <w:tab/>
            </w:r>
            <w:r>
              <w:rPr>
                <w:noProof/>
                <w:webHidden/>
              </w:rPr>
              <w:fldChar w:fldCharType="begin"/>
            </w:r>
            <w:r>
              <w:rPr>
                <w:noProof/>
                <w:webHidden/>
              </w:rPr>
              <w:instrText xml:space="preserve"> PAGEREF _Toc146976356 \h </w:instrText>
            </w:r>
            <w:r>
              <w:rPr>
                <w:noProof/>
                <w:webHidden/>
              </w:rPr>
            </w:r>
            <w:r>
              <w:rPr>
                <w:noProof/>
                <w:webHidden/>
              </w:rPr>
              <w:fldChar w:fldCharType="separate"/>
            </w:r>
            <w:r>
              <w:rPr>
                <w:noProof/>
                <w:webHidden/>
              </w:rPr>
              <w:t>7</w:t>
            </w:r>
            <w:r>
              <w:rPr>
                <w:noProof/>
                <w:webHidden/>
              </w:rPr>
              <w:fldChar w:fldCharType="end"/>
            </w:r>
          </w:hyperlink>
        </w:p>
        <w:p w14:paraId="18F5774E" w14:textId="779019BB"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7" w:history="1">
            <w:r w:rsidRPr="006E2CC1">
              <w:rPr>
                <w:rStyle w:val="Hyperlink"/>
                <w:b/>
                <w:bCs/>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ASSUMPTIONS AND DEPENDENCIES</w:t>
            </w:r>
            <w:r>
              <w:rPr>
                <w:noProof/>
                <w:webHidden/>
              </w:rPr>
              <w:tab/>
            </w:r>
            <w:r>
              <w:rPr>
                <w:noProof/>
                <w:webHidden/>
              </w:rPr>
              <w:fldChar w:fldCharType="begin"/>
            </w:r>
            <w:r>
              <w:rPr>
                <w:noProof/>
                <w:webHidden/>
              </w:rPr>
              <w:instrText xml:space="preserve"> PAGEREF _Toc146976357 \h </w:instrText>
            </w:r>
            <w:r>
              <w:rPr>
                <w:noProof/>
                <w:webHidden/>
              </w:rPr>
            </w:r>
            <w:r>
              <w:rPr>
                <w:noProof/>
                <w:webHidden/>
              </w:rPr>
              <w:fldChar w:fldCharType="separate"/>
            </w:r>
            <w:r>
              <w:rPr>
                <w:noProof/>
                <w:webHidden/>
              </w:rPr>
              <w:t>8</w:t>
            </w:r>
            <w:r>
              <w:rPr>
                <w:noProof/>
                <w:webHidden/>
              </w:rPr>
              <w:fldChar w:fldCharType="end"/>
            </w:r>
          </w:hyperlink>
        </w:p>
        <w:p w14:paraId="1BEEA2B6" w14:textId="34B05D8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8" w:history="1">
            <w:r w:rsidRPr="006E2CC1">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STATE OF THE ART</w:t>
            </w:r>
            <w:r>
              <w:rPr>
                <w:noProof/>
                <w:webHidden/>
              </w:rPr>
              <w:tab/>
            </w:r>
            <w:r>
              <w:rPr>
                <w:noProof/>
                <w:webHidden/>
              </w:rPr>
              <w:fldChar w:fldCharType="begin"/>
            </w:r>
            <w:r>
              <w:rPr>
                <w:noProof/>
                <w:webHidden/>
              </w:rPr>
              <w:instrText xml:space="preserve"> PAGEREF _Toc146976358 \h </w:instrText>
            </w:r>
            <w:r>
              <w:rPr>
                <w:noProof/>
                <w:webHidden/>
              </w:rPr>
            </w:r>
            <w:r>
              <w:rPr>
                <w:noProof/>
                <w:webHidden/>
              </w:rPr>
              <w:fldChar w:fldCharType="separate"/>
            </w:r>
            <w:r>
              <w:rPr>
                <w:noProof/>
                <w:webHidden/>
              </w:rPr>
              <w:t>9</w:t>
            </w:r>
            <w:r>
              <w:rPr>
                <w:noProof/>
                <w:webHidden/>
              </w:rPr>
              <w:fldChar w:fldCharType="end"/>
            </w:r>
          </w:hyperlink>
        </w:p>
        <w:p w14:paraId="2CE4DC83" w14:textId="308E520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9" w:history="1">
            <w:r w:rsidRPr="006E2CC1">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LITERATURE REVIEW</w:t>
            </w:r>
            <w:r>
              <w:rPr>
                <w:noProof/>
                <w:webHidden/>
              </w:rPr>
              <w:tab/>
            </w:r>
            <w:r>
              <w:rPr>
                <w:noProof/>
                <w:webHidden/>
              </w:rPr>
              <w:fldChar w:fldCharType="begin"/>
            </w:r>
            <w:r>
              <w:rPr>
                <w:noProof/>
                <w:webHidden/>
              </w:rPr>
              <w:instrText xml:space="preserve"> PAGEREF _Toc146976359 \h </w:instrText>
            </w:r>
            <w:r>
              <w:rPr>
                <w:noProof/>
                <w:webHidden/>
              </w:rPr>
            </w:r>
            <w:r>
              <w:rPr>
                <w:noProof/>
                <w:webHidden/>
              </w:rPr>
              <w:fldChar w:fldCharType="separate"/>
            </w:r>
            <w:r>
              <w:rPr>
                <w:noProof/>
                <w:webHidden/>
              </w:rPr>
              <w:t>9</w:t>
            </w:r>
            <w:r>
              <w:rPr>
                <w:noProof/>
                <w:webHidden/>
              </w:rPr>
              <w:fldChar w:fldCharType="end"/>
            </w:r>
          </w:hyperlink>
        </w:p>
        <w:p w14:paraId="62EC5080" w14:textId="39F67C75"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0" w:history="1">
            <w:r w:rsidRPr="006E2CC1">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EXISTING SYSTEMS</w:t>
            </w:r>
            <w:r>
              <w:rPr>
                <w:noProof/>
                <w:webHidden/>
              </w:rPr>
              <w:tab/>
            </w:r>
            <w:r>
              <w:rPr>
                <w:noProof/>
                <w:webHidden/>
              </w:rPr>
              <w:fldChar w:fldCharType="begin"/>
            </w:r>
            <w:r>
              <w:rPr>
                <w:noProof/>
                <w:webHidden/>
              </w:rPr>
              <w:instrText xml:space="preserve"> PAGEREF _Toc146976360 \h </w:instrText>
            </w:r>
            <w:r>
              <w:rPr>
                <w:noProof/>
                <w:webHidden/>
              </w:rPr>
            </w:r>
            <w:r>
              <w:rPr>
                <w:noProof/>
                <w:webHidden/>
              </w:rPr>
              <w:fldChar w:fldCharType="separate"/>
            </w:r>
            <w:r>
              <w:rPr>
                <w:noProof/>
                <w:webHidden/>
              </w:rPr>
              <w:t>10</w:t>
            </w:r>
            <w:r>
              <w:rPr>
                <w:noProof/>
                <w:webHidden/>
              </w:rPr>
              <w:fldChar w:fldCharType="end"/>
            </w:r>
          </w:hyperlink>
        </w:p>
        <w:p w14:paraId="1ED92035" w14:textId="2143A22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1" w:history="1">
            <w:r w:rsidRPr="006E2CC1">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USER/SYSTEM REQUIREMENTS</w:t>
            </w:r>
            <w:r>
              <w:rPr>
                <w:noProof/>
                <w:webHidden/>
              </w:rPr>
              <w:tab/>
            </w:r>
            <w:r>
              <w:rPr>
                <w:noProof/>
                <w:webHidden/>
              </w:rPr>
              <w:fldChar w:fldCharType="begin"/>
            </w:r>
            <w:r>
              <w:rPr>
                <w:noProof/>
                <w:webHidden/>
              </w:rPr>
              <w:instrText xml:space="preserve"> PAGEREF _Toc146976361 \h </w:instrText>
            </w:r>
            <w:r>
              <w:rPr>
                <w:noProof/>
                <w:webHidden/>
              </w:rPr>
            </w:r>
            <w:r>
              <w:rPr>
                <w:noProof/>
                <w:webHidden/>
              </w:rPr>
              <w:fldChar w:fldCharType="separate"/>
            </w:r>
            <w:r>
              <w:rPr>
                <w:noProof/>
                <w:webHidden/>
              </w:rPr>
              <w:t>10</w:t>
            </w:r>
            <w:r>
              <w:rPr>
                <w:noProof/>
                <w:webHidden/>
              </w:rPr>
              <w:fldChar w:fldCharType="end"/>
            </w:r>
          </w:hyperlink>
        </w:p>
        <w:p w14:paraId="0AB565B4" w14:textId="3852E23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2" w:history="1">
            <w:r w:rsidRPr="006E2CC1">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External Interface Requirements</w:t>
            </w:r>
            <w:r>
              <w:rPr>
                <w:noProof/>
                <w:webHidden/>
              </w:rPr>
              <w:tab/>
            </w:r>
            <w:r>
              <w:rPr>
                <w:noProof/>
                <w:webHidden/>
              </w:rPr>
              <w:fldChar w:fldCharType="begin"/>
            </w:r>
            <w:r>
              <w:rPr>
                <w:noProof/>
                <w:webHidden/>
              </w:rPr>
              <w:instrText xml:space="preserve"> PAGEREF _Toc146976362 \h </w:instrText>
            </w:r>
            <w:r>
              <w:rPr>
                <w:noProof/>
                <w:webHidden/>
              </w:rPr>
            </w:r>
            <w:r>
              <w:rPr>
                <w:noProof/>
                <w:webHidden/>
              </w:rPr>
              <w:fldChar w:fldCharType="separate"/>
            </w:r>
            <w:r>
              <w:rPr>
                <w:noProof/>
                <w:webHidden/>
              </w:rPr>
              <w:t>10</w:t>
            </w:r>
            <w:r>
              <w:rPr>
                <w:noProof/>
                <w:webHidden/>
              </w:rPr>
              <w:fldChar w:fldCharType="end"/>
            </w:r>
          </w:hyperlink>
        </w:p>
        <w:p w14:paraId="6C0B52B3" w14:textId="4766D4B1"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3" w:history="1">
            <w:r w:rsidRPr="006E2CC1">
              <w:rPr>
                <w:rStyle w:val="Hyperlink"/>
                <w:noProof/>
              </w:rPr>
              <w:t>4.1.1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User Interfaces</w:t>
            </w:r>
            <w:r>
              <w:rPr>
                <w:noProof/>
                <w:webHidden/>
              </w:rPr>
              <w:tab/>
            </w:r>
            <w:r>
              <w:rPr>
                <w:noProof/>
                <w:webHidden/>
              </w:rPr>
              <w:fldChar w:fldCharType="begin"/>
            </w:r>
            <w:r>
              <w:rPr>
                <w:noProof/>
                <w:webHidden/>
              </w:rPr>
              <w:instrText xml:space="preserve"> PAGEREF _Toc146976363 \h </w:instrText>
            </w:r>
            <w:r>
              <w:rPr>
                <w:noProof/>
                <w:webHidden/>
              </w:rPr>
            </w:r>
            <w:r>
              <w:rPr>
                <w:noProof/>
                <w:webHidden/>
              </w:rPr>
              <w:fldChar w:fldCharType="separate"/>
            </w:r>
            <w:r>
              <w:rPr>
                <w:noProof/>
                <w:webHidden/>
              </w:rPr>
              <w:t>10</w:t>
            </w:r>
            <w:r>
              <w:rPr>
                <w:noProof/>
                <w:webHidden/>
              </w:rPr>
              <w:fldChar w:fldCharType="end"/>
            </w:r>
          </w:hyperlink>
        </w:p>
        <w:p w14:paraId="09709298" w14:textId="71C5AC2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4" w:history="1">
            <w:r w:rsidRPr="006E2CC1">
              <w:rPr>
                <w:rStyle w:val="Hyperlink"/>
                <w:noProof/>
              </w:rPr>
              <w:t>4.1.2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Hardware Interface</w:t>
            </w:r>
            <w:r>
              <w:rPr>
                <w:noProof/>
                <w:webHidden/>
              </w:rPr>
              <w:tab/>
            </w:r>
            <w:r>
              <w:rPr>
                <w:noProof/>
                <w:webHidden/>
              </w:rPr>
              <w:fldChar w:fldCharType="begin"/>
            </w:r>
            <w:r>
              <w:rPr>
                <w:noProof/>
                <w:webHidden/>
              </w:rPr>
              <w:instrText xml:space="preserve"> PAGEREF _Toc146976364 \h </w:instrText>
            </w:r>
            <w:r>
              <w:rPr>
                <w:noProof/>
                <w:webHidden/>
              </w:rPr>
            </w:r>
            <w:r>
              <w:rPr>
                <w:noProof/>
                <w:webHidden/>
              </w:rPr>
              <w:fldChar w:fldCharType="separate"/>
            </w:r>
            <w:r>
              <w:rPr>
                <w:noProof/>
                <w:webHidden/>
              </w:rPr>
              <w:t>10</w:t>
            </w:r>
            <w:r>
              <w:rPr>
                <w:noProof/>
                <w:webHidden/>
              </w:rPr>
              <w:fldChar w:fldCharType="end"/>
            </w:r>
          </w:hyperlink>
        </w:p>
        <w:p w14:paraId="3EB4848C" w14:textId="3037D26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5" w:history="1">
            <w:r w:rsidRPr="006E2CC1">
              <w:rPr>
                <w:rStyle w:val="Hyperlink"/>
                <w:noProof/>
              </w:rPr>
              <w:t>4.1.3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Software Interfaces</w:t>
            </w:r>
            <w:r>
              <w:rPr>
                <w:noProof/>
                <w:webHidden/>
              </w:rPr>
              <w:tab/>
            </w:r>
            <w:r>
              <w:rPr>
                <w:noProof/>
                <w:webHidden/>
              </w:rPr>
              <w:fldChar w:fldCharType="begin"/>
            </w:r>
            <w:r>
              <w:rPr>
                <w:noProof/>
                <w:webHidden/>
              </w:rPr>
              <w:instrText xml:space="preserve"> PAGEREF _Toc146976365 \h </w:instrText>
            </w:r>
            <w:r>
              <w:rPr>
                <w:noProof/>
                <w:webHidden/>
              </w:rPr>
            </w:r>
            <w:r>
              <w:rPr>
                <w:noProof/>
                <w:webHidden/>
              </w:rPr>
              <w:fldChar w:fldCharType="separate"/>
            </w:r>
            <w:r>
              <w:rPr>
                <w:noProof/>
                <w:webHidden/>
              </w:rPr>
              <w:t>11</w:t>
            </w:r>
            <w:r>
              <w:rPr>
                <w:noProof/>
                <w:webHidden/>
              </w:rPr>
              <w:fldChar w:fldCharType="end"/>
            </w:r>
          </w:hyperlink>
        </w:p>
        <w:p w14:paraId="2E4DB299" w14:textId="03DBA88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6" w:history="1">
            <w:r w:rsidRPr="006E2CC1">
              <w:rPr>
                <w:rStyle w:val="Hyperlink"/>
                <w:noProof/>
              </w:rPr>
              <w:t>4.1.4</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Communication Interfaces</w:t>
            </w:r>
            <w:r>
              <w:rPr>
                <w:noProof/>
                <w:webHidden/>
              </w:rPr>
              <w:tab/>
            </w:r>
            <w:r>
              <w:rPr>
                <w:noProof/>
                <w:webHidden/>
              </w:rPr>
              <w:fldChar w:fldCharType="begin"/>
            </w:r>
            <w:r>
              <w:rPr>
                <w:noProof/>
                <w:webHidden/>
              </w:rPr>
              <w:instrText xml:space="preserve"> PAGEREF _Toc146976366 \h </w:instrText>
            </w:r>
            <w:r>
              <w:rPr>
                <w:noProof/>
                <w:webHidden/>
              </w:rPr>
            </w:r>
            <w:r>
              <w:rPr>
                <w:noProof/>
                <w:webHidden/>
              </w:rPr>
              <w:fldChar w:fldCharType="separate"/>
            </w:r>
            <w:r>
              <w:rPr>
                <w:noProof/>
                <w:webHidden/>
              </w:rPr>
              <w:t>12</w:t>
            </w:r>
            <w:r>
              <w:rPr>
                <w:noProof/>
                <w:webHidden/>
              </w:rPr>
              <w:fldChar w:fldCharType="end"/>
            </w:r>
          </w:hyperlink>
        </w:p>
        <w:p w14:paraId="75C952D9" w14:textId="05115D1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7" w:history="1">
            <w:r w:rsidRPr="006E2CC1">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Functional Requirements</w:t>
            </w:r>
            <w:r>
              <w:rPr>
                <w:noProof/>
                <w:webHidden/>
              </w:rPr>
              <w:tab/>
            </w:r>
            <w:r>
              <w:rPr>
                <w:noProof/>
                <w:webHidden/>
              </w:rPr>
              <w:fldChar w:fldCharType="begin"/>
            </w:r>
            <w:r>
              <w:rPr>
                <w:noProof/>
                <w:webHidden/>
              </w:rPr>
              <w:instrText xml:space="preserve"> PAGEREF _Toc146976367 \h </w:instrText>
            </w:r>
            <w:r>
              <w:rPr>
                <w:noProof/>
                <w:webHidden/>
              </w:rPr>
            </w:r>
            <w:r>
              <w:rPr>
                <w:noProof/>
                <w:webHidden/>
              </w:rPr>
              <w:fldChar w:fldCharType="separate"/>
            </w:r>
            <w:r>
              <w:rPr>
                <w:noProof/>
                <w:webHidden/>
              </w:rPr>
              <w:t>12</w:t>
            </w:r>
            <w:r>
              <w:rPr>
                <w:noProof/>
                <w:webHidden/>
              </w:rPr>
              <w:fldChar w:fldCharType="end"/>
            </w:r>
          </w:hyperlink>
        </w:p>
        <w:p w14:paraId="477C42AC" w14:textId="38A62FD4"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8" w:history="1">
            <w:r w:rsidRPr="006E2CC1">
              <w:rPr>
                <w:rStyle w:val="Hyperlink"/>
                <w:noProof/>
              </w:rPr>
              <w:t>5.1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Functional Requirements with Traceability information</w:t>
            </w:r>
            <w:r>
              <w:rPr>
                <w:noProof/>
                <w:webHidden/>
              </w:rPr>
              <w:tab/>
            </w:r>
            <w:r>
              <w:rPr>
                <w:noProof/>
                <w:webHidden/>
              </w:rPr>
              <w:fldChar w:fldCharType="begin"/>
            </w:r>
            <w:r>
              <w:rPr>
                <w:noProof/>
                <w:webHidden/>
              </w:rPr>
              <w:instrText xml:space="preserve"> PAGEREF _Toc146976368 \h </w:instrText>
            </w:r>
            <w:r>
              <w:rPr>
                <w:noProof/>
                <w:webHidden/>
              </w:rPr>
            </w:r>
            <w:r>
              <w:rPr>
                <w:noProof/>
                <w:webHidden/>
              </w:rPr>
              <w:fldChar w:fldCharType="separate"/>
            </w:r>
            <w:r>
              <w:rPr>
                <w:noProof/>
                <w:webHidden/>
              </w:rPr>
              <w:t>13</w:t>
            </w:r>
            <w:r>
              <w:rPr>
                <w:noProof/>
                <w:webHidden/>
              </w:rPr>
              <w:fldChar w:fldCharType="end"/>
            </w:r>
          </w:hyperlink>
        </w:p>
        <w:p w14:paraId="0516936F" w14:textId="5BFCC99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9" w:history="1">
            <w:r w:rsidRPr="006E2CC1">
              <w:rPr>
                <w:rStyle w:val="Hyperlink"/>
                <w:noProof/>
              </w:rPr>
              <w:t>6</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Nonfunctional Requirements &amp; Software System Attributes</w:t>
            </w:r>
            <w:r>
              <w:rPr>
                <w:noProof/>
                <w:webHidden/>
              </w:rPr>
              <w:tab/>
            </w:r>
            <w:r>
              <w:rPr>
                <w:noProof/>
                <w:webHidden/>
              </w:rPr>
              <w:fldChar w:fldCharType="begin"/>
            </w:r>
            <w:r>
              <w:rPr>
                <w:noProof/>
                <w:webHidden/>
              </w:rPr>
              <w:instrText xml:space="preserve"> PAGEREF _Toc146976369 \h </w:instrText>
            </w:r>
            <w:r>
              <w:rPr>
                <w:noProof/>
                <w:webHidden/>
              </w:rPr>
            </w:r>
            <w:r>
              <w:rPr>
                <w:noProof/>
                <w:webHidden/>
              </w:rPr>
              <w:fldChar w:fldCharType="separate"/>
            </w:r>
            <w:r>
              <w:rPr>
                <w:noProof/>
                <w:webHidden/>
              </w:rPr>
              <w:t>13</w:t>
            </w:r>
            <w:r>
              <w:rPr>
                <w:noProof/>
                <w:webHidden/>
              </w:rPr>
              <w:fldChar w:fldCharType="end"/>
            </w:r>
          </w:hyperlink>
        </w:p>
        <w:p w14:paraId="4E22BFB9" w14:textId="7FC208D1"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0" w:history="1">
            <w:r w:rsidRPr="006E2CC1">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Performance Requirements</w:t>
            </w:r>
            <w:r>
              <w:rPr>
                <w:noProof/>
                <w:webHidden/>
              </w:rPr>
              <w:tab/>
            </w:r>
            <w:r>
              <w:rPr>
                <w:noProof/>
                <w:webHidden/>
              </w:rPr>
              <w:fldChar w:fldCharType="begin"/>
            </w:r>
            <w:r>
              <w:rPr>
                <w:noProof/>
                <w:webHidden/>
              </w:rPr>
              <w:instrText xml:space="preserve"> PAGEREF _Toc146976370 \h </w:instrText>
            </w:r>
            <w:r>
              <w:rPr>
                <w:noProof/>
                <w:webHidden/>
              </w:rPr>
            </w:r>
            <w:r>
              <w:rPr>
                <w:noProof/>
                <w:webHidden/>
              </w:rPr>
              <w:fldChar w:fldCharType="separate"/>
            </w:r>
            <w:r>
              <w:rPr>
                <w:noProof/>
                <w:webHidden/>
              </w:rPr>
              <w:t>14</w:t>
            </w:r>
            <w:r>
              <w:rPr>
                <w:noProof/>
                <w:webHidden/>
              </w:rPr>
              <w:fldChar w:fldCharType="end"/>
            </w:r>
          </w:hyperlink>
        </w:p>
        <w:p w14:paraId="2621F11A" w14:textId="7778FBA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71" w:history="1">
            <w:r w:rsidRPr="006E2CC1">
              <w:rPr>
                <w:rStyle w:val="Hyperlink"/>
                <w:rFonts w:ascii="Bookman Old Style" w:hAnsi="Bookman Old Style" w:cs="Arial"/>
                <w:iCs/>
                <w:noProof/>
              </w:rPr>
              <w:t>7</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rFonts w:ascii="Bookman Old Style" w:hAnsi="Bookman Old Style" w:cs="Arial"/>
                <w:iCs/>
                <w:noProof/>
              </w:rPr>
              <w:t>Project Design/Architecture</w:t>
            </w:r>
            <w:r>
              <w:rPr>
                <w:noProof/>
                <w:webHidden/>
              </w:rPr>
              <w:tab/>
            </w:r>
            <w:r>
              <w:rPr>
                <w:noProof/>
                <w:webHidden/>
              </w:rPr>
              <w:fldChar w:fldCharType="begin"/>
            </w:r>
            <w:r>
              <w:rPr>
                <w:noProof/>
                <w:webHidden/>
              </w:rPr>
              <w:instrText xml:space="preserve"> PAGEREF _Toc146976371 \h </w:instrText>
            </w:r>
            <w:r>
              <w:rPr>
                <w:noProof/>
                <w:webHidden/>
              </w:rPr>
            </w:r>
            <w:r>
              <w:rPr>
                <w:noProof/>
                <w:webHidden/>
              </w:rPr>
              <w:fldChar w:fldCharType="separate"/>
            </w:r>
            <w:r>
              <w:rPr>
                <w:noProof/>
                <w:webHidden/>
              </w:rPr>
              <w:t>14</w:t>
            </w:r>
            <w:r>
              <w:rPr>
                <w:noProof/>
                <w:webHidden/>
              </w:rPr>
              <w:fldChar w:fldCharType="end"/>
            </w:r>
          </w:hyperlink>
        </w:p>
        <w:p w14:paraId="7F2B4490" w14:textId="4526852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2" w:history="1">
            <w:r w:rsidRPr="006E2CC1">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 case Diagram:</w:t>
            </w:r>
            <w:r>
              <w:rPr>
                <w:noProof/>
                <w:webHidden/>
              </w:rPr>
              <w:tab/>
            </w:r>
            <w:r>
              <w:rPr>
                <w:noProof/>
                <w:webHidden/>
              </w:rPr>
              <w:fldChar w:fldCharType="begin"/>
            </w:r>
            <w:r>
              <w:rPr>
                <w:noProof/>
                <w:webHidden/>
              </w:rPr>
              <w:instrText xml:space="preserve"> PAGEREF _Toc146976372 \h </w:instrText>
            </w:r>
            <w:r>
              <w:rPr>
                <w:noProof/>
                <w:webHidden/>
              </w:rPr>
            </w:r>
            <w:r>
              <w:rPr>
                <w:noProof/>
                <w:webHidden/>
              </w:rPr>
              <w:fldChar w:fldCharType="separate"/>
            </w:r>
            <w:r>
              <w:rPr>
                <w:noProof/>
                <w:webHidden/>
              </w:rPr>
              <w:t>15</w:t>
            </w:r>
            <w:r>
              <w:rPr>
                <w:noProof/>
                <w:webHidden/>
              </w:rPr>
              <w:fldChar w:fldCharType="end"/>
            </w:r>
          </w:hyperlink>
        </w:p>
        <w:p w14:paraId="39F24B83" w14:textId="13CC5BDE"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3" w:history="1">
            <w:r w:rsidRPr="006E2CC1">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Workflow Diagram:</w:t>
            </w:r>
            <w:r>
              <w:rPr>
                <w:noProof/>
                <w:webHidden/>
              </w:rPr>
              <w:tab/>
            </w:r>
            <w:r>
              <w:rPr>
                <w:noProof/>
                <w:webHidden/>
              </w:rPr>
              <w:fldChar w:fldCharType="begin"/>
            </w:r>
            <w:r>
              <w:rPr>
                <w:noProof/>
                <w:webHidden/>
              </w:rPr>
              <w:instrText xml:space="preserve"> PAGEREF _Toc146976373 \h </w:instrText>
            </w:r>
            <w:r>
              <w:rPr>
                <w:noProof/>
                <w:webHidden/>
              </w:rPr>
            </w:r>
            <w:r>
              <w:rPr>
                <w:noProof/>
                <w:webHidden/>
              </w:rPr>
              <w:fldChar w:fldCharType="separate"/>
            </w:r>
            <w:r>
              <w:rPr>
                <w:noProof/>
                <w:webHidden/>
              </w:rPr>
              <w:t>15</w:t>
            </w:r>
            <w:r>
              <w:rPr>
                <w:noProof/>
                <w:webHidden/>
              </w:rPr>
              <w:fldChar w:fldCharType="end"/>
            </w:r>
          </w:hyperlink>
        </w:p>
        <w:p w14:paraId="1F47BC87" w14:textId="0B2799E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4" w:history="1">
            <w:r w:rsidRPr="006E2CC1">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Architecture Diagram:</w:t>
            </w:r>
            <w:r>
              <w:rPr>
                <w:noProof/>
                <w:webHidden/>
              </w:rPr>
              <w:tab/>
            </w:r>
            <w:r>
              <w:rPr>
                <w:noProof/>
                <w:webHidden/>
              </w:rPr>
              <w:fldChar w:fldCharType="begin"/>
            </w:r>
            <w:r>
              <w:rPr>
                <w:noProof/>
                <w:webHidden/>
              </w:rPr>
              <w:instrText xml:space="preserve"> PAGEREF _Toc146976374 \h </w:instrText>
            </w:r>
            <w:r>
              <w:rPr>
                <w:noProof/>
                <w:webHidden/>
              </w:rPr>
            </w:r>
            <w:r>
              <w:rPr>
                <w:noProof/>
                <w:webHidden/>
              </w:rPr>
              <w:fldChar w:fldCharType="separate"/>
            </w:r>
            <w:r>
              <w:rPr>
                <w:noProof/>
                <w:webHidden/>
              </w:rPr>
              <w:t>15</w:t>
            </w:r>
            <w:r>
              <w:rPr>
                <w:noProof/>
                <w:webHidden/>
              </w:rPr>
              <w:fldChar w:fldCharType="end"/>
            </w:r>
          </w:hyperlink>
        </w:p>
        <w:p w14:paraId="1E185C04" w14:textId="63DF7E92"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5" w:history="1">
            <w:r w:rsidRPr="006E2CC1">
              <w:rPr>
                <w:rStyle w:val="Hyperlink"/>
                <w:noProof/>
              </w:rPr>
              <w:t>7.3.1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Single Sycle Processor:</w:t>
            </w:r>
            <w:r>
              <w:rPr>
                <w:noProof/>
                <w:webHidden/>
              </w:rPr>
              <w:tab/>
            </w:r>
            <w:r>
              <w:rPr>
                <w:noProof/>
                <w:webHidden/>
              </w:rPr>
              <w:fldChar w:fldCharType="begin"/>
            </w:r>
            <w:r>
              <w:rPr>
                <w:noProof/>
                <w:webHidden/>
              </w:rPr>
              <w:instrText xml:space="preserve"> PAGEREF _Toc146976375 \h </w:instrText>
            </w:r>
            <w:r>
              <w:rPr>
                <w:noProof/>
                <w:webHidden/>
              </w:rPr>
            </w:r>
            <w:r>
              <w:rPr>
                <w:noProof/>
                <w:webHidden/>
              </w:rPr>
              <w:fldChar w:fldCharType="separate"/>
            </w:r>
            <w:r>
              <w:rPr>
                <w:noProof/>
                <w:webHidden/>
              </w:rPr>
              <w:t>15</w:t>
            </w:r>
            <w:r>
              <w:rPr>
                <w:noProof/>
                <w:webHidden/>
              </w:rPr>
              <w:fldChar w:fldCharType="end"/>
            </w:r>
          </w:hyperlink>
        </w:p>
        <w:p w14:paraId="278EB82E" w14:textId="7A487E87"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6" w:history="1">
            <w:r w:rsidRPr="006E2CC1">
              <w:rPr>
                <w:rStyle w:val="Hyperlink"/>
                <w:noProof/>
              </w:rPr>
              <w:t>7.3.2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Processor</w:t>
            </w:r>
            <w:r>
              <w:rPr>
                <w:noProof/>
                <w:webHidden/>
              </w:rPr>
              <w:tab/>
            </w:r>
            <w:r>
              <w:rPr>
                <w:noProof/>
                <w:webHidden/>
              </w:rPr>
              <w:fldChar w:fldCharType="begin"/>
            </w:r>
            <w:r>
              <w:rPr>
                <w:noProof/>
                <w:webHidden/>
              </w:rPr>
              <w:instrText xml:space="preserve"> PAGEREF _Toc146976376 \h </w:instrText>
            </w:r>
            <w:r>
              <w:rPr>
                <w:noProof/>
                <w:webHidden/>
              </w:rPr>
            </w:r>
            <w:r>
              <w:rPr>
                <w:noProof/>
                <w:webHidden/>
              </w:rPr>
              <w:fldChar w:fldCharType="separate"/>
            </w:r>
            <w:r>
              <w:rPr>
                <w:noProof/>
                <w:webHidden/>
              </w:rPr>
              <w:t>15</w:t>
            </w:r>
            <w:r>
              <w:rPr>
                <w:noProof/>
                <w:webHidden/>
              </w:rPr>
              <w:fldChar w:fldCharType="end"/>
            </w:r>
          </w:hyperlink>
        </w:p>
        <w:p w14:paraId="293C956E" w14:textId="651FA914"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7" w:history="1">
            <w:r w:rsidRPr="006E2CC1">
              <w:rPr>
                <w:rStyle w:val="Hyperlink"/>
                <w:noProof/>
              </w:rPr>
              <w:t>7.3.3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Matrix MAC Processor</w:t>
            </w:r>
            <w:r>
              <w:rPr>
                <w:noProof/>
                <w:webHidden/>
              </w:rPr>
              <w:tab/>
            </w:r>
            <w:r>
              <w:rPr>
                <w:noProof/>
                <w:webHidden/>
              </w:rPr>
              <w:fldChar w:fldCharType="begin"/>
            </w:r>
            <w:r>
              <w:rPr>
                <w:noProof/>
                <w:webHidden/>
              </w:rPr>
              <w:instrText xml:space="preserve"> PAGEREF _Toc146976377 \h </w:instrText>
            </w:r>
            <w:r>
              <w:rPr>
                <w:noProof/>
                <w:webHidden/>
              </w:rPr>
            </w:r>
            <w:r>
              <w:rPr>
                <w:noProof/>
                <w:webHidden/>
              </w:rPr>
              <w:fldChar w:fldCharType="separate"/>
            </w:r>
            <w:r>
              <w:rPr>
                <w:noProof/>
                <w:webHidden/>
              </w:rPr>
              <w:t>15</w:t>
            </w:r>
            <w:r>
              <w:rPr>
                <w:noProof/>
                <w:webHidden/>
              </w:rPr>
              <w:fldChar w:fldCharType="end"/>
            </w:r>
          </w:hyperlink>
        </w:p>
        <w:p w14:paraId="783C838F" w14:textId="143D52D6" w:rsidR="00823A54" w:rsidRDefault="00823A54">
          <w:pPr>
            <w:rPr>
              <w:noProof/>
            </w:rPr>
          </w:pPr>
          <w:r w:rsidRPr="00870E1E">
            <w:rPr>
              <w:b/>
              <w:bCs/>
              <w:noProof/>
            </w:rPr>
            <w:fldChar w:fldCharType="end"/>
          </w:r>
        </w:p>
      </w:sdtContent>
    </w:sdt>
    <w:p w14:paraId="1980244B" w14:textId="77777777" w:rsidR="00FC4B0F" w:rsidRDefault="00FC4B0F">
      <w:pPr>
        <w:rPr>
          <w:noProof/>
        </w:rPr>
      </w:pPr>
    </w:p>
    <w:p w14:paraId="7D8E14A9" w14:textId="77777777" w:rsidR="00FC4B0F" w:rsidRDefault="00FC4B0F">
      <w:pPr>
        <w:rPr>
          <w:noProof/>
        </w:rPr>
      </w:pPr>
    </w:p>
    <w:p w14:paraId="0AD69B3C" w14:textId="77777777" w:rsidR="00FC4B0F" w:rsidRPr="00870E1E" w:rsidRDefault="00FC4B0F"/>
    <w:p w14:paraId="783C8391" w14:textId="77777777" w:rsidR="0033790E" w:rsidRPr="00870E1E" w:rsidRDefault="009A069C" w:rsidP="00F04BBB">
      <w:pPr>
        <w:pStyle w:val="TOCHeading"/>
        <w:rPr>
          <w:color w:val="auto"/>
        </w:rPr>
      </w:pPr>
      <w:r w:rsidRPr="00870E1E">
        <w:rPr>
          <w:color w:val="auto"/>
        </w:rPr>
        <w:t>List</w:t>
      </w:r>
      <w:r w:rsidR="0033790E" w:rsidRPr="00870E1E">
        <w:rPr>
          <w:color w:val="auto"/>
        </w:rPr>
        <w:t xml:space="preserve"> of Figures</w:t>
      </w:r>
    </w:p>
    <w:p w14:paraId="783C8392" w14:textId="77777777" w:rsidR="0033790E" w:rsidRPr="00870E1E" w:rsidRDefault="0033790E">
      <w:pPr>
        <w:pStyle w:val="TableofFigures"/>
        <w:tabs>
          <w:tab w:val="right" w:leader="dot" w:pos="9163"/>
        </w:tabs>
      </w:pPr>
    </w:p>
    <w:p w14:paraId="783C8393" w14:textId="2C2CCAF4" w:rsidR="00A8643B" w:rsidRPr="00870E1E" w:rsidRDefault="0033790E">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sidR="00A8643B" w:rsidRPr="00870E1E">
          <w:rPr>
            <w:rStyle w:val="Hyperlink"/>
            <w:noProof/>
            <w:color w:val="auto"/>
          </w:rPr>
          <w:t xml:space="preserve">Figure 1 </w:t>
        </w:r>
        <w:r w:rsidR="0063769D">
          <w:rPr>
            <w:rStyle w:val="Hyperlink"/>
            <w:noProof/>
            <w:color w:val="auto"/>
          </w:rPr>
          <w:t>Hardware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_Toc381361180 \h </w:instrText>
        </w:r>
        <w:r w:rsidR="00A8643B" w:rsidRPr="00870E1E">
          <w:rPr>
            <w:noProof/>
            <w:webHidden/>
          </w:rPr>
        </w:r>
        <w:r w:rsidR="00A8643B" w:rsidRPr="00870E1E">
          <w:rPr>
            <w:noProof/>
            <w:webHidden/>
          </w:rPr>
          <w:fldChar w:fldCharType="separate"/>
        </w:r>
        <w:r w:rsidR="003E60FE" w:rsidRPr="00870E1E">
          <w:rPr>
            <w:noProof/>
            <w:webHidden/>
          </w:rPr>
          <w:t>24</w:t>
        </w:r>
        <w:r w:rsidR="00A8643B" w:rsidRPr="00870E1E">
          <w:rPr>
            <w:noProof/>
            <w:webHidden/>
          </w:rPr>
          <w:fldChar w:fldCharType="end"/>
        </w:r>
      </w:hyperlink>
    </w:p>
    <w:p w14:paraId="783C8394" w14:textId="07D3BECD"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1" w:history="1">
        <w:r w:rsidR="00A8643B" w:rsidRPr="00870E1E">
          <w:rPr>
            <w:rStyle w:val="Hyperlink"/>
            <w:noProof/>
            <w:color w:val="auto"/>
          </w:rPr>
          <w:t xml:space="preserve">Figure 2 </w:t>
        </w:r>
        <w:r w:rsidR="0063769D">
          <w:t>Software Interface</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_Toc381361181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5" w14:textId="77777777"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2" w:history="1">
        <w:r w:rsidR="00A8643B" w:rsidRPr="00870E1E">
          <w:rPr>
            <w:rStyle w:val="Hyperlink"/>
            <w:noProof/>
            <w:color w:val="auto"/>
          </w:rPr>
          <w:t>Figure 3 Administrator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_Toc381361182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3AE66654" w14:textId="77777777" w:rsidR="00535150" w:rsidRDefault="0033790E" w:rsidP="009A069C">
      <w:pPr>
        <w:jc w:val="left"/>
      </w:pPr>
      <w:r w:rsidRPr="00870E1E">
        <w:fldChar w:fldCharType="end"/>
      </w:r>
    </w:p>
    <w:p w14:paraId="62AE4C82" w14:textId="77777777" w:rsidR="00FC4B0F" w:rsidRDefault="00535150" w:rsidP="0033790E">
      <w:pPr>
        <w:jc w:val="left"/>
        <w:rPr>
          <w:rFonts w:asciiTheme="majorHAnsi" w:hAnsiTheme="majorHAnsi"/>
          <w:b/>
          <w:sz w:val="44"/>
          <w:szCs w:val="44"/>
        </w:rPr>
      </w:pPr>
      <w:r w:rsidRPr="00870E1E">
        <w:rPr>
          <w:rFonts w:asciiTheme="majorHAnsi" w:hAnsiTheme="majorHAnsi"/>
          <w:b/>
          <w:sz w:val="44"/>
          <w:szCs w:val="44"/>
        </w:rPr>
        <w:t>List of Tables</w:t>
      </w:r>
    </w:p>
    <w:p w14:paraId="02B0FC15" w14:textId="77777777" w:rsidR="00FC4B0F" w:rsidRPr="00870E1E" w:rsidRDefault="00FC4B0F" w:rsidP="00FC4B0F">
      <w:pPr>
        <w:pStyle w:val="TableofFigures"/>
        <w:tabs>
          <w:tab w:val="right" w:leader="dot" w:pos="9163"/>
        </w:tabs>
      </w:pPr>
    </w:p>
    <w:p w14:paraId="5AC35FDC" w14:textId="1C655017"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Pr>
            <w:rStyle w:val="Hyperlink"/>
            <w:noProof/>
            <w:color w:val="auto"/>
          </w:rPr>
          <w:t>Table</w:t>
        </w:r>
        <w:r w:rsidRPr="00870E1E">
          <w:rPr>
            <w:rStyle w:val="Hyperlink"/>
            <w:noProof/>
            <w:color w:val="auto"/>
          </w:rPr>
          <w:t xml:space="preserve"> 1 </w:t>
        </w:r>
        <w:r>
          <w:rPr>
            <w:rStyle w:val="Hyperlink"/>
            <w:noProof/>
            <w:color w:val="auto"/>
          </w:rPr>
          <w:t>Terms used in this document and their discription</w:t>
        </w:r>
        <w:r w:rsidRPr="00870E1E">
          <w:rPr>
            <w:noProof/>
            <w:webHidden/>
          </w:rPr>
          <w:tab/>
        </w:r>
        <w:r w:rsidR="00986E1E">
          <w:rPr>
            <w:noProof/>
            <w:webHidden/>
          </w:rPr>
          <w:t>5</w:t>
        </w:r>
      </w:hyperlink>
    </w:p>
    <w:p w14:paraId="78D0D73A" w14:textId="77777777" w:rsidR="00FC4B0F" w:rsidRDefault="00FC4B0F" w:rsidP="00FC4B0F">
      <w:pPr>
        <w:jc w:val="left"/>
      </w:pPr>
      <w:r w:rsidRPr="00870E1E">
        <w:fldChar w:fldCharType="end"/>
      </w:r>
    </w:p>
    <w:p w14:paraId="783C83BF" w14:textId="2AC5006E" w:rsidR="009A069C" w:rsidRPr="00535150" w:rsidRDefault="00823A54" w:rsidP="0033790E">
      <w:pPr>
        <w:jc w:val="left"/>
        <w:rPr>
          <w:rFonts w:asciiTheme="majorHAnsi" w:hAnsiTheme="majorHAnsi"/>
          <w:b/>
          <w:sz w:val="44"/>
          <w:szCs w:val="44"/>
        </w:rPr>
      </w:pPr>
      <w:r w:rsidRPr="00870E1E">
        <w:br w:type="page"/>
      </w:r>
    </w:p>
    <w:p w14:paraId="783C83C0" w14:textId="77777777" w:rsidR="000515A8" w:rsidRPr="00870E1E" w:rsidRDefault="000515A8" w:rsidP="00F04BBB">
      <w:pPr>
        <w:pStyle w:val="Heading1"/>
      </w:pPr>
      <w:bookmarkStart w:id="1" w:name="_Toc146976348"/>
      <w:r w:rsidRPr="00870E1E">
        <w:lastRenderedPageBreak/>
        <w:t>INTRODUCTION</w:t>
      </w:r>
      <w:bookmarkEnd w:id="1"/>
    </w:p>
    <w:p w14:paraId="783C83C1" w14:textId="77777777" w:rsidR="00E502B7" w:rsidRDefault="00CC6004" w:rsidP="00EF0045">
      <w:pPr>
        <w:pStyle w:val="Heading2"/>
        <w:numPr>
          <w:ilvl w:val="1"/>
          <w:numId w:val="13"/>
        </w:numPr>
      </w:pPr>
      <w:bookmarkStart w:id="2" w:name="_Toc146976349"/>
      <w:r w:rsidRPr="00870E1E">
        <w:t>PURPOSE</w:t>
      </w:r>
      <w:bookmarkEnd w:id="2"/>
    </w:p>
    <w:p w14:paraId="7EE066E7" w14:textId="7ACCFEC1" w:rsidR="00744860" w:rsidRDefault="00744860" w:rsidP="00744860">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41C4053D" w14:textId="77777777" w:rsidR="00775B01" w:rsidRPr="00780FA3" w:rsidRDefault="00775B01" w:rsidP="00744860">
      <w:pPr>
        <w:pStyle w:val="ListParagraph"/>
        <w:ind w:left="0"/>
        <w:rPr>
          <w:sz w:val="22"/>
          <w:szCs w:val="22"/>
        </w:rPr>
      </w:pPr>
    </w:p>
    <w:p w14:paraId="783C83C2" w14:textId="77777777" w:rsidR="00BF5976" w:rsidRDefault="00A50512" w:rsidP="00EF0045">
      <w:pPr>
        <w:pStyle w:val="Heading2"/>
        <w:numPr>
          <w:ilvl w:val="1"/>
          <w:numId w:val="13"/>
        </w:numPr>
      </w:pPr>
      <w:bookmarkStart w:id="3" w:name="_Toc146976350"/>
      <w:r w:rsidRPr="00870E1E">
        <w:t xml:space="preserve">PRODUCT </w:t>
      </w:r>
      <w:r w:rsidR="00CC6004" w:rsidRPr="00870E1E">
        <w:t>SCOPE</w:t>
      </w:r>
      <w:bookmarkEnd w:id="3"/>
    </w:p>
    <w:p w14:paraId="112BFCDA" w14:textId="77777777" w:rsidR="00744860" w:rsidRPr="00780FA3" w:rsidRDefault="00744860" w:rsidP="00744860">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443E4FBE" w14:textId="77777777" w:rsidR="00744860" w:rsidRPr="00780FA3" w:rsidRDefault="00744860" w:rsidP="00744860">
      <w:pPr>
        <w:pStyle w:val="ListParagraph"/>
        <w:ind w:left="570"/>
        <w:rPr>
          <w:sz w:val="22"/>
          <w:szCs w:val="22"/>
        </w:rPr>
      </w:pPr>
    </w:p>
    <w:p w14:paraId="5F8FEC2B" w14:textId="4354ED21" w:rsidR="00744860" w:rsidRPr="00780FA3" w:rsidRDefault="00744860" w:rsidP="00744860">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w:t>
      </w:r>
      <w:r w:rsidR="00313CBA" w:rsidRPr="00780FA3">
        <w:rPr>
          <w:sz w:val="22"/>
          <w:szCs w:val="22"/>
        </w:rPr>
        <w:t>(pipelining)</w:t>
      </w:r>
      <w:r w:rsidRPr="00780FA3">
        <w:rPr>
          <w:sz w:val="22"/>
          <w:szCs w:val="22"/>
        </w:rPr>
        <w:t xml:space="preserve"> processing capabilities of the processor to accelerate matrix computations and reduce the overall execution time.</w:t>
      </w:r>
    </w:p>
    <w:p w14:paraId="1E2DDE4E" w14:textId="77777777" w:rsidR="00744860" w:rsidRPr="00780FA3" w:rsidRDefault="00744860" w:rsidP="00744860">
      <w:pPr>
        <w:pStyle w:val="ListParagraph"/>
        <w:ind w:left="570"/>
        <w:rPr>
          <w:sz w:val="22"/>
          <w:szCs w:val="22"/>
        </w:rPr>
      </w:pPr>
    </w:p>
    <w:p w14:paraId="0FE9A357" w14:textId="5096C8AD" w:rsidR="00744860" w:rsidRPr="00775B01" w:rsidRDefault="00744860" w:rsidP="00775B01">
      <w:pPr>
        <w:pStyle w:val="ListParagraph"/>
        <w:ind w:left="0"/>
        <w:rPr>
          <w:sz w:val="22"/>
          <w:szCs w:val="22"/>
        </w:rPr>
      </w:pPr>
      <w:r w:rsidRPr="00780FA3">
        <w:rPr>
          <w:sz w:val="22"/>
          <w:szCs w:val="22"/>
        </w:rPr>
        <w:t>The project utilizes the knowledge of computer hardware and Risc-</w:t>
      </w:r>
      <w:r w:rsidR="00780FA3">
        <w:rPr>
          <w:sz w:val="22"/>
          <w:szCs w:val="22"/>
        </w:rPr>
        <w:t>V</w:t>
      </w:r>
      <w:r w:rsidRPr="00780FA3">
        <w:rPr>
          <w:sz w:val="22"/>
          <w:szCs w:val="22"/>
        </w:rPr>
        <w:t xml:space="preserve"> Instruction Set for creating a customized instruction set and concept of systolic arrays implementation for accelerating the multiplication of matri</w:t>
      </w:r>
      <w:r w:rsidR="00780FA3">
        <w:rPr>
          <w:sz w:val="22"/>
          <w:szCs w:val="22"/>
        </w:rPr>
        <w:t>ces</w:t>
      </w:r>
      <w:r w:rsidRPr="00780FA3">
        <w:rPr>
          <w:sz w:val="22"/>
          <w:szCs w:val="22"/>
        </w:rPr>
        <w:t xml:space="preserve">.  </w:t>
      </w:r>
    </w:p>
    <w:p w14:paraId="783C83C3" w14:textId="28BD4F47" w:rsidR="009A069C" w:rsidRPr="00870E1E" w:rsidRDefault="009A069C" w:rsidP="00F04BBB">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xml:space="preserve">: Terms used in this document and their </w:t>
      </w:r>
      <w:r w:rsidR="00744860" w:rsidRPr="00870E1E">
        <w:t>description.</w:t>
      </w:r>
    </w:p>
    <w:tbl>
      <w:tblPr>
        <w:tblStyle w:val="LightGrid-Accent11"/>
        <w:tblW w:w="9090" w:type="dxa"/>
        <w:tblInd w:w="80" w:type="dxa"/>
        <w:tblLook w:val="04A0" w:firstRow="1" w:lastRow="0" w:firstColumn="1" w:lastColumn="0" w:noHBand="0" w:noVBand="1"/>
      </w:tblPr>
      <w:tblGrid>
        <w:gridCol w:w="2638"/>
        <w:gridCol w:w="6452"/>
      </w:tblGrid>
      <w:tr w:rsidR="00870E1E" w:rsidRPr="00870E1E" w14:paraId="783C83C6" w14:textId="77777777" w:rsidTr="007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4" w14:textId="77777777" w:rsidR="009A069C" w:rsidRPr="00870E1E" w:rsidRDefault="009A069C" w:rsidP="0078706D">
            <w:r w:rsidRPr="00870E1E">
              <w:t>Name</w:t>
            </w:r>
          </w:p>
        </w:tc>
        <w:tc>
          <w:tcPr>
            <w:tcW w:w="6452" w:type="dxa"/>
          </w:tcPr>
          <w:p w14:paraId="783C83C5" w14:textId="77777777" w:rsidR="009A069C" w:rsidRPr="00870E1E" w:rsidRDefault="009A069C" w:rsidP="0078706D">
            <w:pPr>
              <w:cnfStyle w:val="100000000000" w:firstRow="1" w:lastRow="0" w:firstColumn="0" w:lastColumn="0" w:oddVBand="0" w:evenVBand="0" w:oddHBand="0" w:evenHBand="0" w:firstRowFirstColumn="0" w:firstRowLastColumn="0" w:lastRowFirstColumn="0" w:lastRowLastColumn="0"/>
            </w:pPr>
            <w:r w:rsidRPr="00870E1E">
              <w:t>Description</w:t>
            </w:r>
          </w:p>
        </w:tc>
      </w:tr>
      <w:tr w:rsidR="00870E1E" w:rsidRPr="00870E1E" w14:paraId="783C83C9"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7" w14:textId="728B68C7" w:rsidR="009A069C" w:rsidRPr="00870E1E" w:rsidRDefault="00FC4B0F" w:rsidP="0078706D">
            <w:pPr>
              <w:rPr>
                <w:sz w:val="20"/>
              </w:rPr>
            </w:pPr>
            <w:r>
              <w:rPr>
                <w:sz w:val="20"/>
              </w:rPr>
              <w:t>RISC</w:t>
            </w:r>
          </w:p>
        </w:tc>
        <w:tc>
          <w:tcPr>
            <w:tcW w:w="6452" w:type="dxa"/>
          </w:tcPr>
          <w:p w14:paraId="783C83C8" w14:textId="24CEBF74"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70E1E" w:rsidRPr="00870E1E" w14:paraId="783C83CC"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A" w14:textId="0641A26A" w:rsidR="009A069C" w:rsidRPr="00870E1E" w:rsidRDefault="00FC4B0F" w:rsidP="0078706D">
            <w:pPr>
              <w:rPr>
                <w:sz w:val="20"/>
              </w:rPr>
            </w:pPr>
            <w:r>
              <w:rPr>
                <w:sz w:val="20"/>
              </w:rPr>
              <w:t>FPGA</w:t>
            </w:r>
          </w:p>
        </w:tc>
        <w:tc>
          <w:tcPr>
            <w:tcW w:w="6452" w:type="dxa"/>
          </w:tcPr>
          <w:p w14:paraId="783C83CB" w14:textId="78273DF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Field Programable Gate Array</w:t>
            </w:r>
          </w:p>
        </w:tc>
      </w:tr>
      <w:tr w:rsidR="00870E1E" w:rsidRPr="00870E1E" w14:paraId="783C83CF"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D" w14:textId="6EDA45E3" w:rsidR="009A069C" w:rsidRPr="00870E1E" w:rsidRDefault="00FC4B0F" w:rsidP="0078706D">
            <w:pPr>
              <w:rPr>
                <w:sz w:val="20"/>
              </w:rPr>
            </w:pPr>
            <w:r>
              <w:rPr>
                <w:sz w:val="20"/>
              </w:rPr>
              <w:t>ISA</w:t>
            </w:r>
          </w:p>
        </w:tc>
        <w:tc>
          <w:tcPr>
            <w:tcW w:w="6452" w:type="dxa"/>
          </w:tcPr>
          <w:p w14:paraId="783C83CE" w14:textId="46CF3A7A"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Instruction Set Architecture</w:t>
            </w:r>
          </w:p>
        </w:tc>
      </w:tr>
      <w:tr w:rsidR="00870E1E" w:rsidRPr="00870E1E" w14:paraId="783C83D2"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0" w14:textId="690F861B" w:rsidR="009A069C" w:rsidRPr="00870E1E" w:rsidRDefault="00FC4B0F" w:rsidP="0078706D">
            <w:pPr>
              <w:rPr>
                <w:sz w:val="20"/>
              </w:rPr>
            </w:pPr>
            <w:r>
              <w:rPr>
                <w:sz w:val="20"/>
              </w:rPr>
              <w:t>MAC</w:t>
            </w:r>
          </w:p>
        </w:tc>
        <w:tc>
          <w:tcPr>
            <w:tcW w:w="6452" w:type="dxa"/>
          </w:tcPr>
          <w:p w14:paraId="783C83D1" w14:textId="16D70CE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Multiplication Accumulation</w:t>
            </w:r>
          </w:p>
        </w:tc>
      </w:tr>
      <w:tr w:rsidR="00870E1E" w:rsidRPr="00870E1E" w14:paraId="783C83D5"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3" w14:textId="13B10702" w:rsidR="009A069C" w:rsidRPr="00870E1E" w:rsidRDefault="00FC4B0F" w:rsidP="0078706D">
            <w:pPr>
              <w:rPr>
                <w:sz w:val="20"/>
              </w:rPr>
            </w:pPr>
            <w:r>
              <w:rPr>
                <w:sz w:val="20"/>
              </w:rPr>
              <w:t>ALU</w:t>
            </w:r>
          </w:p>
        </w:tc>
        <w:tc>
          <w:tcPr>
            <w:tcW w:w="6452" w:type="dxa"/>
          </w:tcPr>
          <w:p w14:paraId="783C83D4" w14:textId="54CF2B82"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Arithmetic Logic Unit</w:t>
            </w:r>
          </w:p>
        </w:tc>
      </w:tr>
    </w:tbl>
    <w:p w14:paraId="44AC7DBA" w14:textId="77777777" w:rsidR="00744860" w:rsidRPr="00744860" w:rsidRDefault="00744860" w:rsidP="00744860"/>
    <w:p w14:paraId="783C83DA" w14:textId="7DBC0429" w:rsidR="00E502B7" w:rsidRPr="00870E1E" w:rsidRDefault="00CC6004" w:rsidP="000515A8">
      <w:pPr>
        <w:pStyle w:val="Heading1"/>
      </w:pPr>
      <w:bookmarkStart w:id="4" w:name="_Toc146976351"/>
      <w:r w:rsidRPr="00870E1E">
        <w:t>OVERVIEW</w:t>
      </w:r>
      <w:bookmarkEnd w:id="4"/>
    </w:p>
    <w:p w14:paraId="783C83DB" w14:textId="77777777" w:rsidR="0033790E" w:rsidRDefault="001A6384" w:rsidP="00EF0045">
      <w:pPr>
        <w:pStyle w:val="Heading2"/>
      </w:pPr>
      <w:bookmarkStart w:id="5" w:name="_Toc146976352"/>
      <w:r w:rsidRPr="00870E1E">
        <w:t xml:space="preserve">THE OVERALL </w:t>
      </w:r>
      <w:r w:rsidR="004D3F3B" w:rsidRPr="00870E1E">
        <w:t>DESCRIPTION</w:t>
      </w:r>
      <w:bookmarkEnd w:id="5"/>
    </w:p>
    <w:p w14:paraId="1CB3E7DF" w14:textId="3740D49E" w:rsidR="00744860" w:rsidRDefault="00744860" w:rsidP="00744860">
      <w:pPr>
        <w:rPr>
          <w:sz w:val="22"/>
          <w:szCs w:val="22"/>
        </w:rPr>
      </w:pPr>
      <w:r w:rsidRPr="00780FA3">
        <w:rPr>
          <w:sz w:val="22"/>
          <w:szCs w:val="22"/>
        </w:rPr>
        <w:t xml:space="preserve">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w:t>
      </w:r>
      <w:r w:rsidRPr="00780FA3">
        <w:rPr>
          <w:sz w:val="22"/>
          <w:szCs w:val="22"/>
        </w:rPr>
        <w:lastRenderedPageBreak/>
        <w:t>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468DC22E" w14:textId="77777777" w:rsidR="00242173" w:rsidRPr="00780FA3" w:rsidRDefault="00242173" w:rsidP="00744860">
      <w:pPr>
        <w:rPr>
          <w:sz w:val="22"/>
          <w:szCs w:val="22"/>
        </w:rPr>
      </w:pPr>
    </w:p>
    <w:p w14:paraId="783C83DC" w14:textId="77777777" w:rsidR="001A6384" w:rsidRDefault="00CC6004" w:rsidP="00EF0045">
      <w:pPr>
        <w:pStyle w:val="Heading2"/>
      </w:pPr>
      <w:bookmarkStart w:id="6" w:name="_Toc146976353"/>
      <w:r w:rsidRPr="00870E1E">
        <w:t>PRODUCT PERSPECTIVE</w:t>
      </w:r>
      <w:bookmarkEnd w:id="6"/>
    </w:p>
    <w:p w14:paraId="783C83DD" w14:textId="5A9287D2" w:rsidR="009A069C" w:rsidRDefault="00744860" w:rsidP="009A069C">
      <w:pPr>
        <w:rPr>
          <w:sz w:val="22"/>
          <w:szCs w:val="22"/>
        </w:rPr>
      </w:pPr>
      <w:bookmarkStart w:id="7" w:name="_Hlk146982812"/>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sidR="00780FA3">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bookmarkEnd w:id="7"/>
    <w:p w14:paraId="7ADEBB4D" w14:textId="77777777" w:rsidR="007274A4" w:rsidRPr="00780FA3" w:rsidRDefault="007274A4" w:rsidP="009A069C">
      <w:pPr>
        <w:rPr>
          <w:sz w:val="22"/>
          <w:szCs w:val="22"/>
        </w:rPr>
      </w:pPr>
    </w:p>
    <w:p w14:paraId="783C83DE" w14:textId="06294FA2" w:rsidR="001A6384" w:rsidRDefault="00CC6004" w:rsidP="00203229">
      <w:pPr>
        <w:pStyle w:val="Heading3"/>
      </w:pPr>
      <w:bookmarkStart w:id="8" w:name="_Toc146976354"/>
      <w:r w:rsidRPr="00870E1E">
        <w:t>PRODUCT FUNCTIONS</w:t>
      </w:r>
      <w:bookmarkEnd w:id="8"/>
    </w:p>
    <w:p w14:paraId="245364BF" w14:textId="77777777" w:rsidR="00744860" w:rsidRPr="00780FA3" w:rsidRDefault="00744860" w:rsidP="00744860">
      <w:pPr>
        <w:pStyle w:val="ListParagraph"/>
        <w:ind w:left="0"/>
        <w:rPr>
          <w:sz w:val="22"/>
          <w:szCs w:val="22"/>
        </w:rPr>
      </w:pPr>
      <w:r w:rsidRPr="00780FA3">
        <w:rPr>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2E4CAB23" w14:textId="77777777" w:rsidR="00744860" w:rsidRPr="00780FA3" w:rsidRDefault="00744860" w:rsidP="00744860">
      <w:pPr>
        <w:pStyle w:val="ListParagraph"/>
        <w:ind w:left="570"/>
        <w:rPr>
          <w:sz w:val="22"/>
          <w:szCs w:val="22"/>
        </w:rPr>
      </w:pPr>
    </w:p>
    <w:p w14:paraId="4E4E1696" w14:textId="64ECA703" w:rsidR="00744860" w:rsidRPr="00780FA3" w:rsidRDefault="00744860" w:rsidP="00744860">
      <w:pPr>
        <w:pStyle w:val="ListParagraph"/>
        <w:numPr>
          <w:ilvl w:val="0"/>
          <w:numId w:val="42"/>
        </w:numPr>
        <w:rPr>
          <w:sz w:val="22"/>
          <w:szCs w:val="22"/>
        </w:rPr>
      </w:pPr>
      <w:r w:rsidRPr="00775B01">
        <w:rPr>
          <w:sz w:val="22"/>
          <w:szCs w:val="22"/>
          <w:u w:val="single"/>
        </w:rPr>
        <w:t>Pipelined RISC-V Execution</w:t>
      </w:r>
      <w:r w:rsidRPr="00780FA3">
        <w:rPr>
          <w:sz w:val="22"/>
          <w:szCs w:val="22"/>
        </w:rPr>
        <w:t>: The processor transitions from a single-cycle design to a highly efficient five-stage pipeline, reducing instruction latency and increasing overall throughput. This enhancement optimizes the execution of a broad spectrum of RISC-V instructions.</w:t>
      </w:r>
    </w:p>
    <w:p w14:paraId="24C54D2A" w14:textId="77777777" w:rsidR="00744860" w:rsidRPr="00780FA3" w:rsidRDefault="00744860" w:rsidP="00744860">
      <w:pPr>
        <w:pStyle w:val="ListParagraph"/>
        <w:ind w:left="570"/>
        <w:rPr>
          <w:sz w:val="22"/>
          <w:szCs w:val="22"/>
        </w:rPr>
      </w:pPr>
    </w:p>
    <w:p w14:paraId="402E0179" w14:textId="05A462DE" w:rsidR="00744860" w:rsidRPr="00780FA3" w:rsidRDefault="00744860" w:rsidP="00744860">
      <w:pPr>
        <w:pStyle w:val="ListParagraph"/>
        <w:numPr>
          <w:ilvl w:val="0"/>
          <w:numId w:val="42"/>
        </w:numPr>
        <w:rPr>
          <w:sz w:val="22"/>
          <w:szCs w:val="22"/>
        </w:rPr>
      </w:pPr>
      <w:r w:rsidRPr="00775B01">
        <w:rPr>
          <w:sz w:val="22"/>
          <w:szCs w:val="22"/>
          <w:u w:val="single"/>
        </w:rPr>
        <w:t>Hazard Mitigation</w:t>
      </w:r>
      <w:r w:rsidRPr="00780FA3">
        <w:rPr>
          <w:sz w:val="22"/>
          <w:szCs w:val="22"/>
        </w:rPr>
        <w:t>: The pipeline design incorporates hazard detection and resolution mechanisms to handle data hazards, control hazards, and structural hazards, ensuring smooth instruction execution and maintaining data consistency.</w:t>
      </w:r>
    </w:p>
    <w:p w14:paraId="3FFB6828" w14:textId="77777777" w:rsidR="00744860" w:rsidRPr="00780FA3" w:rsidRDefault="00744860" w:rsidP="00744860">
      <w:pPr>
        <w:pStyle w:val="ListParagraph"/>
        <w:ind w:left="570"/>
        <w:rPr>
          <w:sz w:val="22"/>
          <w:szCs w:val="22"/>
        </w:rPr>
      </w:pPr>
    </w:p>
    <w:p w14:paraId="2AD7A145" w14:textId="738CE1EA" w:rsidR="00744860" w:rsidRPr="00780FA3" w:rsidRDefault="00744860" w:rsidP="00744860">
      <w:pPr>
        <w:pStyle w:val="ListParagraph"/>
        <w:numPr>
          <w:ilvl w:val="0"/>
          <w:numId w:val="42"/>
        </w:numPr>
        <w:rPr>
          <w:sz w:val="22"/>
          <w:szCs w:val="22"/>
        </w:rPr>
      </w:pPr>
      <w:r w:rsidRPr="00775B01">
        <w:rPr>
          <w:sz w:val="22"/>
          <w:szCs w:val="22"/>
          <w:u w:val="single"/>
        </w:rPr>
        <w:t>Matrix Multiplication Acceleration</w:t>
      </w:r>
      <w:r w:rsidRPr="00780FA3">
        <w:rPr>
          <w:sz w:val="22"/>
          <w:szCs w:val="22"/>
        </w:rPr>
        <w:t>: The project introduces a dedicated systolic array</w:t>
      </w:r>
      <w:r w:rsidR="007274A4">
        <w:rPr>
          <w:sz w:val="22"/>
          <w:szCs w:val="22"/>
        </w:rPr>
        <w:t xml:space="preserve"> type of</w:t>
      </w:r>
      <w:r w:rsidRPr="00780FA3">
        <w:rPr>
          <w:sz w:val="22"/>
          <w:szCs w:val="22"/>
        </w:rPr>
        <w:t xml:space="preserve"> hardware architecture, capable of rapidly performing matrix multiplication operations. This function vastly improves the efficiency of matrix computations, significantly reducing execution times for machine learning algorithms.</w:t>
      </w:r>
    </w:p>
    <w:p w14:paraId="2D52ACA2" w14:textId="77777777" w:rsidR="00744860" w:rsidRPr="00780FA3" w:rsidRDefault="00744860" w:rsidP="00744860">
      <w:pPr>
        <w:pStyle w:val="ListParagraph"/>
        <w:ind w:left="570"/>
        <w:rPr>
          <w:sz w:val="22"/>
          <w:szCs w:val="22"/>
        </w:rPr>
      </w:pPr>
    </w:p>
    <w:p w14:paraId="57B59127" w14:textId="7C69B34D" w:rsidR="00744860" w:rsidRPr="00780FA3" w:rsidRDefault="00744860" w:rsidP="00744860">
      <w:pPr>
        <w:pStyle w:val="ListParagraph"/>
        <w:numPr>
          <w:ilvl w:val="0"/>
          <w:numId w:val="42"/>
        </w:numPr>
        <w:rPr>
          <w:sz w:val="22"/>
          <w:szCs w:val="22"/>
        </w:rPr>
      </w:pPr>
      <w:r w:rsidRPr="00775B01">
        <w:rPr>
          <w:sz w:val="22"/>
          <w:szCs w:val="22"/>
          <w:u w:val="single"/>
        </w:rPr>
        <w:t>FPGA Implementation</w:t>
      </w:r>
      <w:r w:rsidRPr="00780FA3">
        <w:rPr>
          <w:sz w:val="22"/>
          <w:szCs w:val="22"/>
        </w:rPr>
        <w:t xml:space="preserve">: The processor, along with the systolic array, is designed for deployment on FPGA platforms, with a preference for the </w:t>
      </w:r>
      <w:proofErr w:type="spellStart"/>
      <w:r w:rsidRPr="00780FA3">
        <w:rPr>
          <w:sz w:val="22"/>
          <w:szCs w:val="22"/>
        </w:rPr>
        <w:t>Nexys</w:t>
      </w:r>
      <w:proofErr w:type="spellEnd"/>
      <w:r w:rsidRPr="00780FA3">
        <w:rPr>
          <w:sz w:val="22"/>
          <w:szCs w:val="22"/>
        </w:rPr>
        <w:t xml:space="preserve"> 4 FPGA board. FPGA implementation allows for hardware-level validation, real-time performance evaluation, and practical usability in embedded systems and edge computing scenarios.</w:t>
      </w:r>
    </w:p>
    <w:p w14:paraId="6B8E57E3" w14:textId="77777777" w:rsidR="00744860" w:rsidRPr="00780FA3" w:rsidRDefault="00744860" w:rsidP="00744860">
      <w:pPr>
        <w:pStyle w:val="ListParagraph"/>
        <w:ind w:left="570"/>
        <w:rPr>
          <w:sz w:val="22"/>
          <w:szCs w:val="22"/>
        </w:rPr>
      </w:pPr>
    </w:p>
    <w:p w14:paraId="4ECE8DAF" w14:textId="4B2B3B73" w:rsidR="00744860" w:rsidRPr="00780FA3" w:rsidRDefault="00744860" w:rsidP="00744860">
      <w:pPr>
        <w:pStyle w:val="ListParagraph"/>
        <w:numPr>
          <w:ilvl w:val="0"/>
          <w:numId w:val="42"/>
        </w:numPr>
        <w:rPr>
          <w:sz w:val="22"/>
          <w:szCs w:val="22"/>
        </w:rPr>
      </w:pPr>
      <w:r w:rsidRPr="00780FA3">
        <w:rPr>
          <w:sz w:val="22"/>
          <w:szCs w:val="22"/>
        </w:rPr>
        <w:lastRenderedPageBreak/>
        <w:t>Performance Evaluation: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51E53E7" w14:textId="77777777" w:rsidR="00744860" w:rsidRPr="00780FA3" w:rsidRDefault="00744860" w:rsidP="00744860">
      <w:pPr>
        <w:pStyle w:val="ListParagraph"/>
        <w:ind w:left="570"/>
        <w:rPr>
          <w:sz w:val="22"/>
          <w:szCs w:val="22"/>
        </w:rPr>
      </w:pPr>
    </w:p>
    <w:p w14:paraId="5785C33F" w14:textId="77777777" w:rsidR="00744860" w:rsidRPr="00780FA3" w:rsidRDefault="00744860" w:rsidP="00744860">
      <w:pPr>
        <w:pStyle w:val="ListParagraph"/>
        <w:ind w:left="570"/>
        <w:rPr>
          <w:sz w:val="22"/>
          <w:szCs w:val="22"/>
        </w:rPr>
      </w:pPr>
      <w:r w:rsidRPr="00780FA3">
        <w:rPr>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0DA5950A" w14:textId="77777777" w:rsidR="00744860" w:rsidRPr="00744860" w:rsidRDefault="00744860" w:rsidP="00744860"/>
    <w:p w14:paraId="783C83E0" w14:textId="79CF5C78" w:rsidR="0033790E" w:rsidRDefault="00817F7C" w:rsidP="00EF0045">
      <w:pPr>
        <w:pStyle w:val="Heading2"/>
      </w:pPr>
      <w:bookmarkStart w:id="9" w:name="_Toc146976355"/>
      <w:r w:rsidRPr="00870E1E">
        <w:t>USER CHARACTERISTICS</w:t>
      </w:r>
      <w:bookmarkEnd w:id="9"/>
    </w:p>
    <w:p w14:paraId="7656C640" w14:textId="77777777" w:rsidR="007274A4" w:rsidRPr="007274A4" w:rsidRDefault="007274A4" w:rsidP="007274A4">
      <w:pPr>
        <w:rPr>
          <w:sz w:val="22"/>
          <w:szCs w:val="22"/>
        </w:rPr>
      </w:pPr>
      <w:r w:rsidRPr="007274A4">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7A006FF2" w14:textId="77777777" w:rsidR="007274A4" w:rsidRPr="007274A4" w:rsidRDefault="007274A4" w:rsidP="007274A4">
      <w:pPr>
        <w:rPr>
          <w:sz w:val="22"/>
          <w:szCs w:val="22"/>
        </w:rPr>
      </w:pPr>
    </w:p>
    <w:p w14:paraId="4070E2DF" w14:textId="7DD389ED" w:rsidR="007274A4" w:rsidRDefault="007274A4" w:rsidP="007274A4">
      <w:pPr>
        <w:rPr>
          <w:sz w:val="22"/>
          <w:szCs w:val="22"/>
        </w:rPr>
      </w:pPr>
      <w:r w:rsidRPr="007274A4">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4B1207C6" w14:textId="77777777" w:rsidR="00775B01" w:rsidRPr="007274A4" w:rsidRDefault="00775B01" w:rsidP="007274A4">
      <w:pPr>
        <w:rPr>
          <w:sz w:val="22"/>
          <w:szCs w:val="22"/>
        </w:rPr>
      </w:pPr>
    </w:p>
    <w:p w14:paraId="783C83E1" w14:textId="77777777" w:rsidR="00CC6004" w:rsidRDefault="00CC6004" w:rsidP="00EF0045">
      <w:pPr>
        <w:pStyle w:val="Heading2"/>
        <w:numPr>
          <w:ilvl w:val="1"/>
          <w:numId w:val="20"/>
        </w:numPr>
      </w:pPr>
      <w:bookmarkStart w:id="10" w:name="_Toc146976356"/>
      <w:r w:rsidRPr="00870E1E">
        <w:t>CONSTRAINTS</w:t>
      </w:r>
      <w:bookmarkEnd w:id="10"/>
    </w:p>
    <w:p w14:paraId="18A3795B" w14:textId="77777777" w:rsidR="007274A4" w:rsidRPr="007274A4" w:rsidRDefault="007274A4" w:rsidP="007274A4">
      <w:pPr>
        <w:rPr>
          <w:sz w:val="22"/>
          <w:szCs w:val="22"/>
        </w:rPr>
      </w:pPr>
      <w:r w:rsidRPr="007274A4">
        <w:rPr>
          <w:sz w:val="22"/>
          <w:szCs w:val="22"/>
        </w:rPr>
        <w:t>Several constraints influence the development of our FPGA-based RISC-V processor project. One significant constraint is the budgetary limitation, which restricts project expenditure to a predefined amount. This financial constraint necessitates careful allocation of resources to ensure efficient procurement of components and tools, making cost-effectiveness a crucial consideration throughout the project's lifecycle.</w:t>
      </w:r>
    </w:p>
    <w:p w14:paraId="5273659C" w14:textId="77777777" w:rsidR="007274A4" w:rsidRPr="007274A4" w:rsidRDefault="007274A4" w:rsidP="007274A4">
      <w:pPr>
        <w:rPr>
          <w:sz w:val="22"/>
          <w:szCs w:val="22"/>
        </w:rPr>
      </w:pPr>
    </w:p>
    <w:p w14:paraId="300DEB70" w14:textId="77777777" w:rsidR="007274A4" w:rsidRPr="007274A4" w:rsidRDefault="007274A4" w:rsidP="007274A4">
      <w:pPr>
        <w:rPr>
          <w:sz w:val="22"/>
          <w:szCs w:val="22"/>
        </w:rPr>
      </w:pPr>
      <w:r w:rsidRPr="007274A4">
        <w:rPr>
          <w:sz w:val="22"/>
          <w:szCs w:val="22"/>
        </w:rPr>
        <w:t>Another constraint is the timeline, as the project must be completed within a specified timeframe. This time constraint imposes a sense of urgency on the project team, requiring efficient project management, streamlined development processes, and the mitigation of potential delays. Meeting project milestones and deadlines is paramount to ensure successful project completion.</w:t>
      </w:r>
    </w:p>
    <w:p w14:paraId="210DF265" w14:textId="77777777" w:rsidR="007274A4" w:rsidRPr="007274A4" w:rsidRDefault="007274A4" w:rsidP="007274A4">
      <w:pPr>
        <w:rPr>
          <w:sz w:val="22"/>
          <w:szCs w:val="22"/>
        </w:rPr>
      </w:pPr>
    </w:p>
    <w:p w14:paraId="219E6958" w14:textId="2F18C3D7" w:rsidR="007274A4" w:rsidRPr="007274A4" w:rsidRDefault="007274A4" w:rsidP="007274A4">
      <w:pPr>
        <w:rPr>
          <w:sz w:val="22"/>
          <w:szCs w:val="22"/>
        </w:rPr>
      </w:pPr>
      <w:r w:rsidRPr="007274A4">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783C83E2" w14:textId="77777777" w:rsidR="00AB14A1" w:rsidRDefault="00AB14A1" w:rsidP="00EF0045">
      <w:pPr>
        <w:pStyle w:val="Heading2"/>
        <w:numPr>
          <w:ilvl w:val="1"/>
          <w:numId w:val="20"/>
        </w:numPr>
      </w:pPr>
      <w:bookmarkStart w:id="11" w:name="_Toc146976357"/>
      <w:r w:rsidRPr="00870E1E">
        <w:lastRenderedPageBreak/>
        <w:t>ASSUMPTIONS AND DEPENDENCIES</w:t>
      </w:r>
      <w:bookmarkEnd w:id="11"/>
    </w:p>
    <w:p w14:paraId="225E4C00" w14:textId="77777777" w:rsidR="002330A2" w:rsidRPr="002330A2" w:rsidRDefault="002330A2" w:rsidP="002330A2">
      <w:pPr>
        <w:rPr>
          <w:sz w:val="22"/>
          <w:szCs w:val="22"/>
        </w:rPr>
      </w:pPr>
      <w:r w:rsidRPr="002330A2">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1696680E" w14:textId="77777777" w:rsidR="002330A2" w:rsidRPr="002330A2" w:rsidRDefault="002330A2" w:rsidP="002330A2">
      <w:pPr>
        <w:rPr>
          <w:sz w:val="22"/>
          <w:szCs w:val="22"/>
        </w:rPr>
      </w:pPr>
    </w:p>
    <w:p w14:paraId="2322A293" w14:textId="77777777" w:rsidR="002330A2" w:rsidRPr="002330A2" w:rsidRDefault="002330A2" w:rsidP="002330A2">
      <w:pPr>
        <w:rPr>
          <w:sz w:val="22"/>
          <w:szCs w:val="22"/>
        </w:rPr>
      </w:pPr>
      <w:r w:rsidRPr="002330A2">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02C3B1CE" w14:textId="77777777" w:rsidR="002330A2" w:rsidRPr="002330A2" w:rsidRDefault="002330A2" w:rsidP="002330A2">
      <w:pPr>
        <w:rPr>
          <w:sz w:val="22"/>
          <w:szCs w:val="22"/>
        </w:rPr>
      </w:pPr>
    </w:p>
    <w:p w14:paraId="2888DB7E" w14:textId="77777777" w:rsidR="002330A2" w:rsidRPr="002330A2" w:rsidRDefault="002330A2" w:rsidP="002330A2">
      <w:pPr>
        <w:rPr>
          <w:sz w:val="22"/>
          <w:szCs w:val="22"/>
        </w:rPr>
      </w:pPr>
      <w:r w:rsidRPr="002330A2">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25593856" w14:textId="77777777" w:rsidR="002330A2" w:rsidRPr="002330A2" w:rsidRDefault="002330A2" w:rsidP="002330A2">
      <w:pPr>
        <w:rPr>
          <w:sz w:val="22"/>
          <w:szCs w:val="22"/>
        </w:rPr>
      </w:pPr>
    </w:p>
    <w:p w14:paraId="6A2C6A29" w14:textId="139830DA" w:rsidR="00484C3A" w:rsidRPr="00775B01" w:rsidRDefault="002330A2" w:rsidP="00484C3A">
      <w:pPr>
        <w:rPr>
          <w:sz w:val="22"/>
          <w:szCs w:val="22"/>
        </w:rPr>
      </w:pPr>
      <w:r w:rsidRPr="002330A2">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58C9D802" w14:textId="77777777" w:rsidR="00484C3A" w:rsidRPr="00870E1E" w:rsidRDefault="00484C3A" w:rsidP="00484C3A"/>
    <w:p w14:paraId="7E86A381" w14:textId="19D59550" w:rsidR="00BC12DE" w:rsidRPr="00870E1E" w:rsidRDefault="00BC12DE" w:rsidP="00BC12DE">
      <w:pPr>
        <w:pStyle w:val="Heading1"/>
      </w:pPr>
      <w:bookmarkStart w:id="12" w:name="_Toc146976358"/>
      <w:r w:rsidRPr="00870E1E">
        <w:t>STATE OF THE ART</w:t>
      </w:r>
      <w:bookmarkEnd w:id="12"/>
    </w:p>
    <w:p w14:paraId="19E6B09F" w14:textId="7581A1F1" w:rsidR="007666B6" w:rsidRDefault="00BC12DE" w:rsidP="00EF0045">
      <w:pPr>
        <w:pStyle w:val="Heading2"/>
      </w:pPr>
      <w:bookmarkStart w:id="13" w:name="_Toc146976359"/>
      <w:r w:rsidRPr="00870E1E">
        <w:t>LITERATURE REVIEW</w:t>
      </w:r>
      <w:bookmarkEnd w:id="13"/>
    </w:p>
    <w:p w14:paraId="5AD43CCB" w14:textId="66721F0D" w:rsidR="007666B6" w:rsidRPr="00775B01" w:rsidRDefault="007666B6" w:rsidP="007666B6">
      <w:pPr>
        <w:rPr>
          <w:sz w:val="22"/>
          <w:szCs w:val="22"/>
        </w:rPr>
      </w:pPr>
      <w:r w:rsidRPr="007666B6">
        <w:rPr>
          <w:sz w:val="22"/>
          <w:szCs w:val="22"/>
        </w:rPr>
        <w:t>The field of FPGA</w:t>
      </w:r>
      <w:r>
        <w:rPr>
          <w:sz w:val="22"/>
          <w:szCs w:val="22"/>
        </w:rPr>
        <w:t xml:space="preserve"> &amp; RISC-V </w:t>
      </w:r>
      <w:r w:rsidRPr="007666B6">
        <w:rPr>
          <w:sz w:val="22"/>
          <w:szCs w:val="22"/>
        </w:rPr>
        <w:t>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5C4F4FFB" w14:textId="3E532650" w:rsidR="007666B6" w:rsidRPr="00775B01" w:rsidRDefault="007666B6" w:rsidP="002466F1">
      <w:pPr>
        <w:pStyle w:val="ListParagraph"/>
        <w:numPr>
          <w:ilvl w:val="0"/>
          <w:numId w:val="46"/>
        </w:numPr>
        <w:rPr>
          <w:sz w:val="22"/>
          <w:szCs w:val="22"/>
        </w:rPr>
      </w:pPr>
      <w:r w:rsidRPr="00775B01">
        <w:rPr>
          <w:sz w:val="22"/>
          <w:szCs w:val="22"/>
          <w:u w:val="single"/>
        </w:rPr>
        <w:t>FPGA-Based Processor Design</w:t>
      </w:r>
      <w:r w:rsidRPr="00775B01">
        <w:rPr>
          <w:sz w:val="22"/>
          <w:szCs w:val="22"/>
        </w:rPr>
        <w:t>:</w:t>
      </w:r>
      <w:r w:rsidR="00775B01">
        <w:rPr>
          <w:sz w:val="22"/>
          <w:szCs w:val="22"/>
        </w:rPr>
        <w:t xml:space="preserve"> </w:t>
      </w:r>
      <w:r w:rsidRPr="00775B01">
        <w:rPr>
          <w:sz w:val="22"/>
          <w:szCs w:val="22"/>
        </w:rPr>
        <w:t>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69BC44FF" w14:textId="77777777" w:rsidR="007666B6" w:rsidRPr="007666B6" w:rsidRDefault="007666B6" w:rsidP="007666B6">
      <w:pPr>
        <w:ind w:left="720"/>
        <w:rPr>
          <w:sz w:val="22"/>
          <w:szCs w:val="22"/>
        </w:rPr>
      </w:pPr>
    </w:p>
    <w:p w14:paraId="75F186C9" w14:textId="676BEFD5" w:rsidR="007666B6" w:rsidRDefault="007666B6" w:rsidP="00775B01">
      <w:pPr>
        <w:pStyle w:val="ListParagraph"/>
        <w:numPr>
          <w:ilvl w:val="0"/>
          <w:numId w:val="46"/>
        </w:numPr>
        <w:rPr>
          <w:sz w:val="22"/>
          <w:szCs w:val="22"/>
        </w:rPr>
      </w:pPr>
      <w:r w:rsidRPr="00775B01">
        <w:rPr>
          <w:sz w:val="22"/>
          <w:szCs w:val="22"/>
          <w:u w:val="single"/>
        </w:rPr>
        <w:t>RISC-V Architecture</w:t>
      </w:r>
      <w:r w:rsidRPr="00775B01">
        <w:rPr>
          <w:sz w:val="22"/>
          <w:szCs w:val="22"/>
        </w:rPr>
        <w:t>:</w:t>
      </w:r>
      <w:r w:rsidR="00775B01" w:rsidRPr="00775B01">
        <w:rPr>
          <w:sz w:val="22"/>
          <w:szCs w:val="22"/>
        </w:rPr>
        <w:t xml:space="preserve"> </w:t>
      </w:r>
      <w:r w:rsidRPr="00775B01">
        <w:rPr>
          <w:sz w:val="22"/>
          <w:szCs w:val="22"/>
        </w:rPr>
        <w:t>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5407AB2B" w14:textId="77777777" w:rsidR="00775B01" w:rsidRPr="00775B01" w:rsidRDefault="00775B01" w:rsidP="00775B01">
      <w:pPr>
        <w:rPr>
          <w:sz w:val="22"/>
          <w:szCs w:val="22"/>
        </w:rPr>
      </w:pPr>
    </w:p>
    <w:p w14:paraId="4393C4C5" w14:textId="2A100EEA" w:rsidR="007666B6" w:rsidRPr="00775B01" w:rsidRDefault="007666B6" w:rsidP="00AB7782">
      <w:pPr>
        <w:pStyle w:val="ListParagraph"/>
        <w:numPr>
          <w:ilvl w:val="0"/>
          <w:numId w:val="46"/>
        </w:numPr>
        <w:rPr>
          <w:sz w:val="22"/>
          <w:szCs w:val="22"/>
        </w:rPr>
      </w:pPr>
      <w:r w:rsidRPr="00775B01">
        <w:rPr>
          <w:sz w:val="22"/>
          <w:szCs w:val="22"/>
          <w:u w:val="single"/>
        </w:rPr>
        <w:lastRenderedPageBreak/>
        <w:t>Matrix Processing on FPGA</w:t>
      </w:r>
      <w:r w:rsidRPr="00775B01">
        <w:rPr>
          <w:sz w:val="22"/>
          <w:szCs w:val="22"/>
        </w:rPr>
        <w:t>:</w:t>
      </w:r>
      <w:r w:rsidR="00775B01" w:rsidRPr="00775B01">
        <w:rPr>
          <w:sz w:val="22"/>
          <w:szCs w:val="22"/>
        </w:rPr>
        <w:t xml:space="preserve"> </w:t>
      </w:r>
      <w:r w:rsidRPr="00775B01">
        <w:rPr>
          <w:sz w:val="22"/>
          <w:szCs w:val="22"/>
        </w:rPr>
        <w:t xml:space="preserve">Matrix multiplication and processing are fundamental operations in various applications, from machine learning to signal processing. FPGA-based acceleration of matrix operations has been </w:t>
      </w:r>
      <w:r w:rsidRPr="00775B01">
        <w:rPr>
          <w:sz w:val="22"/>
          <w:szCs w:val="22"/>
        </w:rPr>
        <w:t>the subject</w:t>
      </w:r>
      <w:r w:rsidRPr="00775B01">
        <w:rPr>
          <w:sz w:val="22"/>
          <w:szCs w:val="22"/>
        </w:rPr>
        <w:t xml:space="preserve"> of extensive research. For instance, Chen et al. (2018) demonstrated the acceleration of matrix operations using FPGAs, highlighting the potential for efficient matrix processing in FPGA-based architectures.</w:t>
      </w:r>
    </w:p>
    <w:p w14:paraId="16F08AA4" w14:textId="77777777" w:rsidR="007666B6" w:rsidRPr="007666B6" w:rsidRDefault="007666B6" w:rsidP="007666B6">
      <w:pPr>
        <w:ind w:left="720"/>
        <w:rPr>
          <w:sz w:val="22"/>
          <w:szCs w:val="22"/>
        </w:rPr>
      </w:pPr>
    </w:p>
    <w:p w14:paraId="11F5AC53" w14:textId="7B17663A" w:rsidR="007666B6" w:rsidRPr="00775B01" w:rsidRDefault="007666B6" w:rsidP="003A7A53">
      <w:pPr>
        <w:pStyle w:val="ListParagraph"/>
        <w:numPr>
          <w:ilvl w:val="0"/>
          <w:numId w:val="46"/>
        </w:numPr>
        <w:rPr>
          <w:sz w:val="22"/>
          <w:szCs w:val="22"/>
        </w:rPr>
      </w:pPr>
      <w:r w:rsidRPr="00775B01">
        <w:rPr>
          <w:sz w:val="22"/>
          <w:szCs w:val="22"/>
          <w:u w:val="single"/>
        </w:rPr>
        <w:t>Custom Instructions and Co-Processors</w:t>
      </w:r>
      <w:r w:rsidRPr="00775B01">
        <w:rPr>
          <w:sz w:val="22"/>
          <w:szCs w:val="22"/>
        </w:rPr>
        <w:t>:</w:t>
      </w:r>
      <w:r w:rsidR="00775B01" w:rsidRPr="00775B01">
        <w:rPr>
          <w:sz w:val="22"/>
          <w:szCs w:val="22"/>
        </w:rPr>
        <w:t xml:space="preserve"> </w:t>
      </w:r>
      <w:r w:rsidRPr="00775B01">
        <w:rPr>
          <w:sz w:val="22"/>
          <w:szCs w:val="22"/>
        </w:rPr>
        <w:t>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18E0B4E9" w14:textId="77777777" w:rsidR="007666B6" w:rsidRPr="007666B6" w:rsidRDefault="007666B6" w:rsidP="007666B6">
      <w:pPr>
        <w:ind w:left="720"/>
        <w:rPr>
          <w:sz w:val="22"/>
          <w:szCs w:val="22"/>
        </w:rPr>
      </w:pPr>
    </w:p>
    <w:p w14:paraId="4848383B" w14:textId="68167E54" w:rsidR="007666B6" w:rsidRPr="00775B01" w:rsidRDefault="007666B6" w:rsidP="005F4817">
      <w:pPr>
        <w:pStyle w:val="ListParagraph"/>
        <w:numPr>
          <w:ilvl w:val="0"/>
          <w:numId w:val="46"/>
        </w:numPr>
        <w:rPr>
          <w:sz w:val="22"/>
          <w:szCs w:val="22"/>
        </w:rPr>
      </w:pPr>
      <w:r w:rsidRPr="00775B01">
        <w:rPr>
          <w:sz w:val="22"/>
          <w:szCs w:val="22"/>
          <w:u w:val="single"/>
        </w:rPr>
        <w:t>High-Performance Computing on FPGAs</w:t>
      </w:r>
      <w:r w:rsidRPr="00775B01">
        <w:rPr>
          <w:sz w:val="22"/>
          <w:szCs w:val="22"/>
        </w:rPr>
        <w:t>:</w:t>
      </w:r>
      <w:r w:rsidR="00775B01" w:rsidRPr="00775B01">
        <w:rPr>
          <w:sz w:val="22"/>
          <w:szCs w:val="22"/>
        </w:rPr>
        <w:t xml:space="preserve"> </w:t>
      </w:r>
      <w:r w:rsidRPr="00775B01">
        <w:rPr>
          <w:sz w:val="22"/>
          <w:szCs w:val="22"/>
        </w:rPr>
        <w:t>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15A21B68" w14:textId="77777777" w:rsidR="007666B6" w:rsidRPr="007666B6" w:rsidRDefault="007666B6" w:rsidP="007666B6">
      <w:pPr>
        <w:rPr>
          <w:sz w:val="22"/>
          <w:szCs w:val="22"/>
        </w:rPr>
      </w:pPr>
    </w:p>
    <w:p w14:paraId="313C0309" w14:textId="070234CF" w:rsidR="00090FD1" w:rsidRDefault="007666B6" w:rsidP="007666B6">
      <w:pPr>
        <w:rPr>
          <w:sz w:val="22"/>
          <w:szCs w:val="22"/>
        </w:rPr>
      </w:pPr>
      <w:r w:rsidRPr="007666B6">
        <w:rPr>
          <w:sz w:val="22"/>
          <w:szCs w:val="22"/>
        </w:rPr>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3ADE5240" w14:textId="77777777" w:rsidR="00775B01" w:rsidRPr="007666B6" w:rsidRDefault="00775B01" w:rsidP="007666B6">
      <w:pPr>
        <w:rPr>
          <w:sz w:val="22"/>
          <w:szCs w:val="22"/>
        </w:rPr>
      </w:pPr>
    </w:p>
    <w:p w14:paraId="0C91B069" w14:textId="2E5516E1" w:rsidR="00BC12DE" w:rsidRDefault="00BC12DE" w:rsidP="00EF0045">
      <w:pPr>
        <w:pStyle w:val="Heading2"/>
      </w:pPr>
      <w:bookmarkStart w:id="14" w:name="_Toc146976360"/>
      <w:r w:rsidRPr="00870E1E">
        <w:t>EXISTING SYSTEMS</w:t>
      </w:r>
      <w:bookmarkEnd w:id="14"/>
    </w:p>
    <w:p w14:paraId="13D58F39" w14:textId="514530E8" w:rsidR="00484C3A" w:rsidRPr="00775B01" w:rsidRDefault="005B1E9B" w:rsidP="00775B01">
      <w:pPr>
        <w:rPr>
          <w:sz w:val="22"/>
          <w:szCs w:val="22"/>
        </w:rPr>
      </w:pPr>
      <w:r w:rsidRPr="005B1E9B">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0B029E6D" w14:textId="77777777" w:rsidR="00484C3A" w:rsidRPr="00870E1E" w:rsidRDefault="00484C3A" w:rsidP="0051098F">
      <w:pPr>
        <w:pStyle w:val="ListParagraph"/>
      </w:pPr>
    </w:p>
    <w:p w14:paraId="783C83EB" w14:textId="0F55E7D3" w:rsidR="009A069C" w:rsidRPr="005B1E9B" w:rsidRDefault="009A069C" w:rsidP="00AB14A1">
      <w:pPr>
        <w:pStyle w:val="Heading1"/>
      </w:pPr>
      <w:bookmarkStart w:id="15" w:name="_Toc146976361"/>
      <w:r w:rsidRPr="00870E1E">
        <w:t>USER</w:t>
      </w:r>
      <w:r w:rsidR="002145A4" w:rsidRPr="00870E1E">
        <w:t>/SYSTEM</w:t>
      </w:r>
      <w:r w:rsidR="00AB14A1" w:rsidRPr="00870E1E">
        <w:t xml:space="preserve"> REQUIREMENTS</w:t>
      </w:r>
      <w:bookmarkEnd w:id="15"/>
    </w:p>
    <w:p w14:paraId="783C83EC" w14:textId="77777777" w:rsidR="00AB185A" w:rsidRPr="00870E1E" w:rsidRDefault="00AB185A" w:rsidP="00EF0045">
      <w:pPr>
        <w:pStyle w:val="Heading2"/>
      </w:pPr>
      <w:bookmarkStart w:id="16" w:name="_Toc146976362"/>
      <w:r w:rsidRPr="00870E1E">
        <w:t>External Interface Requirement</w:t>
      </w:r>
      <w:r w:rsidR="009A069C" w:rsidRPr="00870E1E">
        <w:t>s</w:t>
      </w:r>
      <w:bookmarkEnd w:id="16"/>
    </w:p>
    <w:p w14:paraId="783C83ED" w14:textId="77777777" w:rsidR="00AB185A" w:rsidRDefault="00AB185A" w:rsidP="00203229">
      <w:pPr>
        <w:pStyle w:val="Heading3"/>
      </w:pPr>
      <w:bookmarkStart w:id="17" w:name="_Toc146976363"/>
      <w:r w:rsidRPr="00870E1E">
        <w:t>User Interfaces</w:t>
      </w:r>
      <w:bookmarkEnd w:id="17"/>
    </w:p>
    <w:p w14:paraId="03C682D5" w14:textId="5BC13DEE" w:rsidR="007666B6" w:rsidRDefault="00090FD1" w:rsidP="007666B6">
      <w:r w:rsidRPr="00090FD1">
        <w:t>Not applicable</w:t>
      </w:r>
      <w:r w:rsidR="007666B6">
        <w:t>. As</w:t>
      </w:r>
      <w:r w:rsidRPr="00090FD1">
        <w:t xml:space="preserve"> this </w:t>
      </w:r>
      <w:r w:rsidR="007666B6">
        <w:t xml:space="preserve">is a </w:t>
      </w:r>
      <w:r w:rsidRPr="00090FD1">
        <w:t>hardware</w:t>
      </w:r>
      <w:r>
        <w:t xml:space="preserve">/research </w:t>
      </w:r>
      <w:r w:rsidRPr="00090FD1">
        <w:t>focused project.</w:t>
      </w:r>
    </w:p>
    <w:p w14:paraId="695C9A43" w14:textId="77777777" w:rsidR="00775B01" w:rsidRPr="00090FD1" w:rsidRDefault="00775B01" w:rsidP="007666B6"/>
    <w:p w14:paraId="783C83EE" w14:textId="585D905F" w:rsidR="00AB185A" w:rsidRDefault="00AB185A" w:rsidP="00203229">
      <w:pPr>
        <w:pStyle w:val="Heading3"/>
      </w:pPr>
      <w:bookmarkStart w:id="18" w:name="_Toc146976364"/>
      <w:r w:rsidRPr="00870E1E">
        <w:t>Hardware Interface</w:t>
      </w:r>
      <w:bookmarkEnd w:id="18"/>
    </w:p>
    <w:p w14:paraId="4C6426C0" w14:textId="77777777" w:rsidR="005B1E9B" w:rsidRDefault="005B1E9B" w:rsidP="005B1E9B">
      <w:pPr>
        <w:rPr>
          <w:sz w:val="22"/>
          <w:szCs w:val="22"/>
        </w:rPr>
      </w:pPr>
      <w:r w:rsidRPr="005B1E9B">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5610AF78" w14:textId="77777777" w:rsidR="00775B01" w:rsidRPr="005B1E9B" w:rsidRDefault="00775B01" w:rsidP="005B1E9B">
      <w:pPr>
        <w:rPr>
          <w:sz w:val="22"/>
          <w:szCs w:val="22"/>
        </w:rPr>
      </w:pPr>
    </w:p>
    <w:p w14:paraId="392F8318" w14:textId="77777777" w:rsidR="005B1E9B" w:rsidRDefault="005B1E9B" w:rsidP="005B1E9B">
      <w:pPr>
        <w:rPr>
          <w:sz w:val="22"/>
          <w:szCs w:val="22"/>
        </w:rPr>
      </w:pPr>
    </w:p>
    <w:p w14:paraId="4EBBF41C" w14:textId="77777777" w:rsidR="00775B01" w:rsidRPr="005B1E9B" w:rsidRDefault="00775B01" w:rsidP="005B1E9B">
      <w:pPr>
        <w:rPr>
          <w:sz w:val="22"/>
          <w:szCs w:val="22"/>
        </w:rPr>
      </w:pPr>
    </w:p>
    <w:p w14:paraId="68B31677" w14:textId="7EA124B2" w:rsidR="005B1E9B" w:rsidRPr="00484C3A" w:rsidRDefault="005B1E9B" w:rsidP="00484C3A">
      <w:pPr>
        <w:pStyle w:val="ListParagraph"/>
        <w:numPr>
          <w:ilvl w:val="0"/>
          <w:numId w:val="47"/>
        </w:numPr>
        <w:rPr>
          <w:sz w:val="22"/>
          <w:szCs w:val="22"/>
        </w:rPr>
      </w:pPr>
      <w:r w:rsidRPr="005B1E9B">
        <w:rPr>
          <w:sz w:val="22"/>
          <w:szCs w:val="22"/>
          <w:u w:val="single"/>
        </w:rPr>
        <w:t>Components</w:t>
      </w:r>
      <w:r w:rsidRPr="005B1E9B">
        <w:rPr>
          <w:sz w:val="22"/>
          <w:szCs w:val="22"/>
        </w:rPr>
        <w:t>:</w:t>
      </w:r>
    </w:p>
    <w:p w14:paraId="79D5FAE0" w14:textId="0A4D27E5" w:rsidR="005B1E9B" w:rsidRPr="0063769D" w:rsidRDefault="005B1E9B" w:rsidP="005B1E9B">
      <w:pPr>
        <w:pStyle w:val="ListParagraph"/>
        <w:numPr>
          <w:ilvl w:val="0"/>
          <w:numId w:val="48"/>
        </w:numPr>
        <w:rPr>
          <w:sz w:val="22"/>
          <w:szCs w:val="22"/>
        </w:rPr>
      </w:pPr>
      <w:r w:rsidRPr="005B1E9B">
        <w:rPr>
          <w:sz w:val="22"/>
          <w:szCs w:val="22"/>
        </w:rPr>
        <w:t>FPGA Board: The FPGA board serves as the hardware platform for our project. It hosts the RISC-V processor, Matrix MAC module, and other necessary components.</w:t>
      </w:r>
    </w:p>
    <w:p w14:paraId="0A35D866" w14:textId="00770DB8" w:rsidR="005B1E9B" w:rsidRPr="0063769D" w:rsidRDefault="005B1E9B" w:rsidP="005B1E9B">
      <w:pPr>
        <w:pStyle w:val="ListParagraph"/>
        <w:numPr>
          <w:ilvl w:val="0"/>
          <w:numId w:val="48"/>
        </w:numPr>
        <w:rPr>
          <w:sz w:val="22"/>
          <w:szCs w:val="22"/>
        </w:rPr>
      </w:pPr>
      <w:r w:rsidRPr="005B1E9B">
        <w:rPr>
          <w:sz w:val="22"/>
          <w:szCs w:val="22"/>
        </w:rPr>
        <w:t>RISC-V Processor with Matrix MAC Module: The heart of our project, this integrated unit combines the 32-bit RISC-V processor with the Matrix MAC module. It is responsible for executing instructions, including Matrix MAC operations.</w:t>
      </w:r>
    </w:p>
    <w:p w14:paraId="0A412243" w14:textId="6AE36247" w:rsidR="005B1E9B" w:rsidRPr="0063769D" w:rsidRDefault="005B1E9B" w:rsidP="005B1E9B">
      <w:pPr>
        <w:pStyle w:val="ListParagraph"/>
        <w:numPr>
          <w:ilvl w:val="0"/>
          <w:numId w:val="48"/>
        </w:numPr>
        <w:rPr>
          <w:sz w:val="22"/>
          <w:szCs w:val="22"/>
        </w:rPr>
      </w:pPr>
      <w:r w:rsidRPr="005B1E9B">
        <w:rPr>
          <w:sz w:val="22"/>
          <w:szCs w:val="22"/>
        </w:rPr>
        <w:t>Power Supply: The FPGA board requires a stable power supply for operation. It is connected to a power source to ensure proper functionality.</w:t>
      </w:r>
    </w:p>
    <w:p w14:paraId="7FCC0C0C" w14:textId="37341596" w:rsidR="005B1E9B" w:rsidRPr="005B1E9B" w:rsidRDefault="005B1E9B" w:rsidP="005B1E9B">
      <w:pPr>
        <w:pStyle w:val="ListParagraph"/>
        <w:numPr>
          <w:ilvl w:val="0"/>
          <w:numId w:val="48"/>
        </w:numPr>
        <w:rPr>
          <w:sz w:val="22"/>
          <w:szCs w:val="22"/>
        </w:rPr>
      </w:pPr>
      <w:r w:rsidRPr="005B1E9B">
        <w:rPr>
          <w:sz w:val="22"/>
          <w:szCs w:val="22"/>
        </w:rPr>
        <w:t>Laptop/PC: The laptop or PC serves as the development and control interface for the FPGA-based system. It is used for programming the FPGA, running tests, and monitoring the system.</w:t>
      </w:r>
    </w:p>
    <w:p w14:paraId="51F732E7" w14:textId="77777777" w:rsidR="005B1E9B" w:rsidRPr="005B1E9B" w:rsidRDefault="005B1E9B" w:rsidP="005B1E9B">
      <w:pPr>
        <w:rPr>
          <w:sz w:val="22"/>
          <w:szCs w:val="22"/>
        </w:rPr>
      </w:pPr>
    </w:p>
    <w:p w14:paraId="2F3DAAB8" w14:textId="76A47300" w:rsidR="005B1E9B" w:rsidRPr="00484C3A" w:rsidRDefault="005B1E9B" w:rsidP="005B1E9B">
      <w:pPr>
        <w:pStyle w:val="ListParagraph"/>
        <w:numPr>
          <w:ilvl w:val="0"/>
          <w:numId w:val="47"/>
        </w:numPr>
        <w:rPr>
          <w:sz w:val="22"/>
          <w:szCs w:val="22"/>
        </w:rPr>
      </w:pPr>
      <w:r w:rsidRPr="005B1E9B">
        <w:rPr>
          <w:sz w:val="22"/>
          <w:szCs w:val="22"/>
          <w:u w:val="single"/>
        </w:rPr>
        <w:t>Interactions</w:t>
      </w:r>
      <w:r w:rsidRPr="005B1E9B">
        <w:rPr>
          <w:sz w:val="22"/>
          <w:szCs w:val="22"/>
        </w:rPr>
        <w:t>:</w:t>
      </w:r>
    </w:p>
    <w:p w14:paraId="6C6EC562" w14:textId="1981ED3D" w:rsidR="005B1E9B" w:rsidRPr="0063769D" w:rsidRDefault="005B1E9B" w:rsidP="005B1E9B">
      <w:pPr>
        <w:pStyle w:val="ListParagraph"/>
        <w:numPr>
          <w:ilvl w:val="0"/>
          <w:numId w:val="49"/>
        </w:numPr>
        <w:rPr>
          <w:sz w:val="22"/>
          <w:szCs w:val="22"/>
        </w:rPr>
      </w:pPr>
      <w:r w:rsidRPr="005B1E9B">
        <w:rPr>
          <w:sz w:val="22"/>
          <w:szCs w:val="22"/>
        </w:rPr>
        <w:t>Data Input: Input data for processing is provided to the combined RISC-V processor and Matrix MAC module. This data may come from external sensors or sources.</w:t>
      </w:r>
    </w:p>
    <w:p w14:paraId="70972AEC" w14:textId="1C0D5D83" w:rsidR="005B1E9B" w:rsidRPr="005B1E9B" w:rsidRDefault="005B1E9B" w:rsidP="005B1E9B">
      <w:pPr>
        <w:pStyle w:val="ListParagraph"/>
        <w:numPr>
          <w:ilvl w:val="0"/>
          <w:numId w:val="49"/>
        </w:numPr>
        <w:rPr>
          <w:sz w:val="22"/>
          <w:szCs w:val="22"/>
        </w:rPr>
      </w:pPr>
      <w:r w:rsidRPr="005B1E9B">
        <w:rPr>
          <w:sz w:val="22"/>
          <w:szCs w:val="22"/>
        </w:rPr>
        <w:t>Data Output: The processed data is generated as output by the combined unit and can be transferred to external devices or further processing stages.</w:t>
      </w:r>
    </w:p>
    <w:p w14:paraId="72569658" w14:textId="77777777" w:rsidR="005B1E9B" w:rsidRPr="005B1E9B" w:rsidRDefault="005B1E9B" w:rsidP="005B1E9B">
      <w:pPr>
        <w:rPr>
          <w:sz w:val="22"/>
          <w:szCs w:val="22"/>
        </w:rPr>
      </w:pPr>
    </w:p>
    <w:p w14:paraId="70CA3E40" w14:textId="5F7C620D" w:rsidR="005B1E9B" w:rsidRPr="00484C3A" w:rsidRDefault="005B1E9B" w:rsidP="005B1E9B">
      <w:pPr>
        <w:pStyle w:val="ListParagraph"/>
        <w:numPr>
          <w:ilvl w:val="0"/>
          <w:numId w:val="47"/>
        </w:numPr>
        <w:rPr>
          <w:sz w:val="22"/>
          <w:szCs w:val="22"/>
        </w:rPr>
      </w:pPr>
      <w:r w:rsidRPr="005B1E9B">
        <w:rPr>
          <w:sz w:val="22"/>
          <w:szCs w:val="22"/>
          <w:u w:val="single"/>
        </w:rPr>
        <w:t>Connections</w:t>
      </w:r>
      <w:r w:rsidRPr="005B1E9B">
        <w:rPr>
          <w:sz w:val="22"/>
          <w:szCs w:val="22"/>
        </w:rPr>
        <w:t>:</w:t>
      </w:r>
    </w:p>
    <w:p w14:paraId="6A905C71" w14:textId="05F33FE9" w:rsidR="005B1E9B" w:rsidRPr="0063769D" w:rsidRDefault="005B1E9B" w:rsidP="005B1E9B">
      <w:pPr>
        <w:pStyle w:val="ListParagraph"/>
        <w:numPr>
          <w:ilvl w:val="0"/>
          <w:numId w:val="50"/>
        </w:numPr>
        <w:rPr>
          <w:sz w:val="22"/>
          <w:szCs w:val="22"/>
        </w:rPr>
      </w:pPr>
      <w:r w:rsidRPr="005B1E9B">
        <w:rPr>
          <w:sz w:val="22"/>
          <w:szCs w:val="22"/>
        </w:rPr>
        <w:t>FPGA to Power Supply: The FPGA board is connected to a power supply to ensure that it receives the necessary voltage and current for proper operation.</w:t>
      </w:r>
    </w:p>
    <w:p w14:paraId="52D22F8A" w14:textId="3C8BB7AA" w:rsidR="006544CB" w:rsidRDefault="005B1E9B" w:rsidP="005E3196">
      <w:pPr>
        <w:pStyle w:val="ListParagraph"/>
        <w:numPr>
          <w:ilvl w:val="0"/>
          <w:numId w:val="50"/>
        </w:numPr>
        <w:rPr>
          <w:sz w:val="22"/>
          <w:szCs w:val="22"/>
        </w:rPr>
      </w:pPr>
      <w:r w:rsidRPr="006544CB">
        <w:rPr>
          <w:sz w:val="22"/>
          <w:szCs w:val="22"/>
        </w:rPr>
        <w:t>FPGA to Laptop/PC: The FPGA board is connected to a laptop or PC via USB or other suitable interfaces. This connection allows for programming, debugging, and data transfer between the FPGA board and the development environment</w:t>
      </w:r>
      <w:r w:rsidRPr="006544CB">
        <w:rPr>
          <w:sz w:val="22"/>
          <w:szCs w:val="22"/>
        </w:rPr>
        <w:t>.</w:t>
      </w:r>
    </w:p>
    <w:p w14:paraId="50F38386" w14:textId="439D7881" w:rsidR="006544CB" w:rsidRPr="006544CB" w:rsidRDefault="00986E1E" w:rsidP="006544CB">
      <w:pPr>
        <w:rPr>
          <w:sz w:val="22"/>
          <w:szCs w:val="22"/>
        </w:rPr>
      </w:pPr>
      <w:r>
        <w:rPr>
          <w:noProof/>
        </w:rPr>
        <mc:AlternateContent>
          <mc:Choice Requires="wps">
            <w:drawing>
              <wp:anchor distT="0" distB="0" distL="114300" distR="114300" simplePos="0" relativeHeight="251660288" behindDoc="0" locked="0" layoutInCell="1" allowOverlap="1" wp14:anchorId="0BF796AB" wp14:editId="11025243">
                <wp:simplePos x="0" y="0"/>
                <wp:positionH relativeFrom="margin">
                  <wp:posOffset>815340</wp:posOffset>
                </wp:positionH>
                <wp:positionV relativeFrom="paragraph">
                  <wp:posOffset>2855405</wp:posOffset>
                </wp:positionV>
                <wp:extent cx="4193540" cy="635"/>
                <wp:effectExtent l="0" t="0" r="0" b="0"/>
                <wp:wrapTopAndBottom/>
                <wp:docPr id="1877751082" name="Text Box 1"/>
                <wp:cNvGraphicFramePr/>
                <a:graphic xmlns:a="http://schemas.openxmlformats.org/drawingml/2006/main">
                  <a:graphicData uri="http://schemas.microsoft.com/office/word/2010/wordprocessingShape">
                    <wps:wsp>
                      <wps:cNvSpPr txBox="1"/>
                      <wps:spPr>
                        <a:xfrm>
                          <a:off x="0" y="0"/>
                          <a:ext cx="4193540" cy="635"/>
                        </a:xfrm>
                        <a:prstGeom prst="rect">
                          <a:avLst/>
                        </a:prstGeom>
                        <a:solidFill>
                          <a:prstClr val="white"/>
                        </a:solidFill>
                        <a:ln>
                          <a:noFill/>
                        </a:ln>
                      </wps:spPr>
                      <wps:txbx>
                        <w:txbxContent>
                          <w:p w14:paraId="18CB778C" w14:textId="469C8ED6"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63769D">
                              <w:rPr>
                                <w:noProof/>
                              </w:rPr>
                              <w:t>1</w:t>
                            </w:r>
                            <w:r>
                              <w:fldChar w:fldCharType="end"/>
                            </w:r>
                            <w:r>
                              <w:t xml:space="preserve"> Hardware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F796AB" id="_x0000_t202" coordsize="21600,21600" o:spt="202" path="m,l,21600r21600,l21600,xe">
                <v:stroke joinstyle="miter"/>
                <v:path gradientshapeok="t" o:connecttype="rect"/>
              </v:shapetype>
              <v:shape id="Text Box 1" o:spid="_x0000_s1026" type="#_x0000_t202" style="position:absolute;left:0;text-align:left;margin-left:64.2pt;margin-top:224.85pt;width:330.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" stroked="f">
                <v:textbox style="mso-fit-shape-to-text:t" inset="0,0,0,0">
                  <w:txbxContent>
                    <w:p w14:paraId="18CB778C" w14:textId="469C8ED6" w:rsidR="00986E1E" w:rsidRPr="001B2C27" w:rsidRDefault="00986E1E" w:rsidP="0063769D">
                      <w:pPr>
                        <w:pStyle w:val="Caption"/>
                        <w:jc w:val="left"/>
                      </w:pPr>
                      <w:r>
                        <w:t xml:space="preserve">Figure </w:t>
                      </w:r>
                      <w:r>
                        <w:fldChar w:fldCharType="begin"/>
                      </w:r>
                      <w:r>
                        <w:instrText xml:space="preserve"> SEQ Figure \* ARABIC </w:instrText>
                      </w:r>
                      <w:r>
                        <w:fldChar w:fldCharType="separate"/>
                      </w:r>
                      <w:r w:rsidR="0063769D">
                        <w:rPr>
                          <w:noProof/>
                        </w:rPr>
                        <w:t>1</w:t>
                      </w:r>
                      <w:r>
                        <w:fldChar w:fldCharType="end"/>
                      </w:r>
                      <w:r>
                        <w:t xml:space="preserve"> Hardware Interface</w:t>
                      </w:r>
                    </w:p>
                  </w:txbxContent>
                </v:textbox>
                <w10:wrap type="topAndBottom" anchorx="margin"/>
              </v:shape>
            </w:pict>
          </mc:Fallback>
        </mc:AlternateContent>
      </w:r>
      <w:r w:rsidRPr="00986E1E">
        <w:drawing>
          <wp:anchor distT="0" distB="0" distL="114300" distR="114300" simplePos="0" relativeHeight="251658240" behindDoc="0" locked="0" layoutInCell="1" allowOverlap="1" wp14:anchorId="53C7E6B4" wp14:editId="7CC336A1">
            <wp:simplePos x="0" y="0"/>
            <wp:positionH relativeFrom="page">
              <wp:align>center</wp:align>
            </wp:positionH>
            <wp:positionV relativeFrom="paragraph">
              <wp:posOffset>181982</wp:posOffset>
            </wp:positionV>
            <wp:extent cx="4193627" cy="2974543"/>
            <wp:effectExtent l="0" t="0" r="0" b="0"/>
            <wp:wrapTopAndBottom/>
            <wp:docPr id="1427172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722"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3627" cy="2974543"/>
                    </a:xfrm>
                    <a:prstGeom prst="rect">
                      <a:avLst/>
                    </a:prstGeom>
                  </pic:spPr>
                </pic:pic>
              </a:graphicData>
            </a:graphic>
            <wp14:sizeRelH relativeFrom="margin">
              <wp14:pctWidth>0</wp14:pctWidth>
            </wp14:sizeRelH>
            <wp14:sizeRelV relativeFrom="margin">
              <wp14:pctHeight>0</wp14:pctHeight>
            </wp14:sizeRelV>
          </wp:anchor>
        </w:drawing>
      </w:r>
    </w:p>
    <w:p w14:paraId="783C83EF" w14:textId="29126E99" w:rsidR="00AB185A" w:rsidRDefault="00AB185A" w:rsidP="00203229">
      <w:pPr>
        <w:pStyle w:val="Heading3"/>
      </w:pPr>
      <w:bookmarkStart w:id="19" w:name="_Toc146976365"/>
      <w:r w:rsidRPr="00870E1E">
        <w:lastRenderedPageBreak/>
        <w:t>Software Interfaces</w:t>
      </w:r>
      <w:bookmarkEnd w:id="19"/>
    </w:p>
    <w:p w14:paraId="714F3E90" w14:textId="5E4F3DD1" w:rsidR="006544CB" w:rsidRPr="006544CB" w:rsidRDefault="006544CB" w:rsidP="006544CB">
      <w:pPr>
        <w:rPr>
          <w:sz w:val="22"/>
          <w:szCs w:val="22"/>
        </w:rPr>
      </w:pPr>
      <w:r w:rsidRPr="006544CB">
        <w:rPr>
          <w:sz w:val="22"/>
          <w:szCs w:val="22"/>
        </w:rPr>
        <w:t>The software interface describes the tools and software components used in the development, programming, testing, and verification of our FPGA-based RISC-V processor with a Matrix MAC module.</w:t>
      </w:r>
    </w:p>
    <w:p w14:paraId="082001CB" w14:textId="76190DEE" w:rsidR="006544CB" w:rsidRPr="006544CB" w:rsidRDefault="006544CB" w:rsidP="006544CB">
      <w:pPr>
        <w:rPr>
          <w:sz w:val="22"/>
          <w:szCs w:val="22"/>
        </w:rPr>
      </w:pPr>
    </w:p>
    <w:p w14:paraId="3D1AB2B4" w14:textId="6F77056C" w:rsidR="006544CB" w:rsidRDefault="006544CB" w:rsidP="006544CB">
      <w:pPr>
        <w:pStyle w:val="ListParagraph"/>
        <w:numPr>
          <w:ilvl w:val="0"/>
          <w:numId w:val="51"/>
        </w:numPr>
        <w:rPr>
          <w:sz w:val="22"/>
          <w:szCs w:val="22"/>
          <w:u w:val="single"/>
        </w:rPr>
      </w:pPr>
      <w:r w:rsidRPr="006544CB">
        <w:rPr>
          <w:sz w:val="22"/>
          <w:szCs w:val="22"/>
          <w:u w:val="single"/>
        </w:rPr>
        <w:t>Tools and Software:</w:t>
      </w:r>
    </w:p>
    <w:p w14:paraId="17ABC0E7" w14:textId="540314C8" w:rsidR="006544CB" w:rsidRPr="00775B01" w:rsidRDefault="006544CB" w:rsidP="006544CB">
      <w:pPr>
        <w:pStyle w:val="ListParagraph"/>
        <w:numPr>
          <w:ilvl w:val="0"/>
          <w:numId w:val="52"/>
        </w:numPr>
        <w:rPr>
          <w:sz w:val="22"/>
          <w:szCs w:val="22"/>
          <w:u w:val="single"/>
        </w:rPr>
      </w:pPr>
      <w:r w:rsidRPr="006544CB">
        <w:rPr>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35615DB9" w14:textId="6D302BAA" w:rsidR="0063769D" w:rsidRPr="00775B01" w:rsidRDefault="006544CB" w:rsidP="006544CB">
      <w:pPr>
        <w:pStyle w:val="ListParagraph"/>
        <w:numPr>
          <w:ilvl w:val="0"/>
          <w:numId w:val="52"/>
        </w:numPr>
        <w:rPr>
          <w:sz w:val="22"/>
          <w:szCs w:val="22"/>
        </w:rPr>
      </w:pPr>
      <w:r w:rsidRPr="006544CB">
        <w:rPr>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0BA0EDC5" w14:textId="77777777" w:rsidR="006544CB" w:rsidRPr="006544CB" w:rsidRDefault="006544CB" w:rsidP="006544CB">
      <w:pPr>
        <w:pStyle w:val="ListParagraph"/>
        <w:numPr>
          <w:ilvl w:val="0"/>
          <w:numId w:val="52"/>
        </w:numPr>
        <w:rPr>
          <w:sz w:val="22"/>
          <w:szCs w:val="22"/>
        </w:rPr>
      </w:pPr>
      <w:r w:rsidRPr="006544CB">
        <w:rPr>
          <w:sz w:val="22"/>
          <w:szCs w:val="22"/>
        </w:rPr>
        <w:t>DigitalJS: DigitalJS is a software tool used for creating schematics and visual representations of the FPGA-based system. It aids in the design and documentation of the processor's architecture and connections.</w:t>
      </w:r>
    </w:p>
    <w:p w14:paraId="37CE4515" w14:textId="77777777" w:rsidR="006544CB" w:rsidRPr="006544CB" w:rsidRDefault="006544CB" w:rsidP="006544CB">
      <w:pPr>
        <w:rPr>
          <w:sz w:val="22"/>
          <w:szCs w:val="22"/>
        </w:rPr>
      </w:pPr>
    </w:p>
    <w:p w14:paraId="6104876D" w14:textId="65EC85FA" w:rsidR="006544CB" w:rsidRPr="00484C3A" w:rsidRDefault="006544CB" w:rsidP="006544CB">
      <w:pPr>
        <w:pStyle w:val="ListParagraph"/>
        <w:numPr>
          <w:ilvl w:val="0"/>
          <w:numId w:val="51"/>
        </w:numPr>
        <w:rPr>
          <w:sz w:val="22"/>
          <w:szCs w:val="22"/>
        </w:rPr>
      </w:pPr>
      <w:r w:rsidRPr="006544CB">
        <w:rPr>
          <w:sz w:val="22"/>
          <w:szCs w:val="22"/>
          <w:u w:val="single"/>
        </w:rPr>
        <w:t>Workflow</w:t>
      </w:r>
      <w:r w:rsidRPr="006544CB">
        <w:rPr>
          <w:sz w:val="22"/>
          <w:szCs w:val="22"/>
        </w:rPr>
        <w:t>:</w:t>
      </w:r>
    </w:p>
    <w:p w14:paraId="06F62BD9" w14:textId="30C60D49" w:rsidR="006544CB" w:rsidRPr="0063769D" w:rsidRDefault="006544CB" w:rsidP="0063769D">
      <w:pPr>
        <w:pStyle w:val="ListParagraph"/>
        <w:numPr>
          <w:ilvl w:val="1"/>
          <w:numId w:val="51"/>
        </w:numPr>
        <w:rPr>
          <w:sz w:val="22"/>
          <w:szCs w:val="22"/>
        </w:rPr>
      </w:pPr>
      <w:r w:rsidRPr="006544CB">
        <w:rPr>
          <w:sz w:val="22"/>
          <w:szCs w:val="22"/>
        </w:rPr>
        <w:t>Verilog Code Development: Verilog code for the RISC-V processor and Matrix MAC module is written and synthesized using Vivado.</w:t>
      </w:r>
    </w:p>
    <w:p w14:paraId="78532098" w14:textId="2838C7F4" w:rsidR="006544CB" w:rsidRPr="0063769D" w:rsidRDefault="006544CB" w:rsidP="006544CB">
      <w:pPr>
        <w:pStyle w:val="ListParagraph"/>
        <w:numPr>
          <w:ilvl w:val="1"/>
          <w:numId w:val="51"/>
        </w:numPr>
        <w:rPr>
          <w:sz w:val="22"/>
          <w:szCs w:val="22"/>
        </w:rPr>
      </w:pPr>
      <w:r w:rsidRPr="006544CB">
        <w:rPr>
          <w:sz w:val="22"/>
          <w:szCs w:val="22"/>
        </w:rPr>
        <w:t>Assembly Code Development: RISC-V assembly code is written using the Venus tool, and it is converted into machine code for execution on the processor.</w:t>
      </w:r>
    </w:p>
    <w:p w14:paraId="176D01F0" w14:textId="0614239D" w:rsidR="006544CB" w:rsidRPr="0063769D" w:rsidRDefault="006544CB" w:rsidP="0063769D">
      <w:pPr>
        <w:pStyle w:val="ListParagraph"/>
        <w:numPr>
          <w:ilvl w:val="1"/>
          <w:numId w:val="51"/>
        </w:numPr>
        <w:rPr>
          <w:sz w:val="22"/>
          <w:szCs w:val="22"/>
        </w:rPr>
      </w:pPr>
      <w:r w:rsidRPr="006544CB">
        <w:rPr>
          <w:sz w:val="22"/>
          <w:szCs w:val="22"/>
        </w:rPr>
        <w:t>Testing and Verification: The modified RISC-V processor is tested by running the generated machine code. Test results are compared with expected outcomes to identify errors and assess accuracy.</w:t>
      </w:r>
    </w:p>
    <w:p w14:paraId="00ADCB48" w14:textId="4811E594" w:rsidR="006544CB" w:rsidRPr="0063769D" w:rsidRDefault="006544CB" w:rsidP="0063769D">
      <w:pPr>
        <w:pStyle w:val="ListParagraph"/>
        <w:numPr>
          <w:ilvl w:val="1"/>
          <w:numId w:val="51"/>
        </w:numPr>
        <w:rPr>
          <w:sz w:val="22"/>
          <w:szCs w:val="22"/>
        </w:rPr>
      </w:pPr>
      <w:r w:rsidRPr="006544CB">
        <w:rPr>
          <w:sz w:val="22"/>
          <w:szCs w:val="22"/>
        </w:rPr>
        <w:t>Schematic Design: DigitalJS is used to create schematics and visual representations of the processor's architecture for documentation purposes.</w:t>
      </w:r>
    </w:p>
    <w:p w14:paraId="2A79F9E5" w14:textId="2C54FA55" w:rsidR="006544CB" w:rsidRPr="006544CB" w:rsidRDefault="006544CB" w:rsidP="006544CB">
      <w:pPr>
        <w:pStyle w:val="ListParagraph"/>
        <w:numPr>
          <w:ilvl w:val="1"/>
          <w:numId w:val="51"/>
        </w:numPr>
        <w:rPr>
          <w:sz w:val="22"/>
          <w:szCs w:val="22"/>
        </w:rPr>
      </w:pPr>
      <w:r w:rsidRPr="006544CB">
        <w:rPr>
          <w:sz w:val="22"/>
          <w:szCs w:val="22"/>
        </w:rPr>
        <w:t>FPGA Board Implementation: Once everything works as intended, a constraints file is generated for the FPGA board implementation. The bitstream is programmed onto the FPGA board to execute the complete system.</w:t>
      </w:r>
    </w:p>
    <w:p w14:paraId="24748F19" w14:textId="3A8DB29D" w:rsidR="006544CB" w:rsidRPr="006544CB" w:rsidRDefault="006544CB" w:rsidP="006544CB">
      <w:pPr>
        <w:rPr>
          <w:sz w:val="22"/>
          <w:szCs w:val="22"/>
        </w:rPr>
      </w:pPr>
    </w:p>
    <w:p w14:paraId="612F75DB" w14:textId="15413153" w:rsidR="006544CB" w:rsidRDefault="006544CB" w:rsidP="00775B01">
      <w:pPr>
        <w:rPr>
          <w:sz w:val="22"/>
          <w:szCs w:val="22"/>
        </w:rPr>
      </w:pPr>
      <w:r w:rsidRPr="006544CB">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1A020627" w14:textId="77777777" w:rsidR="00775B01" w:rsidRDefault="00775B01" w:rsidP="00775B01">
      <w:pPr>
        <w:rPr>
          <w:sz w:val="22"/>
          <w:szCs w:val="22"/>
        </w:rPr>
      </w:pPr>
    </w:p>
    <w:p w14:paraId="14AB6A93" w14:textId="77777777" w:rsidR="00775B01" w:rsidRDefault="00775B01" w:rsidP="00775B01">
      <w:pPr>
        <w:rPr>
          <w:sz w:val="22"/>
          <w:szCs w:val="22"/>
        </w:rPr>
      </w:pPr>
    </w:p>
    <w:p w14:paraId="40944FE7" w14:textId="77777777" w:rsidR="00775B01" w:rsidRDefault="00775B01" w:rsidP="00775B01">
      <w:pPr>
        <w:rPr>
          <w:sz w:val="22"/>
          <w:szCs w:val="22"/>
        </w:rPr>
      </w:pPr>
    </w:p>
    <w:p w14:paraId="4BEF8645" w14:textId="77777777" w:rsidR="00775B01" w:rsidRDefault="00775B01" w:rsidP="00775B01">
      <w:pPr>
        <w:rPr>
          <w:sz w:val="22"/>
          <w:szCs w:val="22"/>
        </w:rPr>
      </w:pPr>
    </w:p>
    <w:p w14:paraId="3DCBBB07" w14:textId="77777777" w:rsidR="00775B01" w:rsidRDefault="00775B01" w:rsidP="00775B01">
      <w:pPr>
        <w:rPr>
          <w:sz w:val="22"/>
          <w:szCs w:val="22"/>
        </w:rPr>
      </w:pPr>
    </w:p>
    <w:p w14:paraId="0364E54F" w14:textId="77777777" w:rsidR="00775B01" w:rsidRDefault="00775B01" w:rsidP="00775B01">
      <w:pPr>
        <w:rPr>
          <w:sz w:val="22"/>
          <w:szCs w:val="22"/>
        </w:rPr>
      </w:pPr>
    </w:p>
    <w:p w14:paraId="468FEC69" w14:textId="77777777" w:rsidR="00775B01" w:rsidRDefault="00775B01" w:rsidP="00775B01">
      <w:pPr>
        <w:rPr>
          <w:sz w:val="22"/>
          <w:szCs w:val="22"/>
        </w:rPr>
      </w:pPr>
    </w:p>
    <w:p w14:paraId="2518EF43" w14:textId="77777777" w:rsidR="00775B01" w:rsidRDefault="00775B01" w:rsidP="00775B01">
      <w:pPr>
        <w:rPr>
          <w:sz w:val="22"/>
          <w:szCs w:val="22"/>
        </w:rPr>
      </w:pPr>
    </w:p>
    <w:p w14:paraId="2C1D8865" w14:textId="77777777" w:rsidR="00775B01" w:rsidRDefault="00775B01" w:rsidP="00775B01">
      <w:pPr>
        <w:rPr>
          <w:sz w:val="22"/>
          <w:szCs w:val="22"/>
        </w:rPr>
      </w:pPr>
    </w:p>
    <w:p w14:paraId="38A03C63" w14:textId="77777777" w:rsidR="00775B01" w:rsidRDefault="00775B01" w:rsidP="00775B01">
      <w:pPr>
        <w:rPr>
          <w:sz w:val="22"/>
          <w:szCs w:val="22"/>
        </w:rPr>
      </w:pPr>
    </w:p>
    <w:p w14:paraId="33038D9C" w14:textId="77777777" w:rsidR="00775B01" w:rsidRDefault="00775B01" w:rsidP="00775B01">
      <w:pPr>
        <w:rPr>
          <w:sz w:val="22"/>
          <w:szCs w:val="22"/>
        </w:rPr>
      </w:pPr>
    </w:p>
    <w:p w14:paraId="5685DB7F" w14:textId="0D3BE63F" w:rsidR="00775B01" w:rsidRDefault="005F5F5E" w:rsidP="00775B01">
      <w:pPr>
        <w:rPr>
          <w:sz w:val="22"/>
          <w:szCs w:val="22"/>
        </w:rPr>
      </w:pPr>
      <w:r>
        <w:rPr>
          <w:noProof/>
        </w:rPr>
        <w:lastRenderedPageBreak/>
        <mc:AlternateContent>
          <mc:Choice Requires="wps">
            <w:drawing>
              <wp:anchor distT="0" distB="0" distL="114300" distR="114300" simplePos="0" relativeHeight="251664384" behindDoc="0" locked="0" layoutInCell="1" allowOverlap="1" wp14:anchorId="7E746270" wp14:editId="4DFCC6AB">
                <wp:simplePos x="0" y="0"/>
                <wp:positionH relativeFrom="margin">
                  <wp:align>center</wp:align>
                </wp:positionH>
                <wp:positionV relativeFrom="paragraph">
                  <wp:posOffset>2527025</wp:posOffset>
                </wp:positionV>
                <wp:extent cx="3988435" cy="635"/>
                <wp:effectExtent l="0" t="0" r="0" b="0"/>
                <wp:wrapTopAndBottom/>
                <wp:docPr id="1346629099" name="Text Box 1"/>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14:paraId="3EA78BB8" w14:textId="7CC36ABC"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Software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46270" id="_x0000_s1027" type="#_x0000_t202" style="position:absolute;left:0;text-align:left;margin-left:0;margin-top:199pt;width:314.0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Os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" stroked="f">
                <v:textbox style="mso-fit-shape-to-text:t" inset="0,0,0,0">
                  <w:txbxContent>
                    <w:p w14:paraId="3EA78BB8" w14:textId="7CC36ABC" w:rsidR="0063769D" w:rsidRPr="00656F8C" w:rsidRDefault="0063769D" w:rsidP="0063769D">
                      <w:pPr>
                        <w:pStyle w:val="Caption"/>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Software Interface</w:t>
                      </w:r>
                    </w:p>
                  </w:txbxContent>
                </v:textbox>
                <w10:wrap type="topAndBottom" anchorx="margin"/>
              </v:shape>
            </w:pict>
          </mc:Fallback>
        </mc:AlternateContent>
      </w:r>
      <w:r w:rsidR="00775B01" w:rsidRPr="0063769D">
        <w:rPr>
          <w:sz w:val="22"/>
          <w:szCs w:val="22"/>
        </w:rPr>
        <w:drawing>
          <wp:anchor distT="0" distB="0" distL="114300" distR="114300" simplePos="0" relativeHeight="251662336" behindDoc="0" locked="0" layoutInCell="1" allowOverlap="1" wp14:anchorId="17DF0AEE" wp14:editId="07D881CF">
            <wp:simplePos x="0" y="0"/>
            <wp:positionH relativeFrom="page">
              <wp:align>center</wp:align>
            </wp:positionH>
            <wp:positionV relativeFrom="paragraph">
              <wp:posOffset>436</wp:posOffset>
            </wp:positionV>
            <wp:extent cx="3988435" cy="2527935"/>
            <wp:effectExtent l="0" t="0" r="0" b="5715"/>
            <wp:wrapTopAndBottom/>
            <wp:docPr id="6367636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3679" name="Picture 1" descr="A diagram of a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88435" cy="2527935"/>
                    </a:xfrm>
                    <a:prstGeom prst="rect">
                      <a:avLst/>
                    </a:prstGeom>
                  </pic:spPr>
                </pic:pic>
              </a:graphicData>
            </a:graphic>
            <wp14:sizeRelH relativeFrom="margin">
              <wp14:pctWidth>0</wp14:pctWidth>
            </wp14:sizeRelH>
            <wp14:sizeRelV relativeFrom="margin">
              <wp14:pctHeight>0</wp14:pctHeight>
            </wp14:sizeRelV>
          </wp:anchor>
        </w:drawing>
      </w:r>
    </w:p>
    <w:p w14:paraId="74E56A15" w14:textId="228418FA" w:rsidR="00775B01" w:rsidRPr="006544CB" w:rsidRDefault="00775B01" w:rsidP="00775B01">
      <w:pPr>
        <w:rPr>
          <w:sz w:val="22"/>
          <w:szCs w:val="22"/>
        </w:rPr>
      </w:pPr>
    </w:p>
    <w:p w14:paraId="783C83F2" w14:textId="62846C4E" w:rsidR="009A069C" w:rsidRDefault="00AB185A" w:rsidP="00203229">
      <w:pPr>
        <w:pStyle w:val="Heading3"/>
      </w:pPr>
      <w:bookmarkStart w:id="20" w:name="_Toc146976366"/>
      <w:r w:rsidRPr="00870E1E">
        <w:t>Communication Interfaces</w:t>
      </w:r>
      <w:bookmarkEnd w:id="20"/>
      <w:r w:rsidRPr="00870E1E">
        <w:t xml:space="preserve"> </w:t>
      </w:r>
    </w:p>
    <w:p w14:paraId="5AF8BA73" w14:textId="5EE9FC12" w:rsidR="0063769D" w:rsidRDefault="006544CB" w:rsidP="009A069C">
      <w:r w:rsidRPr="00090FD1">
        <w:t>Not applicable</w:t>
      </w:r>
      <w:r>
        <w:t>. As</w:t>
      </w:r>
      <w:r w:rsidRPr="00090FD1">
        <w:t xml:space="preserve"> this </w:t>
      </w:r>
      <w:r>
        <w:t xml:space="preserve">is a </w:t>
      </w:r>
      <w:r w:rsidRPr="00090FD1">
        <w:t>hardware</w:t>
      </w:r>
      <w:r>
        <w:t xml:space="preserve">/research </w:t>
      </w:r>
      <w:r w:rsidRPr="00090FD1">
        <w:t>focused project.</w:t>
      </w:r>
    </w:p>
    <w:p w14:paraId="44C5BC4A" w14:textId="77777777" w:rsidR="0063769D" w:rsidRPr="00870E1E" w:rsidRDefault="0063769D" w:rsidP="009A069C"/>
    <w:p w14:paraId="783C83F5" w14:textId="317062C9" w:rsidR="009A069C" w:rsidRDefault="00466E2F" w:rsidP="009A069C">
      <w:pPr>
        <w:pStyle w:val="Heading1"/>
      </w:pPr>
      <w:bookmarkStart w:id="21" w:name="_Toc146976367"/>
      <w:r w:rsidRPr="00870E1E">
        <w:t>Functional Requirements</w:t>
      </w:r>
      <w:bookmarkEnd w:id="21"/>
    </w:p>
    <w:p w14:paraId="7BF3C6AC" w14:textId="77777777" w:rsidR="0063769D" w:rsidRPr="0063769D" w:rsidRDefault="0063769D" w:rsidP="0063769D"/>
    <w:p w14:paraId="4B3571FA" w14:textId="79206B92" w:rsidR="0063769D" w:rsidRPr="0063769D" w:rsidRDefault="00731ACD" w:rsidP="0063769D">
      <w:pPr>
        <w:pStyle w:val="ListParagraph"/>
        <w:numPr>
          <w:ilvl w:val="0"/>
          <w:numId w:val="57"/>
        </w:numPr>
        <w:spacing w:line="259" w:lineRule="auto"/>
        <w:jc w:val="left"/>
        <w:rPr>
          <w:sz w:val="22"/>
          <w:szCs w:val="22"/>
        </w:rPr>
      </w:pPr>
      <w:r w:rsidRPr="004676F3">
        <w:rPr>
          <w:sz w:val="22"/>
          <w:szCs w:val="22"/>
          <w:u w:val="single"/>
        </w:rPr>
        <w:t>Basic RISC-V ISA</w:t>
      </w:r>
      <w:r w:rsidRPr="00731ACD">
        <w:rPr>
          <w:u w:val="single"/>
        </w:rPr>
        <w:t>:</w:t>
      </w:r>
      <w:r w:rsidRPr="00731ACD">
        <w:rPr>
          <w:sz w:val="22"/>
          <w:szCs w:val="22"/>
        </w:rPr>
        <w:t xml:space="preserve"> </w:t>
      </w:r>
      <w:r w:rsidRPr="00313CBA">
        <w:rPr>
          <w:sz w:val="22"/>
          <w:szCs w:val="22"/>
        </w:rPr>
        <w:t xml:space="preserve">The processor </w:t>
      </w:r>
      <w:r>
        <w:rPr>
          <w:sz w:val="22"/>
          <w:szCs w:val="22"/>
        </w:rPr>
        <w:t>must execute basic RISC-V instructions, adhering to the RISC-V ISA.</w:t>
      </w:r>
    </w:p>
    <w:p w14:paraId="7989E62D" w14:textId="79208BFE" w:rsidR="0063769D" w:rsidRPr="0063769D" w:rsidRDefault="0063769D" w:rsidP="0063769D">
      <w:pPr>
        <w:pStyle w:val="ListParagraph"/>
        <w:spacing w:line="259" w:lineRule="auto"/>
        <w:ind w:left="360"/>
        <w:jc w:val="left"/>
        <w:rPr>
          <w:sz w:val="22"/>
          <w:szCs w:val="22"/>
        </w:rPr>
      </w:pPr>
    </w:p>
    <w:p w14:paraId="2C2EAE24" w14:textId="27347FCE" w:rsidR="0063769D" w:rsidRPr="0063769D" w:rsidRDefault="00313CBA" w:rsidP="0063769D">
      <w:pPr>
        <w:pStyle w:val="ListParagraph"/>
        <w:numPr>
          <w:ilvl w:val="0"/>
          <w:numId w:val="57"/>
        </w:numPr>
        <w:spacing w:line="259" w:lineRule="auto"/>
        <w:jc w:val="left"/>
        <w:rPr>
          <w:sz w:val="22"/>
          <w:szCs w:val="22"/>
        </w:rPr>
      </w:pPr>
      <w:r w:rsidRPr="006544CB">
        <w:rPr>
          <w:sz w:val="22"/>
          <w:szCs w:val="22"/>
          <w:u w:val="single"/>
        </w:rPr>
        <w:t>Custom ISA</w:t>
      </w:r>
      <w:r w:rsidRPr="00313CBA">
        <w:rPr>
          <w:sz w:val="22"/>
          <w:szCs w:val="22"/>
        </w:rPr>
        <w:t>: The processor will support a custom instruction set architecture (ISA) optimized for matrix operations.</w:t>
      </w:r>
    </w:p>
    <w:p w14:paraId="3E961896" w14:textId="77777777" w:rsidR="0063769D" w:rsidRPr="005F5F5E" w:rsidRDefault="0063769D" w:rsidP="005F5F5E">
      <w:pPr>
        <w:spacing w:line="259" w:lineRule="auto"/>
        <w:jc w:val="left"/>
        <w:rPr>
          <w:sz w:val="22"/>
          <w:szCs w:val="22"/>
        </w:rPr>
      </w:pPr>
    </w:p>
    <w:p w14:paraId="279E2D35" w14:textId="0B9523D0" w:rsidR="00775B01" w:rsidRPr="005F5F5E" w:rsidRDefault="00313CBA" w:rsidP="005F5F5E">
      <w:pPr>
        <w:pStyle w:val="ListParagraph"/>
        <w:numPr>
          <w:ilvl w:val="0"/>
          <w:numId w:val="57"/>
        </w:numPr>
        <w:spacing w:line="259" w:lineRule="auto"/>
        <w:jc w:val="left"/>
        <w:rPr>
          <w:sz w:val="22"/>
          <w:szCs w:val="22"/>
        </w:rPr>
      </w:pPr>
      <w:r w:rsidRPr="006544CB">
        <w:rPr>
          <w:sz w:val="22"/>
          <w:szCs w:val="22"/>
          <w:u w:val="single"/>
        </w:rPr>
        <w:t>Matrix Multiplication</w:t>
      </w:r>
      <w:r w:rsidRPr="00313CBA">
        <w:rPr>
          <w:sz w:val="22"/>
          <w:szCs w:val="22"/>
        </w:rPr>
        <w:t>: The processor must efficiently execute matrix multiplication</w:t>
      </w:r>
      <w:r w:rsidR="00731ACD">
        <w:rPr>
          <w:sz w:val="22"/>
          <w:szCs w:val="22"/>
        </w:rPr>
        <w:t xml:space="preserve"> instruction</w:t>
      </w:r>
      <w:r w:rsidRPr="00313CBA">
        <w:rPr>
          <w:sz w:val="22"/>
          <w:szCs w:val="22"/>
        </w:rPr>
        <w:t>.</w:t>
      </w:r>
    </w:p>
    <w:p w14:paraId="6A634639" w14:textId="77777777" w:rsidR="0063769D" w:rsidRPr="0063769D" w:rsidRDefault="0063769D" w:rsidP="0063769D">
      <w:pPr>
        <w:spacing w:line="259" w:lineRule="auto"/>
        <w:jc w:val="left"/>
        <w:rPr>
          <w:sz w:val="22"/>
          <w:szCs w:val="22"/>
        </w:rPr>
      </w:pPr>
    </w:p>
    <w:p w14:paraId="7A3923A4" w14:textId="54C2416C" w:rsidR="00775B01" w:rsidRPr="005F5F5E" w:rsidRDefault="00313CBA" w:rsidP="005F5F5E">
      <w:pPr>
        <w:pStyle w:val="ListParagraph"/>
        <w:numPr>
          <w:ilvl w:val="0"/>
          <w:numId w:val="57"/>
        </w:numPr>
        <w:spacing w:line="259" w:lineRule="auto"/>
        <w:jc w:val="left"/>
        <w:rPr>
          <w:sz w:val="22"/>
          <w:szCs w:val="22"/>
        </w:rPr>
      </w:pPr>
      <w:r w:rsidRPr="006544CB">
        <w:rPr>
          <w:sz w:val="22"/>
          <w:szCs w:val="22"/>
          <w:u w:val="single"/>
        </w:rPr>
        <w:t>Matrix Addition</w:t>
      </w:r>
      <w:r w:rsidRPr="00313CBA">
        <w:rPr>
          <w:sz w:val="22"/>
          <w:szCs w:val="22"/>
        </w:rPr>
        <w:t>: It should also perform matrix addition precisely, adhering to specified computational requirements.</w:t>
      </w:r>
    </w:p>
    <w:p w14:paraId="6106E33E" w14:textId="77777777" w:rsidR="0063769D" w:rsidRPr="0063769D" w:rsidRDefault="0063769D" w:rsidP="0063769D">
      <w:pPr>
        <w:spacing w:line="259" w:lineRule="auto"/>
        <w:jc w:val="left"/>
        <w:rPr>
          <w:sz w:val="22"/>
          <w:szCs w:val="22"/>
        </w:rPr>
      </w:pPr>
    </w:p>
    <w:p w14:paraId="7D193F2A" w14:textId="46C50798"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Register File</w:t>
      </w:r>
      <w:r w:rsidRPr="005663DE">
        <w:rPr>
          <w:sz w:val="22"/>
          <w:szCs w:val="22"/>
        </w:rPr>
        <w:t>:</w:t>
      </w:r>
      <w:r>
        <w:rPr>
          <w:sz w:val="22"/>
          <w:szCs w:val="22"/>
        </w:rPr>
        <w:t xml:space="preserve"> </w:t>
      </w:r>
      <w:r w:rsidRPr="005663DE">
        <w:rPr>
          <w:sz w:val="22"/>
          <w:szCs w:val="22"/>
        </w:rPr>
        <w:t>A register file should be available to store and access data and results during instruction execution.</w:t>
      </w:r>
    </w:p>
    <w:p w14:paraId="35292705" w14:textId="77777777" w:rsidR="0063769D" w:rsidRPr="0063769D" w:rsidRDefault="0063769D" w:rsidP="0063769D">
      <w:pPr>
        <w:spacing w:line="259" w:lineRule="auto"/>
        <w:jc w:val="left"/>
        <w:rPr>
          <w:sz w:val="22"/>
          <w:szCs w:val="22"/>
        </w:rPr>
      </w:pPr>
    </w:p>
    <w:p w14:paraId="4C992060" w14:textId="00F301AB"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Data Memory Access</w:t>
      </w:r>
      <w:r w:rsidRPr="005663DE">
        <w:rPr>
          <w:sz w:val="22"/>
          <w:szCs w:val="22"/>
        </w:rPr>
        <w:t>:</w:t>
      </w:r>
      <w:r w:rsidRPr="005663DE">
        <w:t xml:space="preserve"> </w:t>
      </w:r>
      <w:r w:rsidRPr="005663DE">
        <w:rPr>
          <w:sz w:val="22"/>
          <w:szCs w:val="22"/>
        </w:rPr>
        <w:t>The processor should support read and write operations to data memory.</w:t>
      </w:r>
      <w:r>
        <w:rPr>
          <w:sz w:val="22"/>
          <w:szCs w:val="22"/>
        </w:rPr>
        <w:t xml:space="preserve"> </w:t>
      </w:r>
      <w:r w:rsidRPr="005663DE">
        <w:rPr>
          <w:sz w:val="22"/>
          <w:szCs w:val="22"/>
        </w:rPr>
        <w:t>It must include mechanisms for handling memory access conflicts and hazards.</w:t>
      </w:r>
    </w:p>
    <w:p w14:paraId="12131E47" w14:textId="77777777" w:rsidR="0063769D" w:rsidRPr="0063769D" w:rsidRDefault="0063769D" w:rsidP="0063769D">
      <w:pPr>
        <w:spacing w:line="259" w:lineRule="auto"/>
        <w:jc w:val="left"/>
        <w:rPr>
          <w:sz w:val="22"/>
          <w:szCs w:val="22"/>
        </w:rPr>
      </w:pPr>
    </w:p>
    <w:p w14:paraId="297BCEEE" w14:textId="13D216E5"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Arithmetic and Logic Unit (ALU)</w:t>
      </w:r>
      <w:r w:rsidRPr="005663DE">
        <w:rPr>
          <w:sz w:val="22"/>
          <w:szCs w:val="22"/>
        </w:rPr>
        <w:t>:</w:t>
      </w:r>
      <w:r>
        <w:rPr>
          <w:sz w:val="22"/>
          <w:szCs w:val="22"/>
        </w:rPr>
        <w:t xml:space="preserve"> </w:t>
      </w:r>
      <w:r w:rsidRPr="005663DE">
        <w:rPr>
          <w:sz w:val="22"/>
          <w:szCs w:val="22"/>
        </w:rPr>
        <w:t>An ALU should be included to perform arithmetic and logical operations required by RISC-V and Matrix MAC instructions.</w:t>
      </w:r>
    </w:p>
    <w:p w14:paraId="5ABC7E87" w14:textId="77777777" w:rsidR="0063769D" w:rsidRPr="0063769D" w:rsidRDefault="0063769D" w:rsidP="0063769D">
      <w:pPr>
        <w:pStyle w:val="ListParagraph"/>
        <w:spacing w:line="259" w:lineRule="auto"/>
        <w:ind w:left="360"/>
        <w:jc w:val="left"/>
        <w:rPr>
          <w:sz w:val="22"/>
          <w:szCs w:val="22"/>
        </w:rPr>
      </w:pPr>
    </w:p>
    <w:p w14:paraId="0DBE41F4" w14:textId="4E36A744"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lastRenderedPageBreak/>
        <w:t>Control Unit</w:t>
      </w:r>
      <w:r w:rsidRPr="005663DE">
        <w:rPr>
          <w:sz w:val="22"/>
          <w:szCs w:val="22"/>
        </w:rPr>
        <w:t>:</w:t>
      </w:r>
      <w:r>
        <w:rPr>
          <w:sz w:val="22"/>
          <w:szCs w:val="22"/>
        </w:rPr>
        <w:t xml:space="preserve"> </w:t>
      </w:r>
      <w:r w:rsidRPr="005663DE">
        <w:rPr>
          <w:sz w:val="22"/>
          <w:szCs w:val="22"/>
        </w:rPr>
        <w:t>The control unit must manage the sequencing and execution of instructions, including branch and jump instructions.</w:t>
      </w:r>
    </w:p>
    <w:p w14:paraId="15B67702" w14:textId="77777777" w:rsidR="0063769D" w:rsidRPr="0063769D" w:rsidRDefault="0063769D" w:rsidP="0063769D">
      <w:pPr>
        <w:spacing w:line="259" w:lineRule="auto"/>
        <w:jc w:val="left"/>
        <w:rPr>
          <w:sz w:val="22"/>
          <w:szCs w:val="22"/>
        </w:rPr>
      </w:pPr>
    </w:p>
    <w:p w14:paraId="56F4D7AD" w14:textId="26DCD2C3" w:rsidR="00775B01" w:rsidRPr="005F5F5E" w:rsidRDefault="005663DE" w:rsidP="005F5F5E">
      <w:pPr>
        <w:pStyle w:val="ListParagraph"/>
        <w:numPr>
          <w:ilvl w:val="0"/>
          <w:numId w:val="57"/>
        </w:numPr>
        <w:spacing w:line="259" w:lineRule="auto"/>
        <w:jc w:val="left"/>
        <w:rPr>
          <w:sz w:val="22"/>
          <w:szCs w:val="22"/>
        </w:rPr>
      </w:pPr>
      <w:r w:rsidRPr="005663DE">
        <w:rPr>
          <w:sz w:val="22"/>
          <w:szCs w:val="22"/>
          <w:u w:val="single"/>
        </w:rPr>
        <w:t>Compatibility</w:t>
      </w:r>
      <w:r w:rsidRPr="005663DE">
        <w:rPr>
          <w:sz w:val="22"/>
          <w:szCs w:val="22"/>
        </w:rPr>
        <w:t>:</w:t>
      </w:r>
      <w:r>
        <w:rPr>
          <w:sz w:val="22"/>
          <w:szCs w:val="22"/>
        </w:rPr>
        <w:t xml:space="preserve"> </w:t>
      </w:r>
      <w:r w:rsidRPr="005663DE">
        <w:rPr>
          <w:sz w:val="22"/>
          <w:szCs w:val="22"/>
        </w:rPr>
        <w:t>The processor must be compatible with the RISC-V standard (RV32I) while incorporating custom Matrix MAC instructions.</w:t>
      </w:r>
    </w:p>
    <w:p w14:paraId="72534586" w14:textId="77777777" w:rsidR="0063769D" w:rsidRPr="0063769D" w:rsidRDefault="0063769D" w:rsidP="0063769D">
      <w:pPr>
        <w:pStyle w:val="ListParagraph"/>
        <w:spacing w:before="240" w:line="259" w:lineRule="auto"/>
        <w:ind w:left="360"/>
        <w:jc w:val="left"/>
        <w:rPr>
          <w:sz w:val="22"/>
          <w:szCs w:val="22"/>
        </w:rPr>
      </w:pPr>
    </w:p>
    <w:p w14:paraId="0A02DDDE" w14:textId="79260AF0" w:rsidR="00775B01" w:rsidRPr="005F5F5E" w:rsidRDefault="005663DE" w:rsidP="005F5F5E">
      <w:pPr>
        <w:pStyle w:val="ListParagraph"/>
        <w:numPr>
          <w:ilvl w:val="0"/>
          <w:numId w:val="57"/>
        </w:numPr>
        <w:spacing w:before="240" w:line="259" w:lineRule="auto"/>
        <w:jc w:val="left"/>
        <w:rPr>
          <w:sz w:val="22"/>
          <w:szCs w:val="22"/>
        </w:rPr>
      </w:pPr>
      <w:r>
        <w:rPr>
          <w:sz w:val="22"/>
          <w:szCs w:val="22"/>
          <w:u w:val="single"/>
        </w:rPr>
        <w:t>Hazard Unit</w:t>
      </w:r>
      <w:r w:rsidRPr="005663DE">
        <w:rPr>
          <w:sz w:val="22"/>
          <w:szCs w:val="22"/>
        </w:rPr>
        <w:t>:</w:t>
      </w:r>
      <w:r>
        <w:rPr>
          <w:sz w:val="22"/>
          <w:szCs w:val="22"/>
        </w:rPr>
        <w:t xml:space="preserve"> The processor must have a hazard Unit to solve all types of hazards that may occur. Like Control, Structure and Data Hazards.</w:t>
      </w:r>
    </w:p>
    <w:p w14:paraId="0A314A0A" w14:textId="77777777" w:rsidR="0063769D" w:rsidRPr="0063769D" w:rsidRDefault="0063769D" w:rsidP="0063769D">
      <w:pPr>
        <w:pStyle w:val="ListParagraph"/>
        <w:spacing w:before="120" w:line="259" w:lineRule="auto"/>
        <w:ind w:left="360"/>
        <w:jc w:val="left"/>
        <w:rPr>
          <w:sz w:val="22"/>
          <w:szCs w:val="22"/>
        </w:rPr>
      </w:pPr>
    </w:p>
    <w:p w14:paraId="00EEBAFD" w14:textId="4ECC2EEE" w:rsidR="00313CBA" w:rsidRPr="00313CBA" w:rsidRDefault="00313CBA" w:rsidP="0063769D">
      <w:pPr>
        <w:pStyle w:val="ListParagraph"/>
        <w:numPr>
          <w:ilvl w:val="0"/>
          <w:numId w:val="57"/>
        </w:numPr>
        <w:spacing w:before="120" w:line="259" w:lineRule="auto"/>
        <w:jc w:val="left"/>
        <w:rPr>
          <w:sz w:val="22"/>
          <w:szCs w:val="22"/>
        </w:rPr>
      </w:pPr>
      <w:r w:rsidRPr="006544CB">
        <w:rPr>
          <w:sz w:val="22"/>
          <w:szCs w:val="22"/>
          <w:u w:val="single"/>
        </w:rPr>
        <w:t>Pipelining</w:t>
      </w:r>
      <w:r w:rsidRPr="00313CBA">
        <w:rPr>
          <w:sz w:val="22"/>
          <w:szCs w:val="22"/>
        </w:rPr>
        <w:t xml:space="preserve">: </w:t>
      </w:r>
      <w:r w:rsidR="00731ACD" w:rsidRPr="00731ACD">
        <w:rPr>
          <w:sz w:val="22"/>
          <w:szCs w:val="22"/>
        </w:rPr>
        <w:t>The processor must have a minimum of five pipeline stages, including fetch, decode, execute, memory, and write-back stages, to improve instruction throughput.</w:t>
      </w:r>
    </w:p>
    <w:p w14:paraId="24BC095F" w14:textId="77777777" w:rsidR="0063769D" w:rsidRPr="005F5F5E" w:rsidRDefault="0063769D" w:rsidP="005F5F5E">
      <w:pPr>
        <w:spacing w:line="259" w:lineRule="auto"/>
        <w:jc w:val="left"/>
        <w:rPr>
          <w:sz w:val="22"/>
          <w:szCs w:val="22"/>
        </w:rPr>
      </w:pPr>
    </w:p>
    <w:p w14:paraId="0F965A76" w14:textId="482C8F46" w:rsidR="0063769D" w:rsidRDefault="00313CBA" w:rsidP="005F5F5E">
      <w:pPr>
        <w:pStyle w:val="ListParagraph"/>
        <w:numPr>
          <w:ilvl w:val="0"/>
          <w:numId w:val="57"/>
        </w:numPr>
        <w:spacing w:line="259" w:lineRule="auto"/>
        <w:jc w:val="left"/>
        <w:rPr>
          <w:sz w:val="22"/>
          <w:szCs w:val="22"/>
        </w:rPr>
      </w:pPr>
      <w:r w:rsidRPr="006544CB">
        <w:rPr>
          <w:sz w:val="22"/>
          <w:szCs w:val="22"/>
          <w:u w:val="single"/>
        </w:rPr>
        <w:t>FPGA Implementation</w:t>
      </w:r>
      <w:r w:rsidRPr="00313CBA">
        <w:rPr>
          <w:sz w:val="22"/>
          <w:szCs w:val="22"/>
        </w:rPr>
        <w:t>:  The processor and associated components must be compatible with FPGA implementation, leveraging its capabilities for hardware prototyping.</w:t>
      </w:r>
    </w:p>
    <w:p w14:paraId="2BA08404" w14:textId="77777777" w:rsidR="005F5F5E" w:rsidRPr="005F5F5E" w:rsidRDefault="005F5F5E" w:rsidP="005F5F5E">
      <w:pPr>
        <w:spacing w:line="259" w:lineRule="auto"/>
        <w:jc w:val="left"/>
        <w:rPr>
          <w:sz w:val="22"/>
          <w:szCs w:val="22"/>
        </w:rPr>
      </w:pPr>
    </w:p>
    <w:p w14:paraId="4C0F0B85" w14:textId="77777777" w:rsidR="0063769D" w:rsidRPr="00313CBA" w:rsidRDefault="0063769D" w:rsidP="0063769D">
      <w:pPr>
        <w:pStyle w:val="ListParagraph"/>
        <w:spacing w:line="259" w:lineRule="auto"/>
        <w:ind w:left="360"/>
        <w:jc w:val="left"/>
        <w:rPr>
          <w:sz w:val="22"/>
          <w:szCs w:val="22"/>
        </w:rPr>
      </w:pPr>
    </w:p>
    <w:p w14:paraId="783C83F8" w14:textId="4238BCE2" w:rsidR="00466E2F" w:rsidRPr="00870E1E" w:rsidRDefault="007F2C44" w:rsidP="00EF0045">
      <w:pPr>
        <w:pStyle w:val="Heading2"/>
      </w:pPr>
      <w:bookmarkStart w:id="22" w:name="_Toc146976368"/>
      <w:r w:rsidRPr="00870E1E">
        <w:t xml:space="preserve">Functional Requirements </w:t>
      </w:r>
      <w:r w:rsidR="009A069C" w:rsidRPr="00870E1E">
        <w:t>with Traceability information</w:t>
      </w:r>
      <w:bookmarkEnd w:id="22"/>
      <w:r w:rsidR="009A069C" w:rsidRPr="00870E1E">
        <w:t xml:space="preserve"> </w:t>
      </w:r>
    </w:p>
    <w:p w14:paraId="783C83FA" w14:textId="77777777" w:rsidR="00F04BBB" w:rsidRPr="00870E1E" w:rsidRDefault="00F04BBB" w:rsidP="00F04BBB"/>
    <w:tbl>
      <w:tblPr>
        <w:tblW w:w="10316"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870E1E" w:rsidRPr="00870E1E" w14:paraId="783C8401" w14:textId="77777777" w:rsidTr="00223096">
        <w:trPr>
          <w:trHeight w:val="443"/>
        </w:trPr>
        <w:tc>
          <w:tcPr>
            <w:tcW w:w="1804" w:type="dxa"/>
            <w:tcBorders>
              <w:top w:val="single" w:sz="6" w:space="0" w:color="auto"/>
              <w:left w:val="single" w:sz="6" w:space="0" w:color="auto"/>
              <w:bottom w:val="single" w:sz="6" w:space="0" w:color="auto"/>
              <w:right w:val="single" w:sz="6" w:space="0" w:color="auto"/>
            </w:tcBorders>
          </w:tcPr>
          <w:p w14:paraId="783C83FB" w14:textId="77777777" w:rsidR="00B909BB" w:rsidRPr="00870E1E" w:rsidRDefault="00B909BB" w:rsidP="00F04BB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783C83FC" w14:textId="2F76C39A" w:rsidR="00B909BB" w:rsidRPr="00870E1E" w:rsidRDefault="00223096" w:rsidP="00B909BB">
            <w:pPr>
              <w:pStyle w:val="NormalComment"/>
              <w:rPr>
                <w:color w:val="auto"/>
              </w:rPr>
            </w:pPr>
            <w:r>
              <w:rPr>
                <w:color w:val="auto"/>
              </w:rPr>
              <w:t>01</w:t>
            </w:r>
          </w:p>
        </w:tc>
        <w:tc>
          <w:tcPr>
            <w:tcW w:w="1710" w:type="dxa"/>
            <w:gridSpan w:val="4"/>
            <w:tcBorders>
              <w:top w:val="single" w:sz="6" w:space="0" w:color="auto"/>
              <w:left w:val="single" w:sz="6" w:space="0" w:color="auto"/>
              <w:bottom w:val="single" w:sz="6" w:space="0" w:color="auto"/>
              <w:right w:val="single" w:sz="6" w:space="0" w:color="auto"/>
            </w:tcBorders>
          </w:tcPr>
          <w:p w14:paraId="783C83FD" w14:textId="77777777" w:rsidR="00B909BB" w:rsidRPr="00870E1E" w:rsidRDefault="00B909BB" w:rsidP="00B909B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783C83FE" w14:textId="5D29E8A5" w:rsidR="00B909BB" w:rsidRPr="00870E1E" w:rsidRDefault="00223096" w:rsidP="00B909B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783C83FF" w14:textId="77777777" w:rsidR="00B909BB" w:rsidRPr="00870E1E" w:rsidRDefault="00B909BB" w:rsidP="00B909BB">
            <w:pPr>
              <w:pStyle w:val="NormalComment"/>
              <w:rPr>
                <w:b/>
                <w:color w:val="auto"/>
              </w:rPr>
            </w:pPr>
            <w:r w:rsidRPr="00870E1E">
              <w:rPr>
                <w:b/>
                <w:color w:val="auto"/>
              </w:rPr>
              <w:t>Use Case #</w:t>
            </w:r>
          </w:p>
        </w:tc>
        <w:tc>
          <w:tcPr>
            <w:tcW w:w="1579" w:type="dxa"/>
            <w:tcBorders>
              <w:top w:val="single" w:sz="6" w:space="0" w:color="auto"/>
              <w:left w:val="single" w:sz="6" w:space="0" w:color="auto"/>
              <w:bottom w:val="single" w:sz="6" w:space="0" w:color="auto"/>
              <w:right w:val="single" w:sz="6" w:space="0" w:color="auto"/>
            </w:tcBorders>
          </w:tcPr>
          <w:p w14:paraId="783C8400" w14:textId="2C7073E4" w:rsidR="00B909BB" w:rsidRPr="00870E1E" w:rsidRDefault="00223096" w:rsidP="00B909BB">
            <w:pPr>
              <w:pStyle w:val="NormalComment"/>
              <w:rPr>
                <w:color w:val="auto"/>
              </w:rPr>
            </w:pPr>
            <w:r>
              <w:rPr>
                <w:color w:val="auto"/>
              </w:rPr>
              <w:t>01</w:t>
            </w:r>
          </w:p>
        </w:tc>
      </w:tr>
      <w:tr w:rsidR="00870E1E" w:rsidRPr="00870E1E" w14:paraId="783C840C" w14:textId="77777777" w:rsidTr="00223096">
        <w:trPr>
          <w:trHeight w:val="214"/>
        </w:trPr>
        <w:tc>
          <w:tcPr>
            <w:tcW w:w="1804" w:type="dxa"/>
            <w:tcBorders>
              <w:top w:val="single" w:sz="6" w:space="0" w:color="auto"/>
              <w:left w:val="single" w:sz="6" w:space="0" w:color="auto"/>
              <w:bottom w:val="single" w:sz="6" w:space="0" w:color="auto"/>
              <w:right w:val="single" w:sz="6" w:space="0" w:color="auto"/>
            </w:tcBorders>
          </w:tcPr>
          <w:p w14:paraId="783C8402" w14:textId="77777777" w:rsidR="00B909BB" w:rsidRPr="00870E1E" w:rsidRDefault="00B909BB" w:rsidP="00B909B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783C8403" w14:textId="77777777" w:rsidR="00B909BB" w:rsidRPr="00870E1E" w:rsidRDefault="00B909BB" w:rsidP="00B909B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83C8404" w14:textId="4FDA88F8" w:rsidR="00B909BB" w:rsidRPr="00870E1E" w:rsidRDefault="00223096" w:rsidP="00B909B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83C8405" w14:textId="77777777" w:rsidR="00B909BB" w:rsidRPr="00870E1E" w:rsidRDefault="00B909BB" w:rsidP="00B909B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83C8406" w14:textId="41173A46" w:rsidR="00B909BB" w:rsidRPr="00870E1E" w:rsidRDefault="00223096" w:rsidP="00B909B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83C8407" w14:textId="77777777" w:rsidR="00B909BB" w:rsidRPr="00870E1E" w:rsidRDefault="00B909BB" w:rsidP="00B909B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83C8408" w14:textId="701752E9" w:rsidR="00B909BB" w:rsidRPr="00870E1E" w:rsidRDefault="00223096" w:rsidP="00B909B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783C8409" w14:textId="77777777" w:rsidR="00B909BB" w:rsidRPr="00870E1E" w:rsidRDefault="00B909BB" w:rsidP="00B909BB">
            <w:pPr>
              <w:pStyle w:val="NormalComment"/>
              <w:rPr>
                <w:b/>
                <w:i/>
                <w:color w:val="auto"/>
              </w:rPr>
            </w:pPr>
            <w:r w:rsidRPr="00870E1E">
              <w:rPr>
                <w:b/>
                <w:i/>
                <w:color w:val="auto"/>
              </w:rPr>
              <w:t>Rejected</w:t>
            </w:r>
          </w:p>
        </w:tc>
        <w:tc>
          <w:tcPr>
            <w:tcW w:w="669" w:type="dxa"/>
            <w:tcBorders>
              <w:top w:val="single" w:sz="6" w:space="0" w:color="auto"/>
              <w:left w:val="single" w:sz="6" w:space="0" w:color="auto"/>
              <w:bottom w:val="single" w:sz="6" w:space="0" w:color="auto"/>
              <w:right w:val="single" w:sz="6" w:space="0" w:color="auto"/>
            </w:tcBorders>
          </w:tcPr>
          <w:p w14:paraId="783C840A" w14:textId="7217BBD0" w:rsidR="00B909BB" w:rsidRPr="00870E1E" w:rsidRDefault="00223096" w:rsidP="00B909BB">
            <w:pPr>
              <w:pStyle w:val="NormalComment"/>
              <w:rPr>
                <w:b/>
                <w:i/>
                <w:color w:val="auto"/>
              </w:rPr>
            </w:pPr>
            <w:r>
              <w:rPr>
                <w:color w:val="auto"/>
              </w:rPr>
              <w:t>No</w:t>
            </w:r>
          </w:p>
        </w:tc>
        <w:tc>
          <w:tcPr>
            <w:tcW w:w="1579" w:type="dxa"/>
            <w:tcBorders>
              <w:top w:val="single" w:sz="6" w:space="0" w:color="auto"/>
              <w:left w:val="single" w:sz="6" w:space="0" w:color="auto"/>
              <w:bottom w:val="single" w:sz="6" w:space="0" w:color="auto"/>
              <w:right w:val="single" w:sz="6" w:space="0" w:color="auto"/>
            </w:tcBorders>
          </w:tcPr>
          <w:p w14:paraId="783C840B" w14:textId="77777777" w:rsidR="00B909BB" w:rsidRPr="00870E1E" w:rsidRDefault="00B909BB" w:rsidP="00B909BB">
            <w:pPr>
              <w:pStyle w:val="NormalComment"/>
              <w:rPr>
                <w:b/>
                <w:i/>
                <w:color w:val="auto"/>
              </w:rPr>
            </w:pPr>
          </w:p>
        </w:tc>
      </w:tr>
      <w:tr w:rsidR="00870E1E" w:rsidRPr="00870E1E" w14:paraId="783C840F" w14:textId="77777777" w:rsidTr="00223096">
        <w:trPr>
          <w:cantSplit/>
          <w:trHeight w:val="334"/>
        </w:trPr>
        <w:tc>
          <w:tcPr>
            <w:tcW w:w="1804" w:type="dxa"/>
            <w:tcBorders>
              <w:top w:val="single" w:sz="6" w:space="0" w:color="auto"/>
              <w:left w:val="single" w:sz="6" w:space="0" w:color="auto"/>
              <w:bottom w:val="single" w:sz="6" w:space="0" w:color="auto"/>
              <w:right w:val="single" w:sz="6" w:space="0" w:color="auto"/>
            </w:tcBorders>
          </w:tcPr>
          <w:p w14:paraId="783C840D" w14:textId="77777777" w:rsidR="00B909BB" w:rsidRPr="00870E1E" w:rsidRDefault="00B909BB" w:rsidP="00B909B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783C840E" w14:textId="791D5F5B" w:rsidR="00B909BB" w:rsidRPr="00870E1E" w:rsidRDefault="004A6DAB" w:rsidP="00B909BB">
            <w:pPr>
              <w:pStyle w:val="NormalComment"/>
              <w:rPr>
                <w:color w:val="auto"/>
              </w:rPr>
            </w:pPr>
            <w:r>
              <w:rPr>
                <w:color w:val="auto"/>
              </w:rPr>
              <w:t>N/A</w:t>
            </w:r>
          </w:p>
        </w:tc>
      </w:tr>
      <w:tr w:rsidR="00870E1E" w:rsidRPr="00870E1E" w14:paraId="783C8412" w14:textId="77777777" w:rsidTr="00223096">
        <w:trPr>
          <w:cantSplit/>
          <w:trHeight w:val="680"/>
        </w:trPr>
        <w:tc>
          <w:tcPr>
            <w:tcW w:w="1804" w:type="dxa"/>
            <w:tcBorders>
              <w:top w:val="single" w:sz="6" w:space="0" w:color="auto"/>
              <w:left w:val="single" w:sz="6" w:space="0" w:color="auto"/>
              <w:bottom w:val="single" w:sz="6" w:space="0" w:color="auto"/>
              <w:right w:val="single" w:sz="6" w:space="0" w:color="auto"/>
            </w:tcBorders>
          </w:tcPr>
          <w:p w14:paraId="783C8410" w14:textId="77777777" w:rsidR="00B909BB" w:rsidRPr="00870E1E" w:rsidRDefault="00B909BB" w:rsidP="00B909B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52F37530" w14:textId="77777777" w:rsidR="006D40FD" w:rsidRPr="006D40FD" w:rsidRDefault="006D40FD" w:rsidP="006D40FD">
            <w:pPr>
              <w:rPr>
                <w:rFonts w:ascii="Arial" w:hAnsi="Arial" w:cs="Arial"/>
                <w:sz w:val="20"/>
                <w:szCs w:val="20"/>
              </w:rPr>
            </w:pPr>
            <w:r w:rsidRPr="006D40FD">
              <w:rPr>
                <w:rFonts w:ascii="Arial" w:hAnsi="Arial" w:cs="Arial"/>
                <w:sz w:val="20"/>
                <w:szCs w:val="20"/>
              </w:rPr>
              <w:t>The processor must execute basic RISC-V instructions, adhering to the RISC-V ISA.</w:t>
            </w:r>
          </w:p>
          <w:p w14:paraId="783C8411" w14:textId="23536FC4" w:rsidR="00B909BB" w:rsidRPr="00870E1E" w:rsidRDefault="00B909BB" w:rsidP="00B909BB">
            <w:pPr>
              <w:pStyle w:val="NormalComment"/>
              <w:rPr>
                <w:color w:val="auto"/>
              </w:rPr>
            </w:pPr>
          </w:p>
        </w:tc>
      </w:tr>
      <w:tr w:rsidR="00870E1E" w:rsidRPr="00870E1E" w14:paraId="783C8415" w14:textId="77777777" w:rsidTr="00223096">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83C8413" w14:textId="77777777" w:rsidR="00B909BB" w:rsidRPr="00870E1E" w:rsidRDefault="00B909BB" w:rsidP="00B909B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783C8414" w14:textId="4B0835CF" w:rsidR="00B909BB" w:rsidRPr="004A6DAB" w:rsidRDefault="004A6DAB" w:rsidP="00B909BB">
            <w:pPr>
              <w:pStyle w:val="NormalComment"/>
              <w:rPr>
                <w:color w:val="auto"/>
              </w:rPr>
            </w:pPr>
            <w:r w:rsidRPr="004A6DAB">
              <w:rPr>
                <w:color w:val="000000" w:themeColor="text1"/>
              </w:rPr>
              <w:t>This requirement ensures compatibility with the standard RISC-V instruction set, forming the foundation for further customizations</w:t>
            </w:r>
          </w:p>
        </w:tc>
      </w:tr>
      <w:tr w:rsidR="00870E1E" w:rsidRPr="00870E1E" w14:paraId="783C841A" w14:textId="77777777" w:rsidTr="00223096">
        <w:trPr>
          <w:cantSplit/>
          <w:trHeight w:val="214"/>
        </w:trPr>
        <w:tc>
          <w:tcPr>
            <w:tcW w:w="1804" w:type="dxa"/>
            <w:tcBorders>
              <w:top w:val="single" w:sz="6" w:space="0" w:color="auto"/>
              <w:left w:val="single" w:sz="6" w:space="0" w:color="auto"/>
              <w:bottom w:val="single" w:sz="6" w:space="0" w:color="auto"/>
              <w:right w:val="single" w:sz="6" w:space="0" w:color="auto"/>
            </w:tcBorders>
          </w:tcPr>
          <w:p w14:paraId="783C8416" w14:textId="77777777" w:rsidR="00B909BB" w:rsidRPr="00870E1E" w:rsidRDefault="00B909BB" w:rsidP="00B909B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783C8417" w14:textId="77777777" w:rsidR="00B909BB" w:rsidRPr="00870E1E" w:rsidRDefault="00B909BB" w:rsidP="00B909B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83C8418" w14:textId="77777777" w:rsidR="00B909BB" w:rsidRPr="00870E1E" w:rsidRDefault="00B909BB" w:rsidP="00B909BB">
            <w:pPr>
              <w:pStyle w:val="NormalComment"/>
              <w:rPr>
                <w:b/>
                <w:color w:val="auto"/>
                <w:lang w:val="fr-FR"/>
              </w:rPr>
            </w:pPr>
            <w:r w:rsidRPr="00870E1E">
              <w:rPr>
                <w:b/>
                <w:color w:val="auto"/>
                <w:lang w:val="fr-FR"/>
              </w:rPr>
              <w:t>Source Document</w:t>
            </w:r>
          </w:p>
        </w:tc>
        <w:tc>
          <w:tcPr>
            <w:tcW w:w="3098" w:type="dxa"/>
            <w:gridSpan w:val="5"/>
            <w:tcBorders>
              <w:top w:val="single" w:sz="6" w:space="0" w:color="auto"/>
              <w:left w:val="single" w:sz="6" w:space="0" w:color="auto"/>
              <w:bottom w:val="single" w:sz="6" w:space="0" w:color="auto"/>
              <w:right w:val="single" w:sz="6" w:space="0" w:color="auto"/>
            </w:tcBorders>
          </w:tcPr>
          <w:p w14:paraId="783C8419" w14:textId="77777777" w:rsidR="00B909BB" w:rsidRPr="00870E1E" w:rsidRDefault="00B909BB" w:rsidP="00B909BB">
            <w:pPr>
              <w:pStyle w:val="NormalComment"/>
              <w:rPr>
                <w:color w:val="auto"/>
              </w:rPr>
            </w:pPr>
            <w:r w:rsidRPr="00870E1E">
              <w:rPr>
                <w:color w:val="auto"/>
              </w:rPr>
              <w:t>-</w:t>
            </w:r>
          </w:p>
        </w:tc>
      </w:tr>
      <w:tr w:rsidR="00870E1E" w:rsidRPr="00870E1E" w14:paraId="783C841D" w14:textId="77777777" w:rsidTr="00223096">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83C841B" w14:textId="77777777" w:rsidR="00B909BB" w:rsidRPr="00870E1E" w:rsidRDefault="00B909BB" w:rsidP="00B909B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783C841C" w14:textId="7C348A2C" w:rsidR="00B909BB" w:rsidRPr="004A6DAB" w:rsidRDefault="004A6DAB" w:rsidP="004A6DAB">
            <w:pPr>
              <w:rPr>
                <w:color w:val="000000" w:themeColor="text1"/>
                <w:sz w:val="20"/>
                <w:szCs w:val="20"/>
              </w:rPr>
            </w:pPr>
            <w:r w:rsidRPr="004A6DAB">
              <w:rPr>
                <w:color w:val="000000" w:themeColor="text1"/>
                <w:sz w:val="20"/>
                <w:szCs w:val="20"/>
              </w:rPr>
              <w:t>Successful execution of standard RISC-V instructions.</w:t>
            </w:r>
          </w:p>
        </w:tc>
      </w:tr>
      <w:tr w:rsidR="00870E1E" w:rsidRPr="00870E1E" w14:paraId="783C8420" w14:textId="77777777" w:rsidTr="00223096">
        <w:trPr>
          <w:cantSplit/>
          <w:trHeight w:val="313"/>
        </w:trPr>
        <w:tc>
          <w:tcPr>
            <w:tcW w:w="1804" w:type="dxa"/>
            <w:tcBorders>
              <w:top w:val="single" w:sz="6" w:space="0" w:color="auto"/>
              <w:left w:val="single" w:sz="6" w:space="0" w:color="auto"/>
              <w:bottom w:val="single" w:sz="6" w:space="0" w:color="auto"/>
              <w:right w:val="single" w:sz="6" w:space="0" w:color="auto"/>
            </w:tcBorders>
          </w:tcPr>
          <w:p w14:paraId="783C841E" w14:textId="77777777" w:rsidR="00B909BB" w:rsidRPr="00870E1E" w:rsidRDefault="00B909BB" w:rsidP="00B909B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83C841F" w14:textId="04CBA386" w:rsidR="00B909BB" w:rsidRPr="00870E1E" w:rsidRDefault="006D40FD" w:rsidP="00B909BB">
            <w:pPr>
              <w:pStyle w:val="NormalComment"/>
              <w:rPr>
                <w:color w:val="auto"/>
              </w:rPr>
            </w:pPr>
            <w:r>
              <w:rPr>
                <w:color w:val="auto"/>
              </w:rPr>
              <w:t>None</w:t>
            </w:r>
          </w:p>
        </w:tc>
      </w:tr>
      <w:tr w:rsidR="00870E1E" w:rsidRPr="00870E1E" w14:paraId="783C8429" w14:textId="77777777" w:rsidTr="00223096">
        <w:trPr>
          <w:trHeight w:val="214"/>
        </w:trPr>
        <w:tc>
          <w:tcPr>
            <w:tcW w:w="1804" w:type="dxa"/>
            <w:tcBorders>
              <w:top w:val="single" w:sz="6" w:space="0" w:color="auto"/>
              <w:left w:val="single" w:sz="6" w:space="0" w:color="auto"/>
              <w:bottom w:val="single" w:sz="6" w:space="0" w:color="auto"/>
              <w:right w:val="single" w:sz="6" w:space="0" w:color="auto"/>
            </w:tcBorders>
          </w:tcPr>
          <w:p w14:paraId="783C8421" w14:textId="77777777" w:rsidR="00B909BB" w:rsidRPr="00870E1E" w:rsidRDefault="00B909BB" w:rsidP="00B909B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783C8422" w14:textId="77777777" w:rsidR="00B909BB" w:rsidRPr="00870E1E" w:rsidRDefault="00B909BB" w:rsidP="00B909B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83C8423" w14:textId="74BEE506" w:rsidR="00B909BB" w:rsidRPr="00870E1E" w:rsidRDefault="006D40FD" w:rsidP="00B909B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83C8424" w14:textId="77777777" w:rsidR="00B909BB" w:rsidRPr="00870E1E" w:rsidRDefault="00B909BB" w:rsidP="00B909B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783C8425" w14:textId="74D91709" w:rsidR="00B909BB" w:rsidRPr="00870E1E" w:rsidRDefault="006D40FD" w:rsidP="00B909B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83C8426" w14:textId="77777777" w:rsidR="00B909BB" w:rsidRPr="00870E1E" w:rsidRDefault="00B909BB" w:rsidP="00B909B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783C8427" w14:textId="5E1CAF6B" w:rsidR="00B909BB" w:rsidRPr="00870E1E" w:rsidRDefault="006D40FD" w:rsidP="00B909BB">
            <w:pPr>
              <w:pStyle w:val="NormalComment"/>
              <w:rPr>
                <w:b/>
                <w:i/>
                <w:color w:val="auto"/>
              </w:rPr>
            </w:pPr>
            <w:r>
              <w:rPr>
                <w:color w:val="auto"/>
              </w:rPr>
              <w:t>No</w:t>
            </w:r>
          </w:p>
        </w:tc>
        <w:tc>
          <w:tcPr>
            <w:tcW w:w="2342" w:type="dxa"/>
            <w:gridSpan w:val="3"/>
            <w:tcBorders>
              <w:top w:val="single" w:sz="6" w:space="0" w:color="auto"/>
              <w:left w:val="single" w:sz="6" w:space="0" w:color="auto"/>
              <w:bottom w:val="single" w:sz="6" w:space="0" w:color="auto"/>
              <w:right w:val="single" w:sz="6" w:space="0" w:color="auto"/>
            </w:tcBorders>
          </w:tcPr>
          <w:p w14:paraId="783C8428" w14:textId="77777777" w:rsidR="00B909BB" w:rsidRPr="00870E1E" w:rsidRDefault="00B909BB" w:rsidP="00B909BB">
            <w:pPr>
              <w:pStyle w:val="NormalComment"/>
              <w:rPr>
                <w:b/>
                <w:i/>
                <w:color w:val="auto"/>
              </w:rPr>
            </w:pPr>
          </w:p>
        </w:tc>
      </w:tr>
      <w:tr w:rsidR="00870E1E" w:rsidRPr="00870E1E" w14:paraId="783C842C" w14:textId="77777777" w:rsidTr="00223096">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83C842A" w14:textId="77777777" w:rsidR="00B909BB" w:rsidRPr="00870E1E" w:rsidRDefault="00B909BB" w:rsidP="00B909B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783C842B" w14:textId="3EFF7E04" w:rsidR="00B909BB" w:rsidRPr="00870E1E" w:rsidRDefault="006D40FD" w:rsidP="00B909BB">
            <w:pPr>
              <w:pStyle w:val="NormalComment"/>
              <w:rPr>
                <w:color w:val="auto"/>
              </w:rPr>
            </w:pPr>
            <w:r>
              <w:rPr>
                <w:color w:val="auto"/>
              </w:rPr>
              <w:t>None</w:t>
            </w:r>
          </w:p>
        </w:tc>
      </w:tr>
    </w:tbl>
    <w:p w14:paraId="783C8433" w14:textId="26686B89" w:rsidR="001D6F78" w:rsidRDefault="001D6F78" w:rsidP="00B909BB"/>
    <w:p w14:paraId="29B992C9" w14:textId="77777777" w:rsidR="005F5F5E" w:rsidRDefault="005F5F5E" w:rsidP="00B909BB"/>
    <w:p w14:paraId="0BBB87BC" w14:textId="77777777" w:rsidR="005F5F5E" w:rsidRDefault="005F5F5E" w:rsidP="00B909BB"/>
    <w:p w14:paraId="6E782368" w14:textId="77777777" w:rsidR="005F5F5E" w:rsidRDefault="005F5F5E" w:rsidP="00B909BB"/>
    <w:tbl>
      <w:tblPr>
        <w:tblpPr w:leftFromText="180" w:rightFromText="180" w:vertAnchor="text" w:horzAnchor="margin" w:tblpXSpec="center" w:tblpY="19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6D40FD" w:rsidRPr="00870E1E" w14:paraId="15AA0F09" w14:textId="77777777" w:rsidTr="006D40FD">
        <w:trPr>
          <w:trHeight w:val="443"/>
        </w:trPr>
        <w:tc>
          <w:tcPr>
            <w:tcW w:w="1804" w:type="dxa"/>
            <w:tcBorders>
              <w:top w:val="single" w:sz="6" w:space="0" w:color="auto"/>
              <w:left w:val="single" w:sz="6" w:space="0" w:color="auto"/>
              <w:bottom w:val="single" w:sz="6" w:space="0" w:color="auto"/>
              <w:right w:val="single" w:sz="6" w:space="0" w:color="auto"/>
            </w:tcBorders>
          </w:tcPr>
          <w:p w14:paraId="77E92615" w14:textId="77777777" w:rsidR="006D40FD" w:rsidRPr="00870E1E" w:rsidRDefault="006D40FD" w:rsidP="006D40FD">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4666DB41" w14:textId="0C17823B" w:rsidR="006D40FD" w:rsidRPr="00870E1E" w:rsidRDefault="006D40FD" w:rsidP="006D40FD">
            <w:pPr>
              <w:pStyle w:val="NormalComment"/>
              <w:rPr>
                <w:color w:val="auto"/>
              </w:rPr>
            </w:pPr>
            <w:r>
              <w:rPr>
                <w:color w:val="auto"/>
              </w:rPr>
              <w:t>0</w:t>
            </w:r>
            <w:r>
              <w:rPr>
                <w:color w:val="auto"/>
              </w:rPr>
              <w:t>2</w:t>
            </w:r>
          </w:p>
        </w:tc>
        <w:tc>
          <w:tcPr>
            <w:tcW w:w="1710" w:type="dxa"/>
            <w:gridSpan w:val="4"/>
            <w:tcBorders>
              <w:top w:val="single" w:sz="6" w:space="0" w:color="auto"/>
              <w:left w:val="single" w:sz="6" w:space="0" w:color="auto"/>
              <w:bottom w:val="single" w:sz="6" w:space="0" w:color="auto"/>
              <w:right w:val="single" w:sz="6" w:space="0" w:color="auto"/>
            </w:tcBorders>
          </w:tcPr>
          <w:p w14:paraId="72F62E8B" w14:textId="77777777" w:rsidR="006D40FD" w:rsidRPr="00870E1E" w:rsidRDefault="006D40FD" w:rsidP="006D40FD">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696473D8" w14:textId="77777777" w:rsidR="006D40FD" w:rsidRPr="00870E1E" w:rsidRDefault="006D40FD" w:rsidP="006D40FD">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4DBD0E4B" w14:textId="77777777" w:rsidR="006D40FD" w:rsidRPr="00870E1E" w:rsidRDefault="006D40FD" w:rsidP="006D40FD">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8DA3181" w14:textId="7DCB1AD8" w:rsidR="006D40FD" w:rsidRPr="00870E1E" w:rsidRDefault="006D40FD" w:rsidP="006D40FD">
            <w:pPr>
              <w:pStyle w:val="NormalComment"/>
              <w:rPr>
                <w:color w:val="auto"/>
              </w:rPr>
            </w:pPr>
            <w:r>
              <w:rPr>
                <w:color w:val="auto"/>
              </w:rPr>
              <w:t>0</w:t>
            </w:r>
            <w:r>
              <w:rPr>
                <w:color w:val="auto"/>
              </w:rPr>
              <w:t>2</w:t>
            </w:r>
          </w:p>
        </w:tc>
      </w:tr>
      <w:tr w:rsidR="006D40FD" w:rsidRPr="00870E1E" w14:paraId="78149B96" w14:textId="77777777" w:rsidTr="006D40FD">
        <w:trPr>
          <w:trHeight w:val="214"/>
        </w:trPr>
        <w:tc>
          <w:tcPr>
            <w:tcW w:w="1804" w:type="dxa"/>
            <w:tcBorders>
              <w:top w:val="single" w:sz="6" w:space="0" w:color="auto"/>
              <w:left w:val="single" w:sz="6" w:space="0" w:color="auto"/>
              <w:bottom w:val="single" w:sz="6" w:space="0" w:color="auto"/>
              <w:right w:val="single" w:sz="6" w:space="0" w:color="auto"/>
            </w:tcBorders>
          </w:tcPr>
          <w:p w14:paraId="380F98B2" w14:textId="77777777" w:rsidR="006D40FD" w:rsidRPr="00870E1E" w:rsidRDefault="006D40FD" w:rsidP="006D40FD">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961C8FE" w14:textId="77777777" w:rsidR="006D40FD" w:rsidRPr="00870E1E" w:rsidRDefault="006D40FD" w:rsidP="006D40FD">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47689A6E" w14:textId="77777777" w:rsidR="006D40FD" w:rsidRPr="00870E1E" w:rsidRDefault="006D40FD" w:rsidP="006D40FD">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12F945DB" w14:textId="77777777" w:rsidR="006D40FD" w:rsidRPr="00870E1E" w:rsidRDefault="006D40FD" w:rsidP="006D40FD">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FF99881" w14:textId="77777777" w:rsidR="006D40FD" w:rsidRPr="00870E1E" w:rsidRDefault="006D40FD" w:rsidP="006D40FD">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55C84AD" w14:textId="77777777" w:rsidR="006D40FD" w:rsidRPr="00870E1E" w:rsidRDefault="006D40FD" w:rsidP="006D40FD">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695AA568" w14:textId="77777777" w:rsidR="006D40FD" w:rsidRPr="00870E1E" w:rsidRDefault="006D40FD" w:rsidP="006D40FD">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55886856" w14:textId="77777777" w:rsidR="006D40FD" w:rsidRPr="00870E1E" w:rsidRDefault="006D40FD" w:rsidP="006D40FD">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6D17981C" w14:textId="77777777" w:rsidR="006D40FD" w:rsidRPr="00870E1E" w:rsidRDefault="006D40FD" w:rsidP="006D40FD">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3D336774" w14:textId="77777777" w:rsidR="006D40FD" w:rsidRPr="00870E1E" w:rsidRDefault="006D40FD" w:rsidP="006D40FD">
            <w:pPr>
              <w:pStyle w:val="NormalComment"/>
              <w:rPr>
                <w:b/>
                <w:i/>
                <w:color w:val="auto"/>
              </w:rPr>
            </w:pPr>
          </w:p>
        </w:tc>
      </w:tr>
      <w:tr w:rsidR="006D40FD" w:rsidRPr="00870E1E" w14:paraId="409FB76C" w14:textId="77777777" w:rsidTr="006D40FD">
        <w:trPr>
          <w:cantSplit/>
          <w:trHeight w:val="334"/>
        </w:trPr>
        <w:tc>
          <w:tcPr>
            <w:tcW w:w="1804" w:type="dxa"/>
            <w:tcBorders>
              <w:top w:val="single" w:sz="6" w:space="0" w:color="auto"/>
              <w:left w:val="single" w:sz="6" w:space="0" w:color="auto"/>
              <w:bottom w:val="single" w:sz="6" w:space="0" w:color="auto"/>
              <w:right w:val="single" w:sz="6" w:space="0" w:color="auto"/>
            </w:tcBorders>
          </w:tcPr>
          <w:p w14:paraId="49A1D083" w14:textId="77777777" w:rsidR="006D40FD" w:rsidRPr="00870E1E" w:rsidRDefault="006D40FD" w:rsidP="006D40FD">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FC917B7" w14:textId="56A28453" w:rsidR="006D40FD" w:rsidRPr="00870E1E" w:rsidRDefault="006D40FD" w:rsidP="006D40FD">
            <w:pPr>
              <w:pStyle w:val="NormalComment"/>
              <w:rPr>
                <w:color w:val="auto"/>
              </w:rPr>
            </w:pPr>
            <w:r>
              <w:rPr>
                <w:color w:val="auto"/>
              </w:rPr>
              <w:t>01</w:t>
            </w:r>
          </w:p>
        </w:tc>
      </w:tr>
      <w:tr w:rsidR="006D40FD" w:rsidRPr="00870E1E" w14:paraId="6AD9DE04" w14:textId="77777777" w:rsidTr="006D40FD">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A4C924F" w14:textId="77777777" w:rsidR="006D40FD" w:rsidRPr="00870E1E" w:rsidRDefault="006D40FD" w:rsidP="006D40FD">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695C600" w14:textId="3A345752" w:rsidR="006D40FD" w:rsidRPr="00870E1E" w:rsidRDefault="004A6DAB" w:rsidP="006D40FD">
            <w:pPr>
              <w:pStyle w:val="NormalComment"/>
              <w:rPr>
                <w:color w:val="auto"/>
              </w:rPr>
            </w:pPr>
            <w:r w:rsidRPr="004A6DAB">
              <w:rPr>
                <w:color w:val="000000" w:themeColor="text1"/>
              </w:rPr>
              <w:t>The processor will support a custom instruction set architecture (ISA) optimized for matrix operations</w:t>
            </w:r>
            <w:r>
              <w:rPr>
                <w:color w:val="000000" w:themeColor="text1"/>
              </w:rPr>
              <w:t>.</w:t>
            </w:r>
          </w:p>
        </w:tc>
      </w:tr>
      <w:tr w:rsidR="006D40FD" w:rsidRPr="00870E1E" w14:paraId="19492095" w14:textId="77777777" w:rsidTr="006D40FD">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3272E92" w14:textId="77777777" w:rsidR="006D40FD" w:rsidRPr="00870E1E" w:rsidRDefault="006D40FD" w:rsidP="006D40FD">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51327F43" w14:textId="70A8394D" w:rsidR="006D40FD" w:rsidRPr="00870E1E" w:rsidRDefault="004A6DAB" w:rsidP="006D40FD">
            <w:pPr>
              <w:pStyle w:val="NormalComment"/>
              <w:rPr>
                <w:color w:val="auto"/>
              </w:rPr>
            </w:pPr>
            <w:r w:rsidRPr="004A6DAB">
              <w:rPr>
                <w:color w:val="000000" w:themeColor="text1"/>
              </w:rPr>
              <w:t>Custom instructions tailored for matrix operations will improve performance and efficiency for specific tasks</w:t>
            </w:r>
            <w:r>
              <w:rPr>
                <w:color w:val="000000" w:themeColor="text1"/>
              </w:rPr>
              <w:t>.</w:t>
            </w:r>
          </w:p>
        </w:tc>
      </w:tr>
      <w:tr w:rsidR="006D40FD" w:rsidRPr="00870E1E" w14:paraId="55EBFBDF" w14:textId="77777777" w:rsidTr="006D40FD">
        <w:trPr>
          <w:cantSplit/>
          <w:trHeight w:val="214"/>
        </w:trPr>
        <w:tc>
          <w:tcPr>
            <w:tcW w:w="1804" w:type="dxa"/>
            <w:tcBorders>
              <w:top w:val="single" w:sz="6" w:space="0" w:color="auto"/>
              <w:left w:val="single" w:sz="6" w:space="0" w:color="auto"/>
              <w:bottom w:val="single" w:sz="6" w:space="0" w:color="auto"/>
              <w:right w:val="single" w:sz="6" w:space="0" w:color="auto"/>
            </w:tcBorders>
          </w:tcPr>
          <w:p w14:paraId="2573B58B" w14:textId="77777777" w:rsidR="006D40FD" w:rsidRPr="00870E1E" w:rsidRDefault="006D40FD" w:rsidP="006D40FD">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63085EED" w14:textId="77777777" w:rsidR="006D40FD" w:rsidRPr="00870E1E" w:rsidRDefault="006D40FD" w:rsidP="006D40FD">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532E843C" w14:textId="77777777" w:rsidR="006D40FD" w:rsidRPr="00870E1E" w:rsidRDefault="006D40FD" w:rsidP="006D40FD">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3A93DF58" w14:textId="77777777" w:rsidR="006D40FD" w:rsidRPr="00870E1E" w:rsidRDefault="006D40FD" w:rsidP="006D40FD">
            <w:pPr>
              <w:pStyle w:val="NormalComment"/>
              <w:rPr>
                <w:color w:val="auto"/>
              </w:rPr>
            </w:pPr>
            <w:r w:rsidRPr="00870E1E">
              <w:rPr>
                <w:color w:val="auto"/>
              </w:rPr>
              <w:t>-</w:t>
            </w:r>
          </w:p>
        </w:tc>
      </w:tr>
      <w:tr w:rsidR="006D40FD" w:rsidRPr="00870E1E" w14:paraId="470965D1" w14:textId="77777777" w:rsidTr="006D40FD">
        <w:trPr>
          <w:cantSplit/>
          <w:trHeight w:val="228"/>
        </w:trPr>
        <w:tc>
          <w:tcPr>
            <w:tcW w:w="1804" w:type="dxa"/>
            <w:tcBorders>
              <w:top w:val="single" w:sz="6" w:space="0" w:color="auto"/>
              <w:left w:val="single" w:sz="6" w:space="0" w:color="auto"/>
              <w:bottom w:val="single" w:sz="6" w:space="0" w:color="auto"/>
              <w:right w:val="single" w:sz="6" w:space="0" w:color="auto"/>
            </w:tcBorders>
          </w:tcPr>
          <w:p w14:paraId="592A9019" w14:textId="77777777" w:rsidR="006D40FD" w:rsidRPr="00870E1E" w:rsidRDefault="006D40FD" w:rsidP="006D40FD">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50E6F31C" w14:textId="1A798BB0" w:rsidR="006D40FD" w:rsidRPr="004A6DAB" w:rsidRDefault="004A6DAB" w:rsidP="004A6DAB">
            <w:pPr>
              <w:rPr>
                <w:color w:val="000000" w:themeColor="text1"/>
                <w:sz w:val="28"/>
                <w:szCs w:val="28"/>
              </w:rPr>
            </w:pPr>
            <w:r w:rsidRPr="004A6DAB">
              <w:rPr>
                <w:color w:val="000000" w:themeColor="text1"/>
                <w:sz w:val="20"/>
                <w:szCs w:val="20"/>
              </w:rPr>
              <w:t>Successful execution of custom Matrix MAC instructions.</w:t>
            </w:r>
          </w:p>
        </w:tc>
      </w:tr>
      <w:tr w:rsidR="006D40FD" w:rsidRPr="00870E1E" w14:paraId="4D81D58D" w14:textId="77777777" w:rsidTr="006D40FD">
        <w:trPr>
          <w:cantSplit/>
          <w:trHeight w:val="313"/>
        </w:trPr>
        <w:tc>
          <w:tcPr>
            <w:tcW w:w="1804" w:type="dxa"/>
            <w:tcBorders>
              <w:top w:val="single" w:sz="6" w:space="0" w:color="auto"/>
              <w:left w:val="single" w:sz="6" w:space="0" w:color="auto"/>
              <w:bottom w:val="single" w:sz="6" w:space="0" w:color="auto"/>
              <w:right w:val="single" w:sz="6" w:space="0" w:color="auto"/>
            </w:tcBorders>
          </w:tcPr>
          <w:p w14:paraId="4E93EB4D" w14:textId="77777777" w:rsidR="006D40FD" w:rsidRPr="00870E1E" w:rsidRDefault="006D40FD" w:rsidP="006D40FD">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BB6C3CA" w14:textId="57603BC1" w:rsidR="006D40FD" w:rsidRPr="004A6DAB" w:rsidRDefault="004A6DAB" w:rsidP="004A6DAB">
            <w:pPr>
              <w:rPr>
                <w:rFonts w:ascii="Arial" w:hAnsi="Arial" w:cs="Arial"/>
                <w:color w:val="000000" w:themeColor="text1"/>
                <w:sz w:val="28"/>
                <w:szCs w:val="28"/>
              </w:rPr>
            </w:pPr>
            <w:r w:rsidRPr="004A6DAB">
              <w:rPr>
                <w:rFonts w:ascii="Arial" w:hAnsi="Arial" w:cs="Arial"/>
                <w:color w:val="000000" w:themeColor="text1"/>
                <w:sz w:val="20"/>
                <w:szCs w:val="20"/>
              </w:rPr>
              <w:t>Requirement #1 (Basic RISC-V ISA).</w:t>
            </w:r>
          </w:p>
        </w:tc>
      </w:tr>
      <w:tr w:rsidR="006D40FD" w:rsidRPr="00870E1E" w14:paraId="0EA0273B" w14:textId="77777777" w:rsidTr="006D40FD">
        <w:trPr>
          <w:trHeight w:val="214"/>
        </w:trPr>
        <w:tc>
          <w:tcPr>
            <w:tcW w:w="1804" w:type="dxa"/>
            <w:tcBorders>
              <w:top w:val="single" w:sz="6" w:space="0" w:color="auto"/>
              <w:left w:val="single" w:sz="6" w:space="0" w:color="auto"/>
              <w:bottom w:val="single" w:sz="6" w:space="0" w:color="auto"/>
              <w:right w:val="single" w:sz="6" w:space="0" w:color="auto"/>
            </w:tcBorders>
          </w:tcPr>
          <w:p w14:paraId="08EA72C5" w14:textId="77777777" w:rsidR="006D40FD" w:rsidRPr="00870E1E" w:rsidRDefault="006D40FD" w:rsidP="006D40FD">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5419C4D" w14:textId="77777777" w:rsidR="006D40FD" w:rsidRPr="00870E1E" w:rsidRDefault="006D40FD" w:rsidP="006D40FD">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115FA4E" w14:textId="77777777" w:rsidR="006D40FD" w:rsidRPr="00870E1E" w:rsidRDefault="006D40FD" w:rsidP="006D40FD">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2330755A" w14:textId="77777777" w:rsidR="006D40FD" w:rsidRPr="00870E1E" w:rsidRDefault="006D40FD" w:rsidP="006D40FD">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1512D092" w14:textId="77777777" w:rsidR="006D40FD" w:rsidRPr="00870E1E" w:rsidRDefault="006D40FD" w:rsidP="006D40FD">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DD82079" w14:textId="77777777" w:rsidR="006D40FD" w:rsidRPr="00870E1E" w:rsidRDefault="006D40FD" w:rsidP="006D40FD">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3762749C" w14:textId="77777777" w:rsidR="006D40FD" w:rsidRPr="00870E1E" w:rsidRDefault="006D40FD" w:rsidP="006D40FD">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5720566B" w14:textId="77777777" w:rsidR="006D40FD" w:rsidRPr="00870E1E" w:rsidRDefault="006D40FD" w:rsidP="006D40FD">
            <w:pPr>
              <w:pStyle w:val="NormalComment"/>
              <w:rPr>
                <w:b/>
                <w:i/>
                <w:color w:val="auto"/>
              </w:rPr>
            </w:pPr>
          </w:p>
        </w:tc>
      </w:tr>
      <w:tr w:rsidR="006D40FD" w:rsidRPr="00870E1E" w14:paraId="55CD50CB" w14:textId="77777777" w:rsidTr="006D40FD">
        <w:trPr>
          <w:cantSplit/>
          <w:trHeight w:val="424"/>
        </w:trPr>
        <w:tc>
          <w:tcPr>
            <w:tcW w:w="1804" w:type="dxa"/>
            <w:tcBorders>
              <w:top w:val="single" w:sz="6" w:space="0" w:color="auto"/>
              <w:left w:val="single" w:sz="6" w:space="0" w:color="auto"/>
              <w:bottom w:val="single" w:sz="6" w:space="0" w:color="auto"/>
              <w:right w:val="single" w:sz="6" w:space="0" w:color="auto"/>
            </w:tcBorders>
          </w:tcPr>
          <w:p w14:paraId="310DCC8A" w14:textId="77777777" w:rsidR="006D40FD" w:rsidRPr="00870E1E" w:rsidRDefault="006D40FD" w:rsidP="006D40FD">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796C9642" w14:textId="057DAF12" w:rsidR="006D40FD" w:rsidRPr="00870E1E" w:rsidRDefault="006D40FD" w:rsidP="006D40FD">
            <w:pPr>
              <w:pStyle w:val="NormalComment"/>
              <w:rPr>
                <w:color w:val="auto"/>
              </w:rPr>
            </w:pPr>
            <w:r>
              <w:rPr>
                <w:color w:val="auto"/>
              </w:rPr>
              <w:t>None</w:t>
            </w:r>
          </w:p>
        </w:tc>
      </w:tr>
    </w:tbl>
    <w:p w14:paraId="6AD0E4F4" w14:textId="77777777" w:rsidR="00EF0045" w:rsidRDefault="00EF0045" w:rsidP="00B909BB"/>
    <w:p w14:paraId="4C6791AB" w14:textId="77777777" w:rsidR="00EF0045" w:rsidRDefault="00EF0045" w:rsidP="00B909BB"/>
    <w:tbl>
      <w:tblPr>
        <w:tblpPr w:leftFromText="180" w:rightFromText="180" w:vertAnchor="text" w:horzAnchor="margin" w:tblpXSpec="center" w:tblpY="82"/>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70099621"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02389B80"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0B22237" w14:textId="77777777" w:rsidR="004A6DAB" w:rsidRPr="00870E1E" w:rsidRDefault="004A6DAB" w:rsidP="004A6DAB">
            <w:pPr>
              <w:pStyle w:val="NormalComment"/>
              <w:rPr>
                <w:color w:val="auto"/>
              </w:rPr>
            </w:pPr>
            <w:r>
              <w:rPr>
                <w:color w:val="auto"/>
              </w:rPr>
              <w:t>03</w:t>
            </w:r>
          </w:p>
        </w:tc>
        <w:tc>
          <w:tcPr>
            <w:tcW w:w="1710" w:type="dxa"/>
            <w:gridSpan w:val="4"/>
            <w:tcBorders>
              <w:top w:val="single" w:sz="6" w:space="0" w:color="auto"/>
              <w:left w:val="single" w:sz="6" w:space="0" w:color="auto"/>
              <w:bottom w:val="single" w:sz="6" w:space="0" w:color="auto"/>
              <w:right w:val="single" w:sz="6" w:space="0" w:color="auto"/>
            </w:tcBorders>
          </w:tcPr>
          <w:p w14:paraId="5CD771F8"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03C2DB4"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2FB240D6"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46E218A" w14:textId="77777777" w:rsidR="004A6DAB" w:rsidRPr="00870E1E" w:rsidRDefault="004A6DAB" w:rsidP="004A6DAB">
            <w:pPr>
              <w:pStyle w:val="NormalComment"/>
              <w:rPr>
                <w:color w:val="auto"/>
              </w:rPr>
            </w:pPr>
            <w:r>
              <w:rPr>
                <w:color w:val="auto"/>
              </w:rPr>
              <w:t>00</w:t>
            </w:r>
          </w:p>
        </w:tc>
      </w:tr>
      <w:tr w:rsidR="004A6DAB" w:rsidRPr="00870E1E" w14:paraId="3887E80B"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AD15884"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C3D826B"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EC0FAC5"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C611E60"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74D7154D"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A590F4C"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5ACDF34"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3FBACD4"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3921F9D0"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67796E43" w14:textId="77777777" w:rsidR="004A6DAB" w:rsidRPr="00870E1E" w:rsidRDefault="004A6DAB" w:rsidP="004A6DAB">
            <w:pPr>
              <w:pStyle w:val="NormalComment"/>
              <w:rPr>
                <w:b/>
                <w:i/>
                <w:color w:val="auto"/>
              </w:rPr>
            </w:pPr>
          </w:p>
        </w:tc>
      </w:tr>
      <w:tr w:rsidR="004A6DAB" w:rsidRPr="00870E1E" w14:paraId="71586402"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50DDB07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63C756C3" w14:textId="77777777" w:rsidR="004A6DAB" w:rsidRPr="00870E1E" w:rsidRDefault="004A6DAB" w:rsidP="004A6DAB">
            <w:pPr>
              <w:pStyle w:val="NormalComment"/>
              <w:rPr>
                <w:color w:val="auto"/>
              </w:rPr>
            </w:pPr>
            <w:r>
              <w:rPr>
                <w:color w:val="auto"/>
              </w:rPr>
              <w:t>01, 02</w:t>
            </w:r>
          </w:p>
        </w:tc>
      </w:tr>
      <w:tr w:rsidR="004A6DAB" w:rsidRPr="00870E1E" w14:paraId="1CBD3BF5"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7019384"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42851348"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The processor must efficiently execute matrix multiplication instruction.</w:t>
            </w:r>
          </w:p>
          <w:p w14:paraId="06419351" w14:textId="77777777" w:rsidR="004A6DAB" w:rsidRPr="00870E1E" w:rsidRDefault="004A6DAB" w:rsidP="004A6DAB">
            <w:pPr>
              <w:pStyle w:val="NormalComment"/>
              <w:rPr>
                <w:color w:val="auto"/>
              </w:rPr>
            </w:pPr>
          </w:p>
        </w:tc>
      </w:tr>
      <w:tr w:rsidR="004A6DAB" w:rsidRPr="00870E1E" w14:paraId="41E0C3D7"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2B1DBF4"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1C4FF117"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Matrix multiplication is a fundamental operation in various computational tasks and requires optimized execution.</w:t>
            </w:r>
          </w:p>
        </w:tc>
      </w:tr>
      <w:tr w:rsidR="004A6DAB" w:rsidRPr="00870E1E" w14:paraId="3229441C"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6C5E9B1"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51A31C4B"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9813FC9"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6E78FA5A" w14:textId="77777777" w:rsidR="004A6DAB" w:rsidRPr="00870E1E" w:rsidRDefault="004A6DAB" w:rsidP="004A6DAB">
            <w:pPr>
              <w:pStyle w:val="NormalComment"/>
              <w:rPr>
                <w:color w:val="auto"/>
              </w:rPr>
            </w:pPr>
            <w:r w:rsidRPr="00870E1E">
              <w:rPr>
                <w:color w:val="auto"/>
              </w:rPr>
              <w:t>-</w:t>
            </w:r>
          </w:p>
        </w:tc>
      </w:tr>
      <w:tr w:rsidR="004A6DAB" w:rsidRPr="00870E1E" w14:paraId="798AC2EE"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426B1EC"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0B849D14" w14:textId="77777777" w:rsidR="004A6DAB" w:rsidRPr="004A6DAB" w:rsidRDefault="004A6DAB" w:rsidP="004A6DAB">
            <w:pPr>
              <w:rPr>
                <w:rFonts w:ascii="Arial" w:hAnsi="Arial" w:cs="Arial"/>
                <w:color w:val="000000" w:themeColor="text1"/>
                <w:sz w:val="28"/>
                <w:szCs w:val="28"/>
              </w:rPr>
            </w:pPr>
            <w:r w:rsidRPr="004A6DAB">
              <w:rPr>
                <w:rFonts w:ascii="Arial" w:hAnsi="Arial" w:cs="Arial"/>
                <w:color w:val="000000" w:themeColor="text1"/>
                <w:sz w:val="20"/>
                <w:szCs w:val="20"/>
              </w:rPr>
              <w:t>Efficient execution of matrix multiplication with specified performance metrics.</w:t>
            </w:r>
          </w:p>
        </w:tc>
      </w:tr>
      <w:tr w:rsidR="004A6DAB" w:rsidRPr="00870E1E" w14:paraId="7ACD2984"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5B652D47"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5386F0B5" w14:textId="77777777" w:rsidR="004A6DAB" w:rsidRPr="00870E1E" w:rsidRDefault="004A6DAB" w:rsidP="004A6DAB">
            <w:pPr>
              <w:pStyle w:val="NormalComment"/>
              <w:rPr>
                <w:color w:val="auto"/>
              </w:rPr>
            </w:pPr>
            <w:r w:rsidRPr="004A6DAB">
              <w:rPr>
                <w:color w:val="000000" w:themeColor="text1"/>
                <w:sz w:val="22"/>
                <w:szCs w:val="22"/>
              </w:rPr>
              <w:t>Requirement #2 (Custom ISA).</w:t>
            </w:r>
          </w:p>
        </w:tc>
      </w:tr>
      <w:tr w:rsidR="004A6DAB" w:rsidRPr="00870E1E" w14:paraId="6FB9C457"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2BBE9E06"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4AC10367"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9AC5B3C"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1434FE51"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500D2405"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232BAF4E"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5DF114DB"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04BA0761" w14:textId="77777777" w:rsidR="004A6DAB" w:rsidRPr="00870E1E" w:rsidRDefault="004A6DAB" w:rsidP="004A6DAB">
            <w:pPr>
              <w:pStyle w:val="NormalComment"/>
              <w:rPr>
                <w:b/>
                <w:i/>
                <w:color w:val="auto"/>
              </w:rPr>
            </w:pPr>
          </w:p>
        </w:tc>
      </w:tr>
      <w:tr w:rsidR="004A6DAB" w:rsidRPr="00870E1E" w14:paraId="4442E0EC"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4AE2EF9"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694CD98D" w14:textId="77777777" w:rsidR="004A6DAB" w:rsidRPr="00870E1E" w:rsidRDefault="004A6DAB" w:rsidP="004A6DAB">
            <w:pPr>
              <w:pStyle w:val="NormalComment"/>
              <w:rPr>
                <w:color w:val="auto"/>
              </w:rPr>
            </w:pPr>
            <w:r>
              <w:rPr>
                <w:color w:val="auto"/>
              </w:rPr>
              <w:t>None</w:t>
            </w:r>
          </w:p>
        </w:tc>
      </w:tr>
    </w:tbl>
    <w:p w14:paraId="409E781F" w14:textId="77777777" w:rsidR="00EF0045" w:rsidRDefault="00EF0045" w:rsidP="00B909BB"/>
    <w:p w14:paraId="199BA92D" w14:textId="77777777" w:rsidR="00EF0045" w:rsidRDefault="00EF0045" w:rsidP="00B909BB"/>
    <w:tbl>
      <w:tblPr>
        <w:tblpPr w:leftFromText="180" w:rightFromText="180" w:vertAnchor="text" w:horzAnchor="margin" w:tblpXSpec="center" w:tblpY="47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50016B11"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7D1CD104" w14:textId="77777777" w:rsidR="004A6DAB" w:rsidRPr="00870E1E" w:rsidRDefault="004A6DAB" w:rsidP="004A6DAB">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58B72CC" w14:textId="39B8CAD6" w:rsidR="004A6DAB" w:rsidRPr="00870E1E" w:rsidRDefault="004A6DAB" w:rsidP="004A6DAB">
            <w:pPr>
              <w:pStyle w:val="NormalComment"/>
              <w:rPr>
                <w:color w:val="auto"/>
              </w:rPr>
            </w:pPr>
            <w:r>
              <w:rPr>
                <w:color w:val="auto"/>
              </w:rPr>
              <w:t>0</w:t>
            </w:r>
            <w:r>
              <w:rPr>
                <w:color w:val="auto"/>
              </w:rPr>
              <w:t>4</w:t>
            </w:r>
          </w:p>
        </w:tc>
        <w:tc>
          <w:tcPr>
            <w:tcW w:w="1710" w:type="dxa"/>
            <w:gridSpan w:val="4"/>
            <w:tcBorders>
              <w:top w:val="single" w:sz="6" w:space="0" w:color="auto"/>
              <w:left w:val="single" w:sz="6" w:space="0" w:color="auto"/>
              <w:bottom w:val="single" w:sz="6" w:space="0" w:color="auto"/>
              <w:right w:val="single" w:sz="6" w:space="0" w:color="auto"/>
            </w:tcBorders>
          </w:tcPr>
          <w:p w14:paraId="61BFEF1F"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1B457180"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21FEAEE"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2D84857A" w14:textId="77777777" w:rsidR="004A6DAB" w:rsidRPr="00870E1E" w:rsidRDefault="004A6DAB" w:rsidP="004A6DAB">
            <w:pPr>
              <w:pStyle w:val="NormalComment"/>
              <w:rPr>
                <w:color w:val="auto"/>
              </w:rPr>
            </w:pPr>
            <w:r>
              <w:rPr>
                <w:color w:val="auto"/>
              </w:rPr>
              <w:t>00</w:t>
            </w:r>
          </w:p>
        </w:tc>
      </w:tr>
      <w:tr w:rsidR="004A6DAB" w:rsidRPr="00870E1E" w14:paraId="4A276551"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61754B88"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BDF90DF"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AC5AD80"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C9DF653"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22FF7425"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176670"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5C1BCF7"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347B273F"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739D7BB8"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7BA027E5" w14:textId="77777777" w:rsidR="004A6DAB" w:rsidRPr="00870E1E" w:rsidRDefault="004A6DAB" w:rsidP="004A6DAB">
            <w:pPr>
              <w:pStyle w:val="NormalComment"/>
              <w:rPr>
                <w:b/>
                <w:i/>
                <w:color w:val="auto"/>
              </w:rPr>
            </w:pPr>
          </w:p>
        </w:tc>
      </w:tr>
      <w:tr w:rsidR="004A6DAB" w:rsidRPr="00870E1E" w14:paraId="5BD67D03"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6466A84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15242B8" w14:textId="6D927FFE" w:rsidR="004A6DAB" w:rsidRPr="00870E1E" w:rsidRDefault="004A6DAB" w:rsidP="004A6DAB">
            <w:pPr>
              <w:pStyle w:val="NormalComment"/>
              <w:rPr>
                <w:color w:val="auto"/>
              </w:rPr>
            </w:pPr>
            <w:r>
              <w:rPr>
                <w:color w:val="auto"/>
              </w:rPr>
              <w:t>02</w:t>
            </w:r>
          </w:p>
        </w:tc>
      </w:tr>
      <w:tr w:rsidR="004A6DAB" w:rsidRPr="00870E1E" w14:paraId="2A494088"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E86B2B5"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3CC321C5" w14:textId="7B844CC5" w:rsidR="004A6DAB" w:rsidRPr="004A6DAB" w:rsidRDefault="004A6DAB" w:rsidP="004A6DAB">
            <w:pPr>
              <w:rPr>
                <w:color w:val="000000" w:themeColor="text1"/>
                <w:sz w:val="20"/>
                <w:szCs w:val="20"/>
              </w:rPr>
            </w:pPr>
            <w:r w:rsidRPr="004A6DAB">
              <w:rPr>
                <w:color w:val="000000" w:themeColor="text1"/>
                <w:sz w:val="20"/>
                <w:szCs w:val="20"/>
              </w:rPr>
              <w:t>It should also perform matrix addition precisely, adhering to specified computational requirements.</w:t>
            </w:r>
          </w:p>
          <w:p w14:paraId="4EA85171" w14:textId="77777777" w:rsidR="004A6DAB" w:rsidRPr="00870E1E" w:rsidRDefault="004A6DAB" w:rsidP="004A6DAB">
            <w:pPr>
              <w:pStyle w:val="NormalComment"/>
              <w:rPr>
                <w:color w:val="auto"/>
              </w:rPr>
            </w:pPr>
          </w:p>
        </w:tc>
      </w:tr>
      <w:tr w:rsidR="004A6DAB" w:rsidRPr="00870E1E" w14:paraId="4AF5E5D9"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573D6B22"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6A43ED5D" w14:textId="77777777"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Matrix multiplication is a fundamental operation in various computational tasks and requires optimized execution.</w:t>
            </w:r>
          </w:p>
        </w:tc>
      </w:tr>
      <w:tr w:rsidR="004A6DAB" w:rsidRPr="00870E1E" w14:paraId="275C5FFB"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567F803C"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746765CB"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3DB92172"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244E045" w14:textId="77777777" w:rsidR="004A6DAB" w:rsidRPr="00870E1E" w:rsidRDefault="004A6DAB" w:rsidP="004A6DAB">
            <w:pPr>
              <w:pStyle w:val="NormalComment"/>
              <w:rPr>
                <w:color w:val="auto"/>
              </w:rPr>
            </w:pPr>
            <w:r w:rsidRPr="00870E1E">
              <w:rPr>
                <w:color w:val="auto"/>
              </w:rPr>
              <w:t>-</w:t>
            </w:r>
          </w:p>
        </w:tc>
      </w:tr>
      <w:tr w:rsidR="004A6DAB" w:rsidRPr="00870E1E" w14:paraId="55333405"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DDADA68"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FF9976D" w14:textId="2A92C241" w:rsidR="004A6DAB" w:rsidRPr="004A6DAB" w:rsidRDefault="004A6DAB" w:rsidP="004A6DAB">
            <w:pPr>
              <w:rPr>
                <w:rFonts w:ascii="Arial" w:hAnsi="Arial" w:cs="Arial"/>
                <w:color w:val="000000" w:themeColor="text1"/>
                <w:sz w:val="28"/>
                <w:szCs w:val="28"/>
              </w:rPr>
            </w:pPr>
            <w:r w:rsidRPr="004A6DAB">
              <w:rPr>
                <w:color w:val="000000" w:themeColor="text1"/>
                <w:sz w:val="20"/>
                <w:szCs w:val="20"/>
              </w:rPr>
              <w:t>Matrix addition is a common operation in matrix processing tasks and must yield accurate results.</w:t>
            </w:r>
          </w:p>
        </w:tc>
      </w:tr>
      <w:tr w:rsidR="004A6DAB" w:rsidRPr="00870E1E" w14:paraId="3DA2A41B"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285F94BC"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5D9BFDE" w14:textId="77777777" w:rsidR="004A6DAB" w:rsidRPr="00870E1E" w:rsidRDefault="004A6DAB" w:rsidP="004A6DAB">
            <w:pPr>
              <w:pStyle w:val="NormalComment"/>
              <w:rPr>
                <w:color w:val="auto"/>
              </w:rPr>
            </w:pPr>
            <w:r w:rsidRPr="004A6DAB">
              <w:rPr>
                <w:color w:val="000000" w:themeColor="text1"/>
              </w:rPr>
              <w:t>Requirement #2 (Custom ISA).</w:t>
            </w:r>
          </w:p>
        </w:tc>
      </w:tr>
      <w:tr w:rsidR="004A6DAB" w:rsidRPr="00870E1E" w14:paraId="260EAF17"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237E6E69"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445E7A60"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789929B"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3CA4D6D"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33093806"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3B7078A"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FA8E5F1"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2D8A19DB" w14:textId="77777777" w:rsidR="004A6DAB" w:rsidRPr="00870E1E" w:rsidRDefault="004A6DAB" w:rsidP="004A6DAB">
            <w:pPr>
              <w:pStyle w:val="NormalComment"/>
              <w:rPr>
                <w:b/>
                <w:i/>
                <w:color w:val="auto"/>
              </w:rPr>
            </w:pPr>
          </w:p>
        </w:tc>
      </w:tr>
      <w:tr w:rsidR="004A6DAB" w:rsidRPr="00870E1E" w14:paraId="7CFC4EC0"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1C5FD89A"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4055E38" w14:textId="77777777" w:rsidR="004A6DAB" w:rsidRPr="00870E1E" w:rsidRDefault="004A6DAB" w:rsidP="004A6DAB">
            <w:pPr>
              <w:pStyle w:val="NormalComment"/>
              <w:rPr>
                <w:color w:val="auto"/>
              </w:rPr>
            </w:pPr>
            <w:r>
              <w:rPr>
                <w:color w:val="auto"/>
              </w:rPr>
              <w:t>None</w:t>
            </w:r>
          </w:p>
        </w:tc>
      </w:tr>
    </w:tbl>
    <w:p w14:paraId="42386B11" w14:textId="77777777" w:rsidR="00EF0045" w:rsidRDefault="00EF0045" w:rsidP="00B909BB"/>
    <w:p w14:paraId="1FDE5116" w14:textId="77777777" w:rsidR="00EF0045" w:rsidRDefault="00EF0045" w:rsidP="00B909BB"/>
    <w:p w14:paraId="21DB00E5" w14:textId="77777777" w:rsidR="00EF0045" w:rsidRDefault="00EF0045" w:rsidP="00B909BB"/>
    <w:p w14:paraId="33D72969" w14:textId="77777777" w:rsidR="00EF0045" w:rsidRDefault="00EF0045" w:rsidP="00B909BB"/>
    <w:tbl>
      <w:tblPr>
        <w:tblpPr w:leftFromText="180" w:rightFromText="180" w:vertAnchor="text" w:horzAnchor="margin" w:tblpXSpec="center" w:tblpY="28"/>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25B6B9CA"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1C19896A" w14:textId="77777777" w:rsidR="004A6DAB" w:rsidRPr="00870E1E" w:rsidRDefault="004A6DAB" w:rsidP="004A6DAB">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AB96E9E" w14:textId="29D89EA2" w:rsidR="004A6DAB" w:rsidRPr="00870E1E" w:rsidRDefault="004A6DAB" w:rsidP="004A6DAB">
            <w:pPr>
              <w:pStyle w:val="NormalComment"/>
              <w:rPr>
                <w:color w:val="auto"/>
              </w:rPr>
            </w:pPr>
            <w:r>
              <w:rPr>
                <w:color w:val="auto"/>
              </w:rPr>
              <w:t>0</w:t>
            </w:r>
            <w:r>
              <w:rPr>
                <w:color w:val="auto"/>
              </w:rPr>
              <w:t>5</w:t>
            </w:r>
          </w:p>
        </w:tc>
        <w:tc>
          <w:tcPr>
            <w:tcW w:w="1710" w:type="dxa"/>
            <w:gridSpan w:val="4"/>
            <w:tcBorders>
              <w:top w:val="single" w:sz="6" w:space="0" w:color="auto"/>
              <w:left w:val="single" w:sz="6" w:space="0" w:color="auto"/>
              <w:bottom w:val="single" w:sz="6" w:space="0" w:color="auto"/>
              <w:right w:val="single" w:sz="6" w:space="0" w:color="auto"/>
            </w:tcBorders>
          </w:tcPr>
          <w:p w14:paraId="56D56556"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39D6816"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8AEF7A5"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B5F651C" w14:textId="77777777" w:rsidR="004A6DAB" w:rsidRPr="00870E1E" w:rsidRDefault="004A6DAB" w:rsidP="004A6DAB">
            <w:pPr>
              <w:pStyle w:val="NormalComment"/>
              <w:rPr>
                <w:color w:val="auto"/>
              </w:rPr>
            </w:pPr>
            <w:r>
              <w:rPr>
                <w:color w:val="auto"/>
              </w:rPr>
              <w:t>00</w:t>
            </w:r>
          </w:p>
        </w:tc>
      </w:tr>
      <w:tr w:rsidR="004A6DAB" w:rsidRPr="00870E1E" w14:paraId="4CB390BD"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6E025352"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A4361EE"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3610CC17"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726606"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68C0BB96"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44E9474D"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44613EB2"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61AF17D1"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5318F03"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294810A7" w14:textId="77777777" w:rsidR="004A6DAB" w:rsidRPr="00870E1E" w:rsidRDefault="004A6DAB" w:rsidP="004A6DAB">
            <w:pPr>
              <w:pStyle w:val="NormalComment"/>
              <w:rPr>
                <w:b/>
                <w:i/>
                <w:color w:val="auto"/>
              </w:rPr>
            </w:pPr>
          </w:p>
        </w:tc>
      </w:tr>
      <w:tr w:rsidR="004A6DAB" w:rsidRPr="00870E1E" w14:paraId="5456682A"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1FC473BC"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4E98BB4D" w14:textId="6216EEE3" w:rsidR="004A6DAB" w:rsidRPr="00870E1E" w:rsidRDefault="00484C3A" w:rsidP="004A6DAB">
            <w:pPr>
              <w:pStyle w:val="NormalComment"/>
              <w:rPr>
                <w:color w:val="auto"/>
              </w:rPr>
            </w:pPr>
            <w:r>
              <w:rPr>
                <w:color w:val="auto"/>
              </w:rPr>
              <w:t>N/A</w:t>
            </w:r>
          </w:p>
        </w:tc>
      </w:tr>
      <w:tr w:rsidR="004A6DAB" w:rsidRPr="00870E1E" w14:paraId="592F5EAC"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11E70261"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19F4A374" w14:textId="4CD3954A" w:rsidR="004A6DAB" w:rsidRPr="004A6DAB" w:rsidRDefault="004A6DAB" w:rsidP="004A6DAB">
            <w:pPr>
              <w:rPr>
                <w:color w:val="000000" w:themeColor="text1"/>
                <w:sz w:val="20"/>
                <w:szCs w:val="20"/>
              </w:rPr>
            </w:pPr>
            <w:r w:rsidRPr="004A6DAB">
              <w:rPr>
                <w:color w:val="000000" w:themeColor="text1"/>
                <w:sz w:val="20"/>
                <w:szCs w:val="20"/>
              </w:rPr>
              <w:t>A register file should be available to store and access data and results during instruction execution.</w:t>
            </w:r>
          </w:p>
        </w:tc>
      </w:tr>
      <w:tr w:rsidR="004A6DAB" w:rsidRPr="00870E1E" w14:paraId="3106AB8E"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94FDBE8"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57B40A94" w14:textId="5422D0DF" w:rsidR="004A6DAB" w:rsidRPr="004A6DAB" w:rsidRDefault="004A6DAB" w:rsidP="004A6DAB">
            <w:pPr>
              <w:rPr>
                <w:rFonts w:ascii="Arial" w:hAnsi="Arial" w:cs="Arial"/>
                <w:color w:val="000000" w:themeColor="text1"/>
                <w:sz w:val="20"/>
                <w:szCs w:val="20"/>
              </w:rPr>
            </w:pPr>
            <w:r w:rsidRPr="004A6DAB">
              <w:rPr>
                <w:color w:val="000000" w:themeColor="text1"/>
                <w:sz w:val="20"/>
                <w:szCs w:val="20"/>
              </w:rPr>
              <w:t>Register files provide fast data access, crucial for efficient instruction execution and data storage.</w:t>
            </w:r>
          </w:p>
        </w:tc>
      </w:tr>
      <w:tr w:rsidR="004A6DAB" w:rsidRPr="00870E1E" w14:paraId="21D19912"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7F02D9E"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0412E7BC"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6450C8E6"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A3802D7" w14:textId="77777777" w:rsidR="004A6DAB" w:rsidRPr="00870E1E" w:rsidRDefault="004A6DAB" w:rsidP="004A6DAB">
            <w:pPr>
              <w:pStyle w:val="NormalComment"/>
              <w:rPr>
                <w:color w:val="auto"/>
              </w:rPr>
            </w:pPr>
            <w:r w:rsidRPr="00870E1E">
              <w:rPr>
                <w:color w:val="auto"/>
              </w:rPr>
              <w:t>-</w:t>
            </w:r>
          </w:p>
        </w:tc>
      </w:tr>
      <w:tr w:rsidR="004A6DAB" w:rsidRPr="00870E1E" w14:paraId="17A88DA7"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00EA0C67"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2DEA7C1F" w14:textId="14B4659E" w:rsidR="004A6DAB" w:rsidRPr="004A6DAB" w:rsidRDefault="004A6DAB" w:rsidP="004A6DAB">
            <w:pPr>
              <w:rPr>
                <w:color w:val="000000" w:themeColor="text1"/>
                <w:sz w:val="28"/>
                <w:szCs w:val="28"/>
              </w:rPr>
            </w:pPr>
            <w:r w:rsidRPr="004A6DAB">
              <w:rPr>
                <w:color w:val="000000" w:themeColor="text1"/>
                <w:sz w:val="20"/>
                <w:szCs w:val="20"/>
              </w:rPr>
              <w:t>Reliable storage and retrieval of data using the register file.</w:t>
            </w:r>
          </w:p>
        </w:tc>
      </w:tr>
      <w:tr w:rsidR="004A6DAB" w:rsidRPr="00870E1E" w14:paraId="66ED6841"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384EFD39"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495542B8" w14:textId="3135C502" w:rsidR="004A6DAB" w:rsidRPr="00870E1E" w:rsidRDefault="004A6DAB" w:rsidP="004A6DAB">
            <w:pPr>
              <w:pStyle w:val="NormalComment"/>
              <w:rPr>
                <w:color w:val="auto"/>
              </w:rPr>
            </w:pPr>
            <w:r w:rsidRPr="004A6DAB">
              <w:rPr>
                <w:color w:val="000000" w:themeColor="text1"/>
              </w:rPr>
              <w:t>None</w:t>
            </w:r>
          </w:p>
        </w:tc>
      </w:tr>
      <w:tr w:rsidR="004A6DAB" w:rsidRPr="00870E1E" w14:paraId="08D82042"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CC57688"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7E610EFA"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6C888946"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D073764"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28E4E600"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0584C56"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0675843E"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655F01E2" w14:textId="77777777" w:rsidR="004A6DAB" w:rsidRPr="00870E1E" w:rsidRDefault="004A6DAB" w:rsidP="004A6DAB">
            <w:pPr>
              <w:pStyle w:val="NormalComment"/>
              <w:rPr>
                <w:b/>
                <w:i/>
                <w:color w:val="auto"/>
              </w:rPr>
            </w:pPr>
          </w:p>
        </w:tc>
      </w:tr>
      <w:tr w:rsidR="004A6DAB" w:rsidRPr="00870E1E" w14:paraId="53683AED"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65A3FB1"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F4A6097" w14:textId="77777777" w:rsidR="004A6DAB" w:rsidRPr="00870E1E" w:rsidRDefault="004A6DAB" w:rsidP="004A6DAB">
            <w:pPr>
              <w:pStyle w:val="NormalComment"/>
              <w:rPr>
                <w:color w:val="auto"/>
              </w:rPr>
            </w:pPr>
            <w:r>
              <w:rPr>
                <w:color w:val="auto"/>
              </w:rPr>
              <w:t>None</w:t>
            </w:r>
          </w:p>
        </w:tc>
      </w:tr>
    </w:tbl>
    <w:p w14:paraId="5B29BDAC" w14:textId="77777777" w:rsidR="00EF0045" w:rsidRDefault="00EF0045" w:rsidP="00B909BB"/>
    <w:tbl>
      <w:tblPr>
        <w:tblpPr w:leftFromText="180" w:rightFromText="180" w:vertAnchor="text" w:horzAnchor="margin" w:tblpXSpec="center" w:tblpY="40"/>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319849BC" w14:textId="77777777" w:rsidTr="004A6DAB">
        <w:trPr>
          <w:trHeight w:val="443"/>
        </w:trPr>
        <w:tc>
          <w:tcPr>
            <w:tcW w:w="1804" w:type="dxa"/>
            <w:tcBorders>
              <w:top w:val="single" w:sz="6" w:space="0" w:color="auto"/>
              <w:left w:val="single" w:sz="6" w:space="0" w:color="auto"/>
              <w:bottom w:val="single" w:sz="6" w:space="0" w:color="auto"/>
              <w:right w:val="single" w:sz="6" w:space="0" w:color="auto"/>
            </w:tcBorders>
          </w:tcPr>
          <w:p w14:paraId="5B102070" w14:textId="77777777" w:rsidR="004A6DAB" w:rsidRPr="00870E1E" w:rsidRDefault="004A6DAB" w:rsidP="004A6DAB">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4B94EBE" w14:textId="20C40502" w:rsidR="004A6DAB" w:rsidRPr="00870E1E" w:rsidRDefault="004A6DAB" w:rsidP="004A6DAB">
            <w:pPr>
              <w:pStyle w:val="NormalComment"/>
              <w:rPr>
                <w:color w:val="auto"/>
              </w:rPr>
            </w:pPr>
            <w:r>
              <w:rPr>
                <w:color w:val="auto"/>
              </w:rPr>
              <w:t>0</w:t>
            </w:r>
            <w:r>
              <w:rPr>
                <w:color w:val="auto"/>
              </w:rPr>
              <w:t>6</w:t>
            </w:r>
          </w:p>
        </w:tc>
        <w:tc>
          <w:tcPr>
            <w:tcW w:w="1710" w:type="dxa"/>
            <w:gridSpan w:val="4"/>
            <w:tcBorders>
              <w:top w:val="single" w:sz="6" w:space="0" w:color="auto"/>
              <w:left w:val="single" w:sz="6" w:space="0" w:color="auto"/>
              <w:bottom w:val="single" w:sz="6" w:space="0" w:color="auto"/>
              <w:right w:val="single" w:sz="6" w:space="0" w:color="auto"/>
            </w:tcBorders>
          </w:tcPr>
          <w:p w14:paraId="240E91A3" w14:textId="77777777" w:rsidR="004A6DAB" w:rsidRPr="00870E1E" w:rsidRDefault="004A6DAB" w:rsidP="004A6DAB">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DF5E00C" w14:textId="77777777" w:rsidR="004A6DAB" w:rsidRPr="00870E1E" w:rsidRDefault="004A6DAB" w:rsidP="004A6DAB">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CA1114A" w14:textId="77777777" w:rsidR="004A6DAB" w:rsidRPr="00870E1E" w:rsidRDefault="004A6DAB" w:rsidP="004A6DAB">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0A211110" w14:textId="77777777" w:rsidR="004A6DAB" w:rsidRPr="00870E1E" w:rsidRDefault="004A6DAB" w:rsidP="004A6DAB">
            <w:pPr>
              <w:pStyle w:val="NormalComment"/>
              <w:rPr>
                <w:color w:val="auto"/>
              </w:rPr>
            </w:pPr>
            <w:r>
              <w:rPr>
                <w:color w:val="auto"/>
              </w:rPr>
              <w:t>00</w:t>
            </w:r>
          </w:p>
        </w:tc>
      </w:tr>
      <w:tr w:rsidR="004A6DAB" w:rsidRPr="00870E1E" w14:paraId="7E93F6B6"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A51909B" w14:textId="77777777" w:rsidR="004A6DAB" w:rsidRPr="00870E1E" w:rsidRDefault="004A6DAB" w:rsidP="004A6DAB">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662565F2" w14:textId="77777777" w:rsidR="004A6DAB" w:rsidRPr="00870E1E" w:rsidRDefault="004A6DAB" w:rsidP="004A6DAB">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43C4D45F"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1142A15" w14:textId="77777777" w:rsidR="004A6DAB" w:rsidRPr="00870E1E" w:rsidRDefault="004A6DAB" w:rsidP="004A6DAB">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2D9F6536" w14:textId="77777777" w:rsidR="004A6DAB" w:rsidRPr="00870E1E" w:rsidRDefault="004A6DAB" w:rsidP="004A6DAB">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56FA8C93" w14:textId="77777777" w:rsidR="004A6DAB" w:rsidRPr="00870E1E" w:rsidRDefault="004A6DAB" w:rsidP="004A6DAB">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64EFD9F0" w14:textId="77777777" w:rsidR="004A6DAB" w:rsidRPr="00870E1E" w:rsidRDefault="004A6DAB" w:rsidP="004A6DAB">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6088B3A9" w14:textId="77777777" w:rsidR="004A6DAB" w:rsidRPr="00870E1E" w:rsidRDefault="004A6DAB" w:rsidP="004A6DAB">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776154AD" w14:textId="77777777" w:rsidR="004A6DAB" w:rsidRPr="00870E1E" w:rsidRDefault="004A6DAB" w:rsidP="004A6DAB">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6BFA5B78" w14:textId="77777777" w:rsidR="004A6DAB" w:rsidRPr="00870E1E" w:rsidRDefault="004A6DAB" w:rsidP="004A6DAB">
            <w:pPr>
              <w:pStyle w:val="NormalComment"/>
              <w:rPr>
                <w:b/>
                <w:i/>
                <w:color w:val="auto"/>
              </w:rPr>
            </w:pPr>
          </w:p>
        </w:tc>
      </w:tr>
      <w:tr w:rsidR="004A6DAB" w:rsidRPr="00870E1E" w14:paraId="680A2501" w14:textId="77777777" w:rsidTr="004A6DAB">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D6CA885" w14:textId="77777777" w:rsidR="004A6DAB" w:rsidRPr="00870E1E" w:rsidRDefault="004A6DAB" w:rsidP="004A6DAB">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1C89A84C" w14:textId="76B84440" w:rsidR="004A6DAB" w:rsidRPr="00870E1E" w:rsidRDefault="004A6DAB" w:rsidP="004A6DAB">
            <w:pPr>
              <w:pStyle w:val="NormalComment"/>
              <w:rPr>
                <w:color w:val="auto"/>
              </w:rPr>
            </w:pPr>
            <w:r>
              <w:rPr>
                <w:color w:val="auto"/>
              </w:rPr>
              <w:t>0</w:t>
            </w:r>
            <w:r w:rsidR="00484C3A">
              <w:rPr>
                <w:color w:val="auto"/>
              </w:rPr>
              <w:t>5</w:t>
            </w:r>
          </w:p>
        </w:tc>
      </w:tr>
      <w:tr w:rsidR="004A6DAB" w:rsidRPr="00870E1E" w14:paraId="2C7BFFD0" w14:textId="77777777" w:rsidTr="004A6DAB">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83A7672" w14:textId="77777777" w:rsidR="004A6DAB" w:rsidRPr="00870E1E" w:rsidRDefault="004A6DAB" w:rsidP="004A6DAB">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257C70C" w14:textId="7250C95F" w:rsidR="004A6DAB" w:rsidRPr="004A6DAB" w:rsidRDefault="004A6DAB" w:rsidP="004A6DAB">
            <w:pPr>
              <w:rPr>
                <w:rFonts w:ascii="Arial" w:hAnsi="Arial" w:cs="Arial"/>
                <w:color w:val="000000" w:themeColor="text1"/>
                <w:sz w:val="20"/>
                <w:szCs w:val="20"/>
              </w:rPr>
            </w:pPr>
            <w:r w:rsidRPr="004A6DAB">
              <w:rPr>
                <w:rFonts w:ascii="Arial" w:hAnsi="Arial" w:cs="Arial"/>
                <w:color w:val="000000" w:themeColor="text1"/>
                <w:sz w:val="20"/>
                <w:szCs w:val="20"/>
              </w:rPr>
              <w:t xml:space="preserve">The processor should support </w:t>
            </w:r>
            <w:proofErr w:type="gramStart"/>
            <w:r w:rsidRPr="004A6DAB">
              <w:rPr>
                <w:rFonts w:ascii="Arial" w:hAnsi="Arial" w:cs="Arial"/>
                <w:color w:val="000000" w:themeColor="text1"/>
                <w:sz w:val="20"/>
                <w:szCs w:val="20"/>
              </w:rPr>
              <w:t>read</w:t>
            </w:r>
            <w:proofErr w:type="gramEnd"/>
            <w:r w:rsidRPr="004A6DAB">
              <w:rPr>
                <w:rFonts w:ascii="Arial" w:hAnsi="Arial" w:cs="Arial"/>
                <w:color w:val="000000" w:themeColor="text1"/>
                <w:sz w:val="20"/>
                <w:szCs w:val="20"/>
              </w:rPr>
              <w:t xml:space="preserve"> and write operations to data memory. It must include mechanisms for handling memory access conflicts and hazards.</w:t>
            </w:r>
          </w:p>
        </w:tc>
      </w:tr>
      <w:tr w:rsidR="004A6DAB" w:rsidRPr="00870E1E" w14:paraId="19BFB4EB"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C118A22" w14:textId="77777777" w:rsidR="004A6DAB" w:rsidRPr="00870E1E" w:rsidRDefault="004A6DAB" w:rsidP="004A6DAB">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37ECFD57" w14:textId="1AE57787" w:rsidR="004A6DAB" w:rsidRPr="004A6DAB" w:rsidRDefault="004A6DAB" w:rsidP="004A6DAB">
            <w:pPr>
              <w:rPr>
                <w:rFonts w:ascii="Arial" w:hAnsi="Arial" w:cs="Arial"/>
                <w:color w:val="000000" w:themeColor="text1"/>
                <w:sz w:val="20"/>
                <w:szCs w:val="20"/>
              </w:rPr>
            </w:pPr>
            <w:r w:rsidRPr="004A6DAB">
              <w:rPr>
                <w:color w:val="000000" w:themeColor="text1"/>
                <w:sz w:val="20"/>
                <w:szCs w:val="20"/>
              </w:rPr>
              <w:t>Efficient data memory access is vital for proper operation and performance optimization</w:t>
            </w:r>
            <w:r w:rsidRPr="004A6DAB">
              <w:rPr>
                <w:color w:val="000000" w:themeColor="text1"/>
                <w:sz w:val="20"/>
                <w:szCs w:val="20"/>
              </w:rPr>
              <w:t>.</w:t>
            </w:r>
          </w:p>
        </w:tc>
      </w:tr>
      <w:tr w:rsidR="004A6DAB" w:rsidRPr="00870E1E" w14:paraId="281DE1FF" w14:textId="77777777" w:rsidTr="004A6DAB">
        <w:trPr>
          <w:cantSplit/>
          <w:trHeight w:val="214"/>
        </w:trPr>
        <w:tc>
          <w:tcPr>
            <w:tcW w:w="1804" w:type="dxa"/>
            <w:tcBorders>
              <w:top w:val="single" w:sz="6" w:space="0" w:color="auto"/>
              <w:left w:val="single" w:sz="6" w:space="0" w:color="auto"/>
              <w:bottom w:val="single" w:sz="6" w:space="0" w:color="auto"/>
              <w:right w:val="single" w:sz="6" w:space="0" w:color="auto"/>
            </w:tcBorders>
          </w:tcPr>
          <w:p w14:paraId="6A8C6BB1" w14:textId="77777777" w:rsidR="004A6DAB" w:rsidRPr="00870E1E" w:rsidRDefault="004A6DAB" w:rsidP="004A6DAB">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280C5AB7" w14:textId="77777777" w:rsidR="004A6DAB" w:rsidRPr="00870E1E" w:rsidRDefault="004A6DAB" w:rsidP="004A6DAB">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7D00EA28" w14:textId="77777777" w:rsidR="004A6DAB" w:rsidRPr="00870E1E" w:rsidRDefault="004A6DAB" w:rsidP="004A6DAB">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2723EBE8" w14:textId="77777777" w:rsidR="004A6DAB" w:rsidRPr="00870E1E" w:rsidRDefault="004A6DAB" w:rsidP="004A6DAB">
            <w:pPr>
              <w:pStyle w:val="NormalComment"/>
              <w:rPr>
                <w:color w:val="auto"/>
              </w:rPr>
            </w:pPr>
            <w:r w:rsidRPr="00870E1E">
              <w:rPr>
                <w:color w:val="auto"/>
              </w:rPr>
              <w:t>-</w:t>
            </w:r>
          </w:p>
        </w:tc>
      </w:tr>
      <w:tr w:rsidR="004A6DAB" w:rsidRPr="00870E1E" w14:paraId="7726FBCD" w14:textId="77777777" w:rsidTr="004A6DAB">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D73CEC1" w14:textId="77777777" w:rsidR="004A6DAB" w:rsidRPr="00870E1E" w:rsidRDefault="004A6DAB" w:rsidP="004A6DAB">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7ECF70CA" w14:textId="13AA82F0" w:rsidR="004A6DAB" w:rsidRPr="004A6DAB" w:rsidRDefault="004A6DAB" w:rsidP="004A6DAB">
            <w:pPr>
              <w:rPr>
                <w:rFonts w:ascii="Arial" w:hAnsi="Arial" w:cs="Arial"/>
                <w:color w:val="000000" w:themeColor="text1"/>
                <w:sz w:val="28"/>
                <w:szCs w:val="28"/>
              </w:rPr>
            </w:pPr>
            <w:r w:rsidRPr="004A6DAB">
              <w:rPr>
                <w:color w:val="000000" w:themeColor="text1"/>
                <w:sz w:val="20"/>
                <w:szCs w:val="20"/>
              </w:rPr>
              <w:t>Successful read and write operations with conflict resolution mechanisms in place</w:t>
            </w:r>
            <w:r>
              <w:rPr>
                <w:color w:val="000000" w:themeColor="text1"/>
                <w:sz w:val="20"/>
                <w:szCs w:val="20"/>
              </w:rPr>
              <w:t>.</w:t>
            </w:r>
          </w:p>
        </w:tc>
      </w:tr>
      <w:tr w:rsidR="004A6DAB" w:rsidRPr="00870E1E" w14:paraId="7ABCEC02" w14:textId="77777777" w:rsidTr="004A6DAB">
        <w:trPr>
          <w:cantSplit/>
          <w:trHeight w:val="313"/>
        </w:trPr>
        <w:tc>
          <w:tcPr>
            <w:tcW w:w="1804" w:type="dxa"/>
            <w:tcBorders>
              <w:top w:val="single" w:sz="6" w:space="0" w:color="auto"/>
              <w:left w:val="single" w:sz="6" w:space="0" w:color="auto"/>
              <w:bottom w:val="single" w:sz="6" w:space="0" w:color="auto"/>
              <w:right w:val="single" w:sz="6" w:space="0" w:color="auto"/>
            </w:tcBorders>
          </w:tcPr>
          <w:p w14:paraId="2D96E295" w14:textId="77777777" w:rsidR="004A6DAB" w:rsidRPr="00870E1E" w:rsidRDefault="004A6DAB" w:rsidP="004A6DAB">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07F3264" w14:textId="24E6668E" w:rsidR="004A6DAB" w:rsidRPr="00870E1E" w:rsidRDefault="004A6DAB" w:rsidP="004A6DAB">
            <w:pPr>
              <w:pStyle w:val="NormalComment"/>
              <w:rPr>
                <w:color w:val="auto"/>
              </w:rPr>
            </w:pPr>
            <w:r w:rsidRPr="004A6DAB">
              <w:rPr>
                <w:color w:val="000000" w:themeColor="text1"/>
              </w:rPr>
              <w:t>Requirement #5 (Register File).</w:t>
            </w:r>
          </w:p>
        </w:tc>
      </w:tr>
      <w:tr w:rsidR="004A6DAB" w:rsidRPr="00870E1E" w14:paraId="2D4C631E" w14:textId="77777777" w:rsidTr="004A6DAB">
        <w:trPr>
          <w:trHeight w:val="214"/>
        </w:trPr>
        <w:tc>
          <w:tcPr>
            <w:tcW w:w="1804" w:type="dxa"/>
            <w:tcBorders>
              <w:top w:val="single" w:sz="6" w:space="0" w:color="auto"/>
              <w:left w:val="single" w:sz="6" w:space="0" w:color="auto"/>
              <w:bottom w:val="single" w:sz="6" w:space="0" w:color="auto"/>
              <w:right w:val="single" w:sz="6" w:space="0" w:color="auto"/>
            </w:tcBorders>
          </w:tcPr>
          <w:p w14:paraId="3CB70615" w14:textId="77777777" w:rsidR="004A6DAB" w:rsidRPr="00870E1E" w:rsidRDefault="004A6DAB" w:rsidP="004A6DAB">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5471291F" w14:textId="77777777" w:rsidR="004A6DAB" w:rsidRPr="00870E1E" w:rsidRDefault="004A6DAB" w:rsidP="004A6DAB">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14436DC5" w14:textId="77777777" w:rsidR="004A6DAB" w:rsidRPr="00870E1E" w:rsidRDefault="004A6DAB" w:rsidP="004A6DAB">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79D6DA6E" w14:textId="77777777" w:rsidR="004A6DAB" w:rsidRPr="00870E1E" w:rsidRDefault="004A6DAB" w:rsidP="004A6DAB">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4286B32F" w14:textId="77777777" w:rsidR="004A6DAB" w:rsidRPr="00870E1E" w:rsidRDefault="004A6DAB" w:rsidP="004A6DAB">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4494EA6A" w14:textId="77777777" w:rsidR="004A6DAB" w:rsidRPr="00870E1E" w:rsidRDefault="004A6DAB" w:rsidP="004A6DAB">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FF1C445" w14:textId="77777777" w:rsidR="004A6DAB" w:rsidRPr="00870E1E" w:rsidRDefault="004A6DAB" w:rsidP="004A6DAB">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190343CA" w14:textId="77777777" w:rsidR="004A6DAB" w:rsidRPr="00870E1E" w:rsidRDefault="004A6DAB" w:rsidP="004A6DAB">
            <w:pPr>
              <w:pStyle w:val="NormalComment"/>
              <w:rPr>
                <w:b/>
                <w:i/>
                <w:color w:val="auto"/>
              </w:rPr>
            </w:pPr>
          </w:p>
        </w:tc>
      </w:tr>
      <w:tr w:rsidR="004A6DAB" w:rsidRPr="00870E1E" w14:paraId="48FF2F02" w14:textId="77777777" w:rsidTr="004A6DAB">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6833B5B" w14:textId="77777777" w:rsidR="004A6DAB" w:rsidRPr="00870E1E" w:rsidRDefault="004A6DAB" w:rsidP="004A6DAB">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5388FA82" w14:textId="77777777" w:rsidR="004A6DAB" w:rsidRPr="00870E1E" w:rsidRDefault="004A6DAB" w:rsidP="004A6DAB">
            <w:pPr>
              <w:pStyle w:val="NormalComment"/>
              <w:rPr>
                <w:color w:val="auto"/>
              </w:rPr>
            </w:pPr>
            <w:r>
              <w:rPr>
                <w:color w:val="auto"/>
              </w:rPr>
              <w:t>None</w:t>
            </w:r>
          </w:p>
        </w:tc>
      </w:tr>
    </w:tbl>
    <w:p w14:paraId="706F01C5" w14:textId="77777777" w:rsidR="00EF0045" w:rsidRDefault="00EF0045" w:rsidP="00B909BB"/>
    <w:tbl>
      <w:tblPr>
        <w:tblpPr w:leftFromText="180" w:rightFromText="180" w:vertAnchor="text" w:horzAnchor="margin" w:tblpXSpec="center" w:tblpY="1074"/>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A6DAB" w:rsidRPr="00870E1E" w14:paraId="01A5AEB3"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35B19C06" w14:textId="77777777" w:rsidR="004A6DAB" w:rsidRPr="00870E1E" w:rsidRDefault="004A6DAB"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79BB7289" w14:textId="3442D7DA" w:rsidR="004A6DAB" w:rsidRPr="00870E1E" w:rsidRDefault="004A6DAB" w:rsidP="00484C3A">
            <w:pPr>
              <w:pStyle w:val="NormalComment"/>
              <w:rPr>
                <w:color w:val="auto"/>
              </w:rPr>
            </w:pPr>
            <w:r>
              <w:rPr>
                <w:color w:val="auto"/>
              </w:rPr>
              <w:t>0</w:t>
            </w:r>
            <w:r>
              <w:rPr>
                <w:color w:val="auto"/>
              </w:rPr>
              <w:t>7</w:t>
            </w:r>
          </w:p>
        </w:tc>
        <w:tc>
          <w:tcPr>
            <w:tcW w:w="1710" w:type="dxa"/>
            <w:gridSpan w:val="4"/>
            <w:tcBorders>
              <w:top w:val="single" w:sz="6" w:space="0" w:color="auto"/>
              <w:left w:val="single" w:sz="6" w:space="0" w:color="auto"/>
              <w:bottom w:val="single" w:sz="6" w:space="0" w:color="auto"/>
              <w:right w:val="single" w:sz="6" w:space="0" w:color="auto"/>
            </w:tcBorders>
          </w:tcPr>
          <w:p w14:paraId="2725E23D" w14:textId="77777777" w:rsidR="004A6DAB" w:rsidRPr="00870E1E" w:rsidRDefault="004A6DAB"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73650A5C" w14:textId="77777777" w:rsidR="004A6DAB" w:rsidRPr="00870E1E" w:rsidRDefault="004A6DAB"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64B6137" w14:textId="77777777" w:rsidR="004A6DAB" w:rsidRPr="00870E1E" w:rsidRDefault="004A6DAB"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14DD1CC7" w14:textId="77777777" w:rsidR="004A6DAB" w:rsidRPr="00870E1E" w:rsidRDefault="004A6DAB" w:rsidP="00484C3A">
            <w:pPr>
              <w:pStyle w:val="NormalComment"/>
              <w:rPr>
                <w:color w:val="auto"/>
              </w:rPr>
            </w:pPr>
            <w:r>
              <w:rPr>
                <w:color w:val="auto"/>
              </w:rPr>
              <w:t>00</w:t>
            </w:r>
          </w:p>
        </w:tc>
      </w:tr>
      <w:tr w:rsidR="004A6DAB" w:rsidRPr="00870E1E" w14:paraId="64CC4EC6"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4C2BC98A" w14:textId="77777777" w:rsidR="004A6DAB" w:rsidRPr="00870E1E" w:rsidRDefault="004A6DAB"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6DF9C09" w14:textId="77777777" w:rsidR="004A6DAB" w:rsidRPr="00870E1E" w:rsidRDefault="004A6DAB"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0B71CF9A" w14:textId="77777777" w:rsidR="004A6DAB" w:rsidRPr="00870E1E" w:rsidRDefault="004A6DAB"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836019E" w14:textId="77777777" w:rsidR="004A6DAB" w:rsidRPr="00870E1E" w:rsidRDefault="004A6DAB"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3AE8C67E" w14:textId="77777777" w:rsidR="004A6DAB" w:rsidRPr="00870E1E" w:rsidRDefault="004A6DAB"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F139D2D" w14:textId="77777777" w:rsidR="004A6DAB" w:rsidRPr="00870E1E" w:rsidRDefault="004A6DAB"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E81932C" w14:textId="77777777" w:rsidR="004A6DAB" w:rsidRPr="00870E1E" w:rsidRDefault="004A6DAB"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4BF7F84B" w14:textId="77777777" w:rsidR="004A6DAB" w:rsidRPr="00870E1E" w:rsidRDefault="004A6DAB"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02FD3216" w14:textId="77777777" w:rsidR="004A6DAB" w:rsidRPr="00870E1E" w:rsidRDefault="004A6DAB"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46772B7E" w14:textId="77777777" w:rsidR="004A6DAB" w:rsidRPr="00870E1E" w:rsidRDefault="004A6DAB" w:rsidP="00484C3A">
            <w:pPr>
              <w:pStyle w:val="NormalComment"/>
              <w:rPr>
                <w:b/>
                <w:i/>
                <w:color w:val="auto"/>
              </w:rPr>
            </w:pPr>
          </w:p>
        </w:tc>
      </w:tr>
      <w:tr w:rsidR="004A6DAB" w:rsidRPr="00870E1E" w14:paraId="35B42510"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CF6F626" w14:textId="77777777" w:rsidR="004A6DAB" w:rsidRPr="00870E1E" w:rsidRDefault="004A6DAB"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794DB8B6" w14:textId="49569632" w:rsidR="004A6DAB" w:rsidRPr="00870E1E" w:rsidRDefault="004A6DAB" w:rsidP="00484C3A">
            <w:pPr>
              <w:pStyle w:val="NormalComment"/>
              <w:rPr>
                <w:color w:val="auto"/>
              </w:rPr>
            </w:pPr>
            <w:r>
              <w:rPr>
                <w:color w:val="auto"/>
              </w:rPr>
              <w:t>0</w:t>
            </w:r>
            <w:r w:rsidR="00484C3A">
              <w:rPr>
                <w:color w:val="auto"/>
              </w:rPr>
              <w:t>5</w:t>
            </w:r>
          </w:p>
        </w:tc>
      </w:tr>
      <w:tr w:rsidR="004A6DAB" w:rsidRPr="00870E1E" w14:paraId="07127F58"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5AFEB5E5" w14:textId="77777777" w:rsidR="004A6DAB" w:rsidRPr="00870E1E" w:rsidRDefault="004A6DAB"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7894FF49" w14:textId="1391D7B2" w:rsidR="004A6DAB" w:rsidRPr="004A6DAB" w:rsidRDefault="004A6DAB" w:rsidP="00484C3A">
            <w:pPr>
              <w:rPr>
                <w:color w:val="000000" w:themeColor="text1"/>
                <w:sz w:val="20"/>
                <w:szCs w:val="20"/>
              </w:rPr>
            </w:pPr>
            <w:r w:rsidRPr="004A6DAB">
              <w:rPr>
                <w:color w:val="000000" w:themeColor="text1"/>
                <w:sz w:val="20"/>
                <w:szCs w:val="20"/>
              </w:rPr>
              <w:t>An ALU should be included to perform arithmetic and logical operations required by RISC-V and Matrix MAC instructions.</w:t>
            </w:r>
          </w:p>
        </w:tc>
      </w:tr>
      <w:tr w:rsidR="004A6DAB" w:rsidRPr="00870E1E" w14:paraId="579ED91A"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BAC1521" w14:textId="77777777" w:rsidR="004A6DAB" w:rsidRPr="00870E1E" w:rsidRDefault="004A6DAB"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43B37BBD" w14:textId="13701713" w:rsidR="004A6DAB" w:rsidRPr="004A6DAB" w:rsidRDefault="004A6DAB" w:rsidP="00484C3A">
            <w:pPr>
              <w:rPr>
                <w:rFonts w:ascii="Arial" w:hAnsi="Arial" w:cs="Arial"/>
                <w:color w:val="000000" w:themeColor="text1"/>
                <w:sz w:val="20"/>
                <w:szCs w:val="20"/>
              </w:rPr>
            </w:pPr>
            <w:r w:rsidRPr="004A6DAB">
              <w:rPr>
                <w:color w:val="000000" w:themeColor="text1"/>
                <w:sz w:val="20"/>
                <w:szCs w:val="20"/>
              </w:rPr>
              <w:t>The ALU is essential for executing a wide range of instructions, enabling computational flexibility</w:t>
            </w:r>
          </w:p>
        </w:tc>
      </w:tr>
      <w:tr w:rsidR="004A6DAB" w:rsidRPr="00870E1E" w14:paraId="48D6CD80"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03FB9350" w14:textId="77777777" w:rsidR="004A6DAB" w:rsidRPr="00870E1E" w:rsidRDefault="004A6DAB"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654F27DF" w14:textId="77777777" w:rsidR="004A6DAB" w:rsidRPr="00870E1E" w:rsidRDefault="004A6DAB"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28B97E9D" w14:textId="77777777" w:rsidR="004A6DAB" w:rsidRPr="00870E1E" w:rsidRDefault="004A6DAB"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6F3B1663" w14:textId="77777777" w:rsidR="004A6DAB" w:rsidRPr="00870E1E" w:rsidRDefault="004A6DAB" w:rsidP="00484C3A">
            <w:pPr>
              <w:pStyle w:val="NormalComment"/>
              <w:rPr>
                <w:color w:val="auto"/>
              </w:rPr>
            </w:pPr>
            <w:r w:rsidRPr="00870E1E">
              <w:rPr>
                <w:color w:val="auto"/>
              </w:rPr>
              <w:t>-</w:t>
            </w:r>
          </w:p>
        </w:tc>
      </w:tr>
      <w:tr w:rsidR="004A6DAB" w:rsidRPr="00870E1E" w14:paraId="3296EA53"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739672F3" w14:textId="77777777" w:rsidR="004A6DAB" w:rsidRPr="00870E1E" w:rsidRDefault="004A6DAB"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DC4D11B" w14:textId="63B275FB" w:rsidR="004A6DAB" w:rsidRPr="004A6DAB" w:rsidRDefault="004A6DAB" w:rsidP="00484C3A">
            <w:pPr>
              <w:rPr>
                <w:rFonts w:ascii="Arial" w:hAnsi="Arial" w:cs="Arial"/>
                <w:color w:val="000000" w:themeColor="text1"/>
                <w:sz w:val="28"/>
                <w:szCs w:val="28"/>
              </w:rPr>
            </w:pPr>
            <w:r w:rsidRPr="004A6DAB">
              <w:rPr>
                <w:color w:val="000000" w:themeColor="text1"/>
                <w:sz w:val="20"/>
                <w:szCs w:val="20"/>
              </w:rPr>
              <w:t>Correct execution of arithmetic and logical operations</w:t>
            </w:r>
          </w:p>
        </w:tc>
      </w:tr>
      <w:tr w:rsidR="004A6DAB" w:rsidRPr="00870E1E" w14:paraId="0EFC72CF"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2A8532F" w14:textId="77777777" w:rsidR="004A6DAB" w:rsidRPr="00870E1E" w:rsidRDefault="004A6DAB"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6E8C1487" w14:textId="77777777" w:rsidR="004A6DAB" w:rsidRPr="00870E1E" w:rsidRDefault="004A6DAB" w:rsidP="00484C3A">
            <w:pPr>
              <w:pStyle w:val="NormalComment"/>
              <w:rPr>
                <w:color w:val="auto"/>
              </w:rPr>
            </w:pPr>
            <w:r w:rsidRPr="004A6DAB">
              <w:rPr>
                <w:color w:val="000000" w:themeColor="text1"/>
              </w:rPr>
              <w:t>Requirement #5 (Register File).</w:t>
            </w:r>
          </w:p>
        </w:tc>
      </w:tr>
      <w:tr w:rsidR="004A6DAB" w:rsidRPr="00870E1E" w14:paraId="30C12D52"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05CD3B1B" w14:textId="77777777" w:rsidR="004A6DAB" w:rsidRPr="00870E1E" w:rsidRDefault="004A6DAB"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D612E5C" w14:textId="77777777" w:rsidR="004A6DAB" w:rsidRPr="00870E1E" w:rsidRDefault="004A6DAB"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043C5811" w14:textId="77777777" w:rsidR="004A6DAB" w:rsidRPr="00870E1E" w:rsidRDefault="004A6DAB"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1A0B3315" w14:textId="77777777" w:rsidR="004A6DAB" w:rsidRPr="00870E1E" w:rsidRDefault="004A6DAB"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3AB37B3B" w14:textId="77777777" w:rsidR="004A6DAB" w:rsidRPr="00870E1E" w:rsidRDefault="004A6DAB"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128B4EAB" w14:textId="77777777" w:rsidR="004A6DAB" w:rsidRPr="00870E1E" w:rsidRDefault="004A6DAB"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0555AD7F" w14:textId="77777777" w:rsidR="004A6DAB" w:rsidRPr="00870E1E" w:rsidRDefault="004A6DAB"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42ED9D87" w14:textId="77777777" w:rsidR="004A6DAB" w:rsidRPr="00870E1E" w:rsidRDefault="004A6DAB" w:rsidP="00484C3A">
            <w:pPr>
              <w:pStyle w:val="NormalComment"/>
              <w:rPr>
                <w:b/>
                <w:i/>
                <w:color w:val="auto"/>
              </w:rPr>
            </w:pPr>
          </w:p>
        </w:tc>
      </w:tr>
      <w:tr w:rsidR="004A6DAB" w:rsidRPr="00870E1E" w14:paraId="09F9EADD"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DF45E21" w14:textId="77777777" w:rsidR="004A6DAB" w:rsidRPr="00870E1E" w:rsidRDefault="004A6DAB"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2CC12CC" w14:textId="77777777" w:rsidR="004A6DAB" w:rsidRPr="00870E1E" w:rsidRDefault="004A6DAB" w:rsidP="00484C3A">
            <w:pPr>
              <w:pStyle w:val="NormalComment"/>
              <w:rPr>
                <w:color w:val="auto"/>
              </w:rPr>
            </w:pPr>
            <w:r>
              <w:rPr>
                <w:color w:val="auto"/>
              </w:rPr>
              <w:t>None</w:t>
            </w:r>
          </w:p>
        </w:tc>
      </w:tr>
    </w:tbl>
    <w:p w14:paraId="0F495B18" w14:textId="77777777" w:rsidR="00EF0045" w:rsidRDefault="00EF0045" w:rsidP="00B909BB"/>
    <w:p w14:paraId="2E1FC1C3" w14:textId="77777777" w:rsidR="002212E7" w:rsidRDefault="002212E7" w:rsidP="00B909BB"/>
    <w:p w14:paraId="5B7666B3" w14:textId="77777777" w:rsidR="002212E7" w:rsidRDefault="002212E7" w:rsidP="00B909BB"/>
    <w:p w14:paraId="45650D3D" w14:textId="77777777" w:rsidR="00EF0045" w:rsidRDefault="00EF0045" w:rsidP="00B909BB"/>
    <w:p w14:paraId="25B8C431" w14:textId="77777777" w:rsidR="00EF0045" w:rsidRDefault="00EF0045" w:rsidP="00B909BB"/>
    <w:p w14:paraId="702DB26B" w14:textId="77777777" w:rsidR="00EF0045" w:rsidRDefault="00EF0045" w:rsidP="00B909BB"/>
    <w:tbl>
      <w:tblPr>
        <w:tblpPr w:leftFromText="180" w:rightFromText="180" w:vertAnchor="text" w:horzAnchor="margin" w:tblpXSpec="center" w:tblpY="9"/>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3FDE6544"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17881EA" w14:textId="77777777" w:rsidR="00484C3A" w:rsidRPr="00870E1E" w:rsidRDefault="00484C3A" w:rsidP="00484C3A">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71CB15E" w14:textId="77777777" w:rsidR="00484C3A" w:rsidRPr="00870E1E" w:rsidRDefault="00484C3A" w:rsidP="00484C3A">
            <w:pPr>
              <w:pStyle w:val="NormalComment"/>
              <w:rPr>
                <w:color w:val="auto"/>
              </w:rPr>
            </w:pPr>
            <w:r>
              <w:rPr>
                <w:color w:val="auto"/>
              </w:rPr>
              <w:t>08</w:t>
            </w:r>
          </w:p>
        </w:tc>
        <w:tc>
          <w:tcPr>
            <w:tcW w:w="1710" w:type="dxa"/>
            <w:gridSpan w:val="4"/>
            <w:tcBorders>
              <w:top w:val="single" w:sz="6" w:space="0" w:color="auto"/>
              <w:left w:val="single" w:sz="6" w:space="0" w:color="auto"/>
              <w:bottom w:val="single" w:sz="6" w:space="0" w:color="auto"/>
              <w:right w:val="single" w:sz="6" w:space="0" w:color="auto"/>
            </w:tcBorders>
          </w:tcPr>
          <w:p w14:paraId="02CD484E"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185B940E"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C4BAE04"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E5F7A29" w14:textId="77777777" w:rsidR="00484C3A" w:rsidRPr="00870E1E" w:rsidRDefault="00484C3A" w:rsidP="00484C3A">
            <w:pPr>
              <w:pStyle w:val="NormalComment"/>
              <w:rPr>
                <w:color w:val="auto"/>
              </w:rPr>
            </w:pPr>
            <w:r>
              <w:rPr>
                <w:color w:val="auto"/>
              </w:rPr>
              <w:t>00</w:t>
            </w:r>
          </w:p>
        </w:tc>
      </w:tr>
      <w:tr w:rsidR="00484C3A" w:rsidRPr="00870E1E" w14:paraId="48DEB3C0"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51DFAA88"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C9E1287"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73986D5"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64F65F49"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5AB25F6A"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80354EE"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02DDE5C3"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5C41F44"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FF03ABD"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5E0A36A1" w14:textId="77777777" w:rsidR="00484C3A" w:rsidRPr="00870E1E" w:rsidRDefault="00484C3A" w:rsidP="00484C3A">
            <w:pPr>
              <w:pStyle w:val="NormalComment"/>
              <w:rPr>
                <w:b/>
                <w:i/>
                <w:color w:val="auto"/>
              </w:rPr>
            </w:pPr>
          </w:p>
        </w:tc>
      </w:tr>
      <w:tr w:rsidR="00484C3A" w:rsidRPr="00870E1E" w14:paraId="5DDE7F74"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22A2B0DB"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6678ECF" w14:textId="71396886" w:rsidR="00484C3A" w:rsidRPr="00870E1E" w:rsidRDefault="00484C3A" w:rsidP="00484C3A">
            <w:pPr>
              <w:pStyle w:val="NormalComment"/>
              <w:rPr>
                <w:color w:val="auto"/>
              </w:rPr>
            </w:pPr>
            <w:r>
              <w:rPr>
                <w:color w:val="auto"/>
              </w:rPr>
              <w:t>N/A</w:t>
            </w:r>
          </w:p>
        </w:tc>
      </w:tr>
      <w:tr w:rsidR="00484C3A" w:rsidRPr="00870E1E" w14:paraId="30A2E0FB"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3BCC6054"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2A985287" w14:textId="77777777" w:rsidR="00484C3A" w:rsidRPr="004A6DAB" w:rsidRDefault="00484C3A" w:rsidP="00484C3A">
            <w:pPr>
              <w:rPr>
                <w:color w:val="000000" w:themeColor="text1"/>
                <w:sz w:val="20"/>
                <w:szCs w:val="20"/>
              </w:rPr>
            </w:pPr>
            <w:r w:rsidRPr="004A6DAB">
              <w:rPr>
                <w:color w:val="000000" w:themeColor="text1"/>
                <w:sz w:val="20"/>
                <w:szCs w:val="20"/>
              </w:rPr>
              <w:t>The control unit must manage the sequencing and execution of instructions, including branch and jump instructions.</w:t>
            </w:r>
          </w:p>
        </w:tc>
      </w:tr>
      <w:tr w:rsidR="00484C3A" w:rsidRPr="00870E1E" w14:paraId="301AEBC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739DD226"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0893FB43" w14:textId="77777777" w:rsidR="00484C3A" w:rsidRPr="004A6DAB" w:rsidRDefault="00484C3A" w:rsidP="00484C3A">
            <w:pPr>
              <w:rPr>
                <w:rFonts w:ascii="Arial" w:hAnsi="Arial" w:cs="Arial"/>
                <w:color w:val="000000" w:themeColor="text1"/>
                <w:sz w:val="20"/>
                <w:szCs w:val="20"/>
              </w:rPr>
            </w:pPr>
            <w:r w:rsidRPr="004A6DAB">
              <w:rPr>
                <w:color w:val="000000" w:themeColor="text1"/>
                <w:sz w:val="20"/>
                <w:szCs w:val="20"/>
              </w:rPr>
              <w:t>The control unit orchestrates instruction execution and program flow.</w:t>
            </w:r>
          </w:p>
        </w:tc>
      </w:tr>
      <w:tr w:rsidR="00484C3A" w:rsidRPr="00870E1E" w14:paraId="3DA905CE"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13D3A169"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38E3FF81"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DCDC0D9"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796BF528" w14:textId="77777777" w:rsidR="00484C3A" w:rsidRPr="00870E1E" w:rsidRDefault="00484C3A" w:rsidP="00484C3A">
            <w:pPr>
              <w:pStyle w:val="NormalComment"/>
              <w:rPr>
                <w:color w:val="auto"/>
              </w:rPr>
            </w:pPr>
            <w:r w:rsidRPr="00870E1E">
              <w:rPr>
                <w:color w:val="auto"/>
              </w:rPr>
              <w:t>-</w:t>
            </w:r>
          </w:p>
        </w:tc>
      </w:tr>
      <w:tr w:rsidR="00484C3A" w:rsidRPr="00870E1E" w14:paraId="355E7AB2"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1850767F"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61DEA4A0" w14:textId="77777777" w:rsidR="00484C3A" w:rsidRPr="00484C3A" w:rsidRDefault="00484C3A" w:rsidP="00484C3A">
            <w:pPr>
              <w:rPr>
                <w:color w:val="000000" w:themeColor="text1"/>
                <w:sz w:val="20"/>
                <w:szCs w:val="20"/>
              </w:rPr>
            </w:pPr>
            <w:r w:rsidRPr="00484C3A">
              <w:rPr>
                <w:color w:val="000000" w:themeColor="text1"/>
                <w:sz w:val="20"/>
                <w:szCs w:val="20"/>
              </w:rPr>
              <w:t>Correct sequencing and execution of instructions, including branches and jumps.</w:t>
            </w:r>
          </w:p>
        </w:tc>
      </w:tr>
      <w:tr w:rsidR="00484C3A" w:rsidRPr="00870E1E" w14:paraId="1F598E1E"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0495E013"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04C1F17A" w14:textId="77777777" w:rsidR="00484C3A" w:rsidRPr="00870E1E" w:rsidRDefault="00484C3A" w:rsidP="00484C3A">
            <w:pPr>
              <w:pStyle w:val="NormalComment"/>
              <w:rPr>
                <w:color w:val="auto"/>
              </w:rPr>
            </w:pPr>
            <w:r>
              <w:rPr>
                <w:color w:val="000000" w:themeColor="text1"/>
              </w:rPr>
              <w:t>None</w:t>
            </w:r>
          </w:p>
        </w:tc>
      </w:tr>
      <w:tr w:rsidR="00484C3A" w:rsidRPr="00870E1E" w14:paraId="7DC8F630"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49ADE299"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2EDAEF49"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201A85FC"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3492CC72"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7EB9F838"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3F746F22"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70D84FAE"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3575A85E" w14:textId="77777777" w:rsidR="00484C3A" w:rsidRPr="00870E1E" w:rsidRDefault="00484C3A" w:rsidP="00484C3A">
            <w:pPr>
              <w:pStyle w:val="NormalComment"/>
              <w:rPr>
                <w:b/>
                <w:i/>
                <w:color w:val="auto"/>
              </w:rPr>
            </w:pPr>
          </w:p>
        </w:tc>
      </w:tr>
      <w:tr w:rsidR="00484C3A" w:rsidRPr="00870E1E" w14:paraId="3F3CF66B"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19979B0"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17DE1E4C" w14:textId="77777777" w:rsidR="00484C3A" w:rsidRPr="00870E1E" w:rsidRDefault="00484C3A" w:rsidP="00484C3A">
            <w:pPr>
              <w:pStyle w:val="NormalComment"/>
              <w:rPr>
                <w:color w:val="auto"/>
              </w:rPr>
            </w:pPr>
            <w:r>
              <w:rPr>
                <w:color w:val="auto"/>
              </w:rPr>
              <w:t>None</w:t>
            </w:r>
          </w:p>
        </w:tc>
      </w:tr>
    </w:tbl>
    <w:p w14:paraId="288117AB" w14:textId="77777777" w:rsidR="00EF0045" w:rsidRDefault="00EF0045" w:rsidP="00B909BB"/>
    <w:p w14:paraId="137057FC" w14:textId="77777777" w:rsidR="00EF0045" w:rsidRDefault="00EF0045" w:rsidP="00B909BB"/>
    <w:tbl>
      <w:tblPr>
        <w:tblpPr w:leftFromText="180" w:rightFromText="180" w:vertAnchor="text" w:horzAnchor="margin" w:tblpXSpec="center" w:tblpY="-2"/>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1C03BD9"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E8FCABB"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0D6137BC" w14:textId="77777777" w:rsidR="00484C3A" w:rsidRPr="00870E1E" w:rsidRDefault="00484C3A" w:rsidP="00484C3A">
            <w:pPr>
              <w:pStyle w:val="NormalComment"/>
              <w:rPr>
                <w:color w:val="auto"/>
              </w:rPr>
            </w:pPr>
            <w:r>
              <w:rPr>
                <w:color w:val="auto"/>
              </w:rPr>
              <w:t>09</w:t>
            </w:r>
          </w:p>
        </w:tc>
        <w:tc>
          <w:tcPr>
            <w:tcW w:w="1710" w:type="dxa"/>
            <w:gridSpan w:val="4"/>
            <w:tcBorders>
              <w:top w:val="single" w:sz="6" w:space="0" w:color="auto"/>
              <w:left w:val="single" w:sz="6" w:space="0" w:color="auto"/>
              <w:bottom w:val="single" w:sz="6" w:space="0" w:color="auto"/>
              <w:right w:val="single" w:sz="6" w:space="0" w:color="auto"/>
            </w:tcBorders>
          </w:tcPr>
          <w:p w14:paraId="65A3EBEE"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5C9EF1FC"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58B6394C"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61C0EFE6" w14:textId="77777777" w:rsidR="00484C3A" w:rsidRPr="00870E1E" w:rsidRDefault="00484C3A" w:rsidP="00484C3A">
            <w:pPr>
              <w:pStyle w:val="NormalComment"/>
              <w:rPr>
                <w:color w:val="auto"/>
              </w:rPr>
            </w:pPr>
            <w:r>
              <w:rPr>
                <w:color w:val="auto"/>
              </w:rPr>
              <w:t>00</w:t>
            </w:r>
          </w:p>
        </w:tc>
      </w:tr>
      <w:tr w:rsidR="00484C3A" w:rsidRPr="00870E1E" w14:paraId="20343FAA"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06C4BFE3"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450228F4"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7EE9E909"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6E9DFAA6"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3DA5A03A"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16009688"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2F9BA17F"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008F408F"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12AC6300"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7A5EC18D" w14:textId="77777777" w:rsidR="00484C3A" w:rsidRPr="00870E1E" w:rsidRDefault="00484C3A" w:rsidP="00484C3A">
            <w:pPr>
              <w:pStyle w:val="NormalComment"/>
              <w:rPr>
                <w:b/>
                <w:i/>
                <w:color w:val="auto"/>
              </w:rPr>
            </w:pPr>
          </w:p>
        </w:tc>
      </w:tr>
      <w:tr w:rsidR="00484C3A" w:rsidRPr="00870E1E" w14:paraId="055CFC06"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F7B1B2D"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00CE4C97" w14:textId="3BC4015A" w:rsidR="00484C3A" w:rsidRPr="00870E1E" w:rsidRDefault="00484C3A" w:rsidP="00484C3A">
            <w:pPr>
              <w:pStyle w:val="NormalComment"/>
              <w:rPr>
                <w:color w:val="auto"/>
              </w:rPr>
            </w:pPr>
            <w:r>
              <w:rPr>
                <w:color w:val="auto"/>
              </w:rPr>
              <w:t>0</w:t>
            </w:r>
            <w:r>
              <w:rPr>
                <w:color w:val="auto"/>
              </w:rPr>
              <w:t>1</w:t>
            </w:r>
          </w:p>
        </w:tc>
      </w:tr>
      <w:tr w:rsidR="00484C3A" w:rsidRPr="00870E1E" w14:paraId="23094313"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5B3D2A60"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3BDC731F" w14:textId="77777777" w:rsidR="00484C3A" w:rsidRPr="00484C3A" w:rsidRDefault="00484C3A" w:rsidP="00484C3A">
            <w:pPr>
              <w:rPr>
                <w:color w:val="000000" w:themeColor="text1"/>
                <w:sz w:val="20"/>
                <w:szCs w:val="20"/>
              </w:rPr>
            </w:pPr>
            <w:r w:rsidRPr="00484C3A">
              <w:rPr>
                <w:color w:val="000000" w:themeColor="text1"/>
                <w:sz w:val="20"/>
                <w:szCs w:val="20"/>
              </w:rPr>
              <w:t>The processor must be compatible with the RISC-V standard (RV32I) while incorporating custom Matrix MAC instructions.</w:t>
            </w:r>
          </w:p>
          <w:p w14:paraId="548F930D" w14:textId="6C34ACF7" w:rsidR="00484C3A" w:rsidRPr="004A6DAB" w:rsidRDefault="00484C3A" w:rsidP="00484C3A">
            <w:pPr>
              <w:rPr>
                <w:color w:val="000000" w:themeColor="text1"/>
                <w:sz w:val="20"/>
                <w:szCs w:val="20"/>
              </w:rPr>
            </w:pPr>
          </w:p>
        </w:tc>
      </w:tr>
      <w:tr w:rsidR="00484C3A" w:rsidRPr="00870E1E" w14:paraId="2008976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355EF237"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20389635" w14:textId="4C69E811" w:rsidR="00484C3A" w:rsidRPr="00484C3A" w:rsidRDefault="00484C3A" w:rsidP="00484C3A">
            <w:pPr>
              <w:rPr>
                <w:color w:val="000000" w:themeColor="text1"/>
                <w:sz w:val="20"/>
                <w:szCs w:val="20"/>
              </w:rPr>
            </w:pPr>
            <w:r w:rsidRPr="00484C3A">
              <w:rPr>
                <w:color w:val="000000" w:themeColor="text1"/>
                <w:sz w:val="20"/>
                <w:szCs w:val="20"/>
              </w:rPr>
              <w:t>Compatibility with the RISC-V standard ensures interoperability with existing software and tools.</w:t>
            </w:r>
          </w:p>
          <w:p w14:paraId="167EF84E" w14:textId="21284054" w:rsidR="00484C3A" w:rsidRPr="004A6DAB" w:rsidRDefault="00484C3A" w:rsidP="00484C3A">
            <w:pPr>
              <w:rPr>
                <w:rFonts w:ascii="Arial" w:hAnsi="Arial" w:cs="Arial"/>
                <w:color w:val="000000" w:themeColor="text1"/>
                <w:sz w:val="20"/>
                <w:szCs w:val="20"/>
              </w:rPr>
            </w:pPr>
          </w:p>
        </w:tc>
      </w:tr>
      <w:tr w:rsidR="00484C3A" w:rsidRPr="00870E1E" w14:paraId="4A838223"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04A47CA5"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354E8AF4"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21357148"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1A47AB4E" w14:textId="77777777" w:rsidR="00484C3A" w:rsidRPr="00870E1E" w:rsidRDefault="00484C3A" w:rsidP="00484C3A">
            <w:pPr>
              <w:pStyle w:val="NormalComment"/>
              <w:rPr>
                <w:color w:val="auto"/>
              </w:rPr>
            </w:pPr>
            <w:r w:rsidRPr="00870E1E">
              <w:rPr>
                <w:color w:val="auto"/>
              </w:rPr>
              <w:t>-</w:t>
            </w:r>
          </w:p>
        </w:tc>
      </w:tr>
      <w:tr w:rsidR="00484C3A" w:rsidRPr="00870E1E" w14:paraId="7CB277D6"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32245866"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3760192C" w14:textId="295F05CC" w:rsidR="00484C3A" w:rsidRPr="00484C3A" w:rsidRDefault="00484C3A" w:rsidP="00484C3A">
            <w:pPr>
              <w:rPr>
                <w:color w:val="000000" w:themeColor="text1"/>
                <w:sz w:val="20"/>
                <w:szCs w:val="20"/>
              </w:rPr>
            </w:pPr>
            <w:r w:rsidRPr="00484C3A">
              <w:rPr>
                <w:color w:val="000000" w:themeColor="text1"/>
                <w:sz w:val="20"/>
                <w:szCs w:val="20"/>
              </w:rPr>
              <w:t>Successful execution of standard RISC-V instructions while accommodating custom Matrix MAC instructions.</w:t>
            </w:r>
          </w:p>
        </w:tc>
      </w:tr>
      <w:tr w:rsidR="00484C3A" w:rsidRPr="00870E1E" w14:paraId="2F4ECCE9"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5AC3830"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AF47590" w14:textId="10C76926" w:rsidR="00484C3A" w:rsidRPr="00870E1E" w:rsidRDefault="00484C3A" w:rsidP="00484C3A">
            <w:pPr>
              <w:pStyle w:val="NormalComment"/>
              <w:rPr>
                <w:color w:val="auto"/>
              </w:rPr>
            </w:pPr>
            <w:r w:rsidRPr="00484C3A">
              <w:rPr>
                <w:color w:val="000000" w:themeColor="text1"/>
              </w:rPr>
              <w:t>Requirement #1 (Basic RISC-V ISA).</w:t>
            </w:r>
          </w:p>
        </w:tc>
      </w:tr>
      <w:tr w:rsidR="00484C3A" w:rsidRPr="00870E1E" w14:paraId="0276EC3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D17D7F0"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16C41577"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7B7832B2"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D3DC6E8"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56049004"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0815CC36"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4747F687"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2EC97AC0" w14:textId="77777777" w:rsidR="00484C3A" w:rsidRPr="00870E1E" w:rsidRDefault="00484C3A" w:rsidP="00484C3A">
            <w:pPr>
              <w:pStyle w:val="NormalComment"/>
              <w:rPr>
                <w:b/>
                <w:i/>
                <w:color w:val="auto"/>
              </w:rPr>
            </w:pPr>
          </w:p>
        </w:tc>
      </w:tr>
      <w:tr w:rsidR="00484C3A" w:rsidRPr="00870E1E" w14:paraId="153C73F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75008D7"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446FEF4F" w14:textId="77777777" w:rsidR="00484C3A" w:rsidRPr="00870E1E" w:rsidRDefault="00484C3A" w:rsidP="00484C3A">
            <w:pPr>
              <w:pStyle w:val="NormalComment"/>
              <w:rPr>
                <w:color w:val="auto"/>
              </w:rPr>
            </w:pPr>
            <w:r>
              <w:rPr>
                <w:color w:val="auto"/>
              </w:rPr>
              <w:t>None</w:t>
            </w:r>
          </w:p>
        </w:tc>
      </w:tr>
    </w:tbl>
    <w:p w14:paraId="102315F3" w14:textId="77777777" w:rsidR="00484C3A" w:rsidRDefault="00484C3A" w:rsidP="00B909BB"/>
    <w:p w14:paraId="06D3FBD4" w14:textId="77777777" w:rsidR="00484C3A" w:rsidRDefault="00484C3A" w:rsidP="00B909BB"/>
    <w:tbl>
      <w:tblPr>
        <w:tblpPr w:leftFromText="180" w:rightFromText="180" w:vertAnchor="text" w:horzAnchor="margin" w:tblpXSpec="center" w:tblpY="210"/>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53E456F6"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4C57668C" w14:textId="77777777" w:rsidR="00484C3A" w:rsidRPr="00870E1E" w:rsidRDefault="00484C3A" w:rsidP="00484C3A">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5005EB51" w14:textId="7115BC76" w:rsidR="00484C3A" w:rsidRPr="00870E1E" w:rsidRDefault="00484C3A" w:rsidP="00484C3A">
            <w:pPr>
              <w:pStyle w:val="NormalComment"/>
              <w:rPr>
                <w:color w:val="auto"/>
              </w:rPr>
            </w:pPr>
            <w:r>
              <w:rPr>
                <w:color w:val="auto"/>
              </w:rPr>
              <w:t>10</w:t>
            </w:r>
          </w:p>
        </w:tc>
        <w:tc>
          <w:tcPr>
            <w:tcW w:w="1710" w:type="dxa"/>
            <w:gridSpan w:val="4"/>
            <w:tcBorders>
              <w:top w:val="single" w:sz="6" w:space="0" w:color="auto"/>
              <w:left w:val="single" w:sz="6" w:space="0" w:color="auto"/>
              <w:bottom w:val="single" w:sz="6" w:space="0" w:color="auto"/>
              <w:right w:val="single" w:sz="6" w:space="0" w:color="auto"/>
            </w:tcBorders>
          </w:tcPr>
          <w:p w14:paraId="0E214FD4"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2F0043D8"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837886A"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45792745" w14:textId="77777777" w:rsidR="00484C3A" w:rsidRPr="00870E1E" w:rsidRDefault="00484C3A" w:rsidP="00484C3A">
            <w:pPr>
              <w:pStyle w:val="NormalComment"/>
              <w:rPr>
                <w:color w:val="auto"/>
              </w:rPr>
            </w:pPr>
            <w:r>
              <w:rPr>
                <w:color w:val="auto"/>
              </w:rPr>
              <w:t>00</w:t>
            </w:r>
          </w:p>
        </w:tc>
      </w:tr>
      <w:tr w:rsidR="00484C3A" w:rsidRPr="00870E1E" w14:paraId="153FDF5F"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9E8ED7C"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77EBB13E"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7FB99D3"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7A4908B1"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5EDF74B8"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D8DB1F4"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FF0A1D2"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4D7D00BB"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4F91E11F"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2A763E46" w14:textId="77777777" w:rsidR="00484C3A" w:rsidRPr="00870E1E" w:rsidRDefault="00484C3A" w:rsidP="00484C3A">
            <w:pPr>
              <w:pStyle w:val="NormalComment"/>
              <w:rPr>
                <w:b/>
                <w:i/>
                <w:color w:val="auto"/>
              </w:rPr>
            </w:pPr>
          </w:p>
        </w:tc>
      </w:tr>
      <w:tr w:rsidR="00484C3A" w:rsidRPr="00870E1E" w14:paraId="1D823BA1"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4E68EE1E"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2A83CDFD" w14:textId="17D276BC" w:rsidR="00484C3A" w:rsidRPr="00870E1E" w:rsidRDefault="00484C3A" w:rsidP="00484C3A">
            <w:pPr>
              <w:pStyle w:val="NormalComment"/>
              <w:rPr>
                <w:color w:val="auto"/>
              </w:rPr>
            </w:pPr>
            <w:r>
              <w:rPr>
                <w:color w:val="auto"/>
              </w:rPr>
              <w:t>11</w:t>
            </w:r>
          </w:p>
        </w:tc>
      </w:tr>
      <w:tr w:rsidR="00484C3A" w:rsidRPr="00870E1E" w14:paraId="32AC88EA"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2836455D"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09F5B850" w14:textId="388E431A" w:rsidR="00484C3A" w:rsidRPr="004A6DAB" w:rsidRDefault="00484C3A" w:rsidP="00484C3A">
            <w:pPr>
              <w:rPr>
                <w:color w:val="000000" w:themeColor="text1"/>
                <w:sz w:val="20"/>
                <w:szCs w:val="20"/>
              </w:rPr>
            </w:pPr>
            <w:r w:rsidRPr="00484C3A">
              <w:rPr>
                <w:color w:val="000000" w:themeColor="text1"/>
                <w:sz w:val="20"/>
                <w:szCs w:val="20"/>
              </w:rPr>
              <w:t>The processor must have a Hazard Unit to solve all types of hazards that may occur. Like Control, Structure, and Data Hazards.</w:t>
            </w:r>
          </w:p>
        </w:tc>
      </w:tr>
      <w:tr w:rsidR="00484C3A" w:rsidRPr="00870E1E" w14:paraId="51838235"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00D4729"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30734750" w14:textId="61C6C067" w:rsidR="00484C3A" w:rsidRPr="00484C3A" w:rsidRDefault="00484C3A" w:rsidP="00484C3A">
            <w:pPr>
              <w:rPr>
                <w:color w:val="000000" w:themeColor="text1"/>
                <w:sz w:val="20"/>
                <w:szCs w:val="20"/>
              </w:rPr>
            </w:pPr>
            <w:r w:rsidRPr="00484C3A">
              <w:rPr>
                <w:color w:val="000000" w:themeColor="text1"/>
                <w:sz w:val="20"/>
                <w:szCs w:val="20"/>
              </w:rPr>
              <w:t>Hazard resolution ensures correct instruction execution, maintaining data consistency and program flow.</w:t>
            </w:r>
          </w:p>
        </w:tc>
      </w:tr>
      <w:tr w:rsidR="00484C3A" w:rsidRPr="00870E1E" w14:paraId="1027EE70"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3D27034C"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1CB63E7F"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6885758"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078B9035" w14:textId="77777777" w:rsidR="00484C3A" w:rsidRPr="00870E1E" w:rsidRDefault="00484C3A" w:rsidP="00484C3A">
            <w:pPr>
              <w:pStyle w:val="NormalComment"/>
              <w:rPr>
                <w:color w:val="auto"/>
              </w:rPr>
            </w:pPr>
            <w:r w:rsidRPr="00870E1E">
              <w:rPr>
                <w:color w:val="auto"/>
              </w:rPr>
              <w:t>-</w:t>
            </w:r>
          </w:p>
        </w:tc>
      </w:tr>
      <w:tr w:rsidR="00484C3A" w:rsidRPr="00870E1E" w14:paraId="433DCA38"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66F30677"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144C03E3" w14:textId="39F2C804" w:rsidR="00484C3A" w:rsidRPr="00484C3A" w:rsidRDefault="00484C3A" w:rsidP="00484C3A">
            <w:pPr>
              <w:rPr>
                <w:color w:val="000000" w:themeColor="text1"/>
                <w:sz w:val="20"/>
                <w:szCs w:val="20"/>
              </w:rPr>
            </w:pPr>
            <w:r w:rsidRPr="00484C3A">
              <w:rPr>
                <w:color w:val="000000" w:themeColor="text1"/>
                <w:sz w:val="20"/>
                <w:szCs w:val="20"/>
              </w:rPr>
              <w:t>Efficient resolution of Control, Structure, and Data Hazards, minimizing stalls in the pipeline.</w:t>
            </w:r>
          </w:p>
        </w:tc>
      </w:tr>
      <w:tr w:rsidR="00484C3A" w:rsidRPr="00870E1E" w14:paraId="7CE9D188"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3483AD5F"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3A9EE5FC" w14:textId="53751C8D" w:rsidR="00484C3A" w:rsidRPr="00484C3A" w:rsidRDefault="00484C3A" w:rsidP="00484C3A">
            <w:pPr>
              <w:rPr>
                <w:color w:val="000000" w:themeColor="text1"/>
                <w:sz w:val="20"/>
                <w:szCs w:val="20"/>
              </w:rPr>
            </w:pPr>
            <w:r w:rsidRPr="00484C3A">
              <w:rPr>
                <w:color w:val="000000" w:themeColor="text1"/>
                <w:sz w:val="20"/>
                <w:szCs w:val="20"/>
              </w:rPr>
              <w:t>Requirement #11 (Pipelining).</w:t>
            </w:r>
          </w:p>
        </w:tc>
      </w:tr>
      <w:tr w:rsidR="00484C3A" w:rsidRPr="00870E1E" w14:paraId="161CAB22"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1183835"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09310F04"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3A19C40D"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0982F806"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0071B4BB"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252F2667"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1CE1074D"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7FE1D7B1" w14:textId="77777777" w:rsidR="00484C3A" w:rsidRPr="00870E1E" w:rsidRDefault="00484C3A" w:rsidP="00484C3A">
            <w:pPr>
              <w:pStyle w:val="NormalComment"/>
              <w:rPr>
                <w:b/>
                <w:i/>
                <w:color w:val="auto"/>
              </w:rPr>
            </w:pPr>
          </w:p>
        </w:tc>
      </w:tr>
      <w:tr w:rsidR="00484C3A" w:rsidRPr="00870E1E" w14:paraId="6B2DA21E"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64DE02F4"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34242F0C" w14:textId="77777777" w:rsidR="00484C3A" w:rsidRPr="00870E1E" w:rsidRDefault="00484C3A" w:rsidP="00484C3A">
            <w:pPr>
              <w:pStyle w:val="NormalComment"/>
              <w:rPr>
                <w:color w:val="auto"/>
              </w:rPr>
            </w:pPr>
            <w:r>
              <w:rPr>
                <w:color w:val="auto"/>
              </w:rPr>
              <w:t>None</w:t>
            </w:r>
          </w:p>
        </w:tc>
      </w:tr>
    </w:tbl>
    <w:p w14:paraId="36C80BC6" w14:textId="77777777" w:rsidR="00484C3A" w:rsidRDefault="00484C3A" w:rsidP="00B909BB"/>
    <w:p w14:paraId="5B6FDFD1" w14:textId="77777777" w:rsidR="00484C3A" w:rsidRDefault="00484C3A" w:rsidP="00B909BB"/>
    <w:p w14:paraId="58C6F831" w14:textId="77777777" w:rsidR="00484C3A" w:rsidRDefault="00484C3A" w:rsidP="00B909BB"/>
    <w:tbl>
      <w:tblPr>
        <w:tblpPr w:leftFromText="180" w:rightFromText="180" w:vertAnchor="text" w:horzAnchor="margin" w:tblpXSpec="center" w:tblpY="-43"/>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B9F1D8E"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12B71B4F" w14:textId="77777777" w:rsidR="00484C3A" w:rsidRPr="00870E1E" w:rsidRDefault="00484C3A" w:rsidP="00484C3A">
            <w:pPr>
              <w:pStyle w:val="NormalComment"/>
              <w:rPr>
                <w:b/>
                <w:color w:val="auto"/>
              </w:rPr>
            </w:pPr>
            <w:r w:rsidRPr="00870E1E">
              <w:rPr>
                <w:b/>
                <w:color w:val="auto"/>
              </w:rPr>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59F6BAF" w14:textId="30AF97CD" w:rsidR="00484C3A" w:rsidRPr="00870E1E" w:rsidRDefault="00484C3A" w:rsidP="00484C3A">
            <w:pPr>
              <w:pStyle w:val="NormalComment"/>
              <w:rPr>
                <w:color w:val="auto"/>
              </w:rPr>
            </w:pPr>
            <w:r>
              <w:rPr>
                <w:color w:val="auto"/>
              </w:rPr>
              <w:t>1</w:t>
            </w:r>
            <w:r>
              <w:rPr>
                <w:color w:val="auto"/>
              </w:rPr>
              <w:t>1</w:t>
            </w:r>
          </w:p>
        </w:tc>
        <w:tc>
          <w:tcPr>
            <w:tcW w:w="1710" w:type="dxa"/>
            <w:gridSpan w:val="4"/>
            <w:tcBorders>
              <w:top w:val="single" w:sz="6" w:space="0" w:color="auto"/>
              <w:left w:val="single" w:sz="6" w:space="0" w:color="auto"/>
              <w:bottom w:val="single" w:sz="6" w:space="0" w:color="auto"/>
              <w:right w:val="single" w:sz="6" w:space="0" w:color="auto"/>
            </w:tcBorders>
          </w:tcPr>
          <w:p w14:paraId="1FF2E514"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444AF533"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0AAD8391"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3D9D0394" w14:textId="77777777" w:rsidR="00484C3A" w:rsidRPr="00870E1E" w:rsidRDefault="00484C3A" w:rsidP="00484C3A">
            <w:pPr>
              <w:pStyle w:val="NormalComment"/>
              <w:rPr>
                <w:color w:val="auto"/>
              </w:rPr>
            </w:pPr>
            <w:r>
              <w:rPr>
                <w:color w:val="auto"/>
              </w:rPr>
              <w:t>00</w:t>
            </w:r>
          </w:p>
        </w:tc>
      </w:tr>
      <w:tr w:rsidR="00484C3A" w:rsidRPr="00870E1E" w14:paraId="3B92DE77"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23DB3CB"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0427391C"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6FC689C9"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EA0E114"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6CE775E2"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06A25318"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1C5A7A17"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560A8AF0"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6D80F712"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07935E3C" w14:textId="77777777" w:rsidR="00484C3A" w:rsidRPr="00870E1E" w:rsidRDefault="00484C3A" w:rsidP="00484C3A">
            <w:pPr>
              <w:pStyle w:val="NormalComment"/>
              <w:rPr>
                <w:b/>
                <w:i/>
                <w:color w:val="auto"/>
              </w:rPr>
            </w:pPr>
          </w:p>
        </w:tc>
      </w:tr>
      <w:tr w:rsidR="00484C3A" w:rsidRPr="00870E1E" w14:paraId="2B8A336F"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0C6D5DB1"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AAFF656" w14:textId="1AF950D2" w:rsidR="00484C3A" w:rsidRPr="00870E1E" w:rsidRDefault="00484C3A" w:rsidP="00484C3A">
            <w:pPr>
              <w:pStyle w:val="NormalComment"/>
              <w:rPr>
                <w:color w:val="auto"/>
              </w:rPr>
            </w:pPr>
            <w:r>
              <w:rPr>
                <w:color w:val="auto"/>
              </w:rPr>
              <w:t>N/A</w:t>
            </w:r>
          </w:p>
        </w:tc>
      </w:tr>
      <w:tr w:rsidR="00484C3A" w:rsidRPr="00870E1E" w14:paraId="1338FD10"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6FE3FC44"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1851BFD5" w14:textId="2476120C" w:rsidR="00484C3A" w:rsidRPr="004A6DAB" w:rsidRDefault="00484C3A" w:rsidP="00484C3A">
            <w:pPr>
              <w:rPr>
                <w:color w:val="000000" w:themeColor="text1"/>
                <w:sz w:val="20"/>
                <w:szCs w:val="20"/>
              </w:rPr>
            </w:pPr>
            <w:r w:rsidRPr="00484C3A">
              <w:rPr>
                <w:color w:val="000000" w:themeColor="text1"/>
                <w:sz w:val="20"/>
                <w:szCs w:val="20"/>
              </w:rPr>
              <w:t>The processor must have a minimum of five pipeline stages, including fetch, decode, execute, memory, and write-back stages, to improve instruction throughput.</w:t>
            </w:r>
          </w:p>
        </w:tc>
      </w:tr>
      <w:tr w:rsidR="00484C3A" w:rsidRPr="00870E1E" w14:paraId="382A4FE7"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C510883"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1BC037D3" w14:textId="64F1C687" w:rsidR="00484C3A" w:rsidRPr="00484C3A" w:rsidRDefault="00484C3A" w:rsidP="00484C3A">
            <w:pPr>
              <w:rPr>
                <w:color w:val="000000" w:themeColor="text1"/>
                <w:sz w:val="20"/>
                <w:szCs w:val="20"/>
              </w:rPr>
            </w:pPr>
            <w:r w:rsidRPr="00484C3A">
              <w:rPr>
                <w:color w:val="000000" w:themeColor="text1"/>
                <w:sz w:val="20"/>
                <w:szCs w:val="20"/>
              </w:rPr>
              <w:t>Pipelining enhances instruction throughput and overall processor performance.</w:t>
            </w:r>
          </w:p>
        </w:tc>
      </w:tr>
      <w:tr w:rsidR="00484C3A" w:rsidRPr="00870E1E" w14:paraId="315F4418"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4A4817E0"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4AC8C6BD"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137D1CC0"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41C4AE4B" w14:textId="77777777" w:rsidR="00484C3A" w:rsidRPr="00870E1E" w:rsidRDefault="00484C3A" w:rsidP="00484C3A">
            <w:pPr>
              <w:pStyle w:val="NormalComment"/>
              <w:rPr>
                <w:color w:val="auto"/>
              </w:rPr>
            </w:pPr>
            <w:r w:rsidRPr="00870E1E">
              <w:rPr>
                <w:color w:val="auto"/>
              </w:rPr>
              <w:t>-</w:t>
            </w:r>
          </w:p>
        </w:tc>
      </w:tr>
      <w:tr w:rsidR="00484C3A" w:rsidRPr="00870E1E" w14:paraId="469F54B3"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2EC4262F"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35F9AE45" w14:textId="33CDC70E" w:rsidR="00484C3A" w:rsidRPr="00484C3A" w:rsidRDefault="00484C3A" w:rsidP="00484C3A">
            <w:pPr>
              <w:rPr>
                <w:color w:val="000000" w:themeColor="text1"/>
                <w:sz w:val="20"/>
                <w:szCs w:val="20"/>
              </w:rPr>
            </w:pPr>
            <w:r w:rsidRPr="00484C3A">
              <w:rPr>
                <w:color w:val="000000" w:themeColor="text1"/>
                <w:sz w:val="20"/>
                <w:szCs w:val="20"/>
              </w:rPr>
              <w:t>Successful execution of instructions with minimal stalls, utilizing the specified pipeline stages.</w:t>
            </w:r>
          </w:p>
        </w:tc>
      </w:tr>
      <w:tr w:rsidR="00484C3A" w:rsidRPr="00870E1E" w14:paraId="4F775CDC"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69812361"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1A371D9A" w14:textId="41EC8CC1" w:rsidR="00484C3A" w:rsidRPr="00484C3A" w:rsidRDefault="00484C3A" w:rsidP="00484C3A">
            <w:pPr>
              <w:rPr>
                <w:color w:val="000000" w:themeColor="text1"/>
                <w:sz w:val="20"/>
                <w:szCs w:val="20"/>
              </w:rPr>
            </w:pPr>
            <w:r>
              <w:rPr>
                <w:color w:val="000000" w:themeColor="text1"/>
                <w:sz w:val="20"/>
                <w:szCs w:val="20"/>
              </w:rPr>
              <w:t>None</w:t>
            </w:r>
          </w:p>
        </w:tc>
      </w:tr>
      <w:tr w:rsidR="00484C3A" w:rsidRPr="00870E1E" w14:paraId="7617D62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31323B70"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6F1F1785"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16D62F5F"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31E41246"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159DDB34"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63EF1036"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654DDBE7"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76FA2985" w14:textId="77777777" w:rsidR="00484C3A" w:rsidRPr="00870E1E" w:rsidRDefault="00484C3A" w:rsidP="00484C3A">
            <w:pPr>
              <w:pStyle w:val="NormalComment"/>
              <w:rPr>
                <w:b/>
                <w:i/>
                <w:color w:val="auto"/>
              </w:rPr>
            </w:pPr>
          </w:p>
        </w:tc>
      </w:tr>
      <w:tr w:rsidR="00484C3A" w:rsidRPr="00870E1E" w14:paraId="2481EFF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0B7F029E"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22940B4B" w14:textId="77777777" w:rsidR="00484C3A" w:rsidRPr="00870E1E" w:rsidRDefault="00484C3A" w:rsidP="00484C3A">
            <w:pPr>
              <w:pStyle w:val="NormalComment"/>
              <w:rPr>
                <w:color w:val="auto"/>
              </w:rPr>
            </w:pPr>
            <w:r>
              <w:rPr>
                <w:color w:val="auto"/>
              </w:rPr>
              <w:t>None</w:t>
            </w:r>
          </w:p>
        </w:tc>
      </w:tr>
    </w:tbl>
    <w:p w14:paraId="3575CA38" w14:textId="77777777" w:rsidR="00484C3A" w:rsidRDefault="00484C3A" w:rsidP="00B909BB"/>
    <w:p w14:paraId="5413DDBB" w14:textId="77777777" w:rsidR="00484C3A" w:rsidRDefault="00484C3A" w:rsidP="00B909BB"/>
    <w:tbl>
      <w:tblPr>
        <w:tblpPr w:leftFromText="180" w:rightFromText="180" w:vertAnchor="text" w:horzAnchor="margin" w:tblpXSpec="center" w:tblpY="214"/>
        <w:tblW w:w="103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4"/>
        <w:gridCol w:w="663"/>
        <w:gridCol w:w="663"/>
        <w:gridCol w:w="86"/>
        <w:gridCol w:w="202"/>
        <w:gridCol w:w="474"/>
        <w:gridCol w:w="472"/>
        <w:gridCol w:w="663"/>
        <w:gridCol w:w="101"/>
        <w:gridCol w:w="283"/>
        <w:gridCol w:w="663"/>
        <w:gridCol w:w="187"/>
        <w:gridCol w:w="663"/>
        <w:gridCol w:w="198"/>
        <w:gridCol w:w="95"/>
        <w:gridCol w:w="91"/>
        <w:gridCol w:w="663"/>
        <w:gridCol w:w="92"/>
        <w:gridCol w:w="673"/>
        <w:gridCol w:w="1580"/>
      </w:tblGrid>
      <w:tr w:rsidR="00484C3A" w:rsidRPr="00870E1E" w14:paraId="464647A9" w14:textId="77777777" w:rsidTr="00484C3A">
        <w:trPr>
          <w:trHeight w:val="443"/>
        </w:trPr>
        <w:tc>
          <w:tcPr>
            <w:tcW w:w="1804" w:type="dxa"/>
            <w:tcBorders>
              <w:top w:val="single" w:sz="6" w:space="0" w:color="auto"/>
              <w:left w:val="single" w:sz="6" w:space="0" w:color="auto"/>
              <w:bottom w:val="single" w:sz="6" w:space="0" w:color="auto"/>
              <w:right w:val="single" w:sz="6" w:space="0" w:color="auto"/>
            </w:tcBorders>
          </w:tcPr>
          <w:p w14:paraId="30E33B18" w14:textId="77777777" w:rsidR="00484C3A" w:rsidRPr="00870E1E" w:rsidRDefault="00484C3A" w:rsidP="00484C3A">
            <w:pPr>
              <w:pStyle w:val="NormalComment"/>
              <w:rPr>
                <w:b/>
                <w:color w:val="auto"/>
              </w:rPr>
            </w:pPr>
            <w:r w:rsidRPr="00870E1E">
              <w:rPr>
                <w:b/>
                <w:color w:val="auto"/>
              </w:rPr>
              <w:lastRenderedPageBreak/>
              <w:t>Requirement ID</w:t>
            </w:r>
          </w:p>
        </w:tc>
        <w:tc>
          <w:tcPr>
            <w:tcW w:w="1614" w:type="dxa"/>
            <w:gridSpan w:val="4"/>
            <w:tcBorders>
              <w:top w:val="single" w:sz="6" w:space="0" w:color="auto"/>
              <w:left w:val="single" w:sz="6" w:space="0" w:color="auto"/>
              <w:bottom w:val="single" w:sz="6" w:space="0" w:color="auto"/>
              <w:right w:val="single" w:sz="6" w:space="0" w:color="auto"/>
            </w:tcBorders>
          </w:tcPr>
          <w:p w14:paraId="185EDC8A" w14:textId="184678B8" w:rsidR="00484C3A" w:rsidRPr="00870E1E" w:rsidRDefault="00484C3A" w:rsidP="00484C3A">
            <w:pPr>
              <w:pStyle w:val="NormalComment"/>
              <w:rPr>
                <w:color w:val="auto"/>
              </w:rPr>
            </w:pPr>
            <w:r>
              <w:rPr>
                <w:color w:val="auto"/>
              </w:rPr>
              <w:t>1</w:t>
            </w:r>
            <w:r>
              <w:rPr>
                <w:color w:val="auto"/>
              </w:rPr>
              <w:t>2</w:t>
            </w:r>
          </w:p>
        </w:tc>
        <w:tc>
          <w:tcPr>
            <w:tcW w:w="1710" w:type="dxa"/>
            <w:gridSpan w:val="4"/>
            <w:tcBorders>
              <w:top w:val="single" w:sz="6" w:space="0" w:color="auto"/>
              <w:left w:val="single" w:sz="6" w:space="0" w:color="auto"/>
              <w:bottom w:val="single" w:sz="6" w:space="0" w:color="auto"/>
              <w:right w:val="single" w:sz="6" w:space="0" w:color="auto"/>
            </w:tcBorders>
          </w:tcPr>
          <w:p w14:paraId="0A3F654A" w14:textId="77777777" w:rsidR="00484C3A" w:rsidRPr="00870E1E" w:rsidRDefault="00484C3A" w:rsidP="00484C3A">
            <w:pPr>
              <w:pStyle w:val="NormalComment"/>
              <w:rPr>
                <w:b/>
                <w:color w:val="auto"/>
              </w:rPr>
            </w:pPr>
            <w:r w:rsidRPr="00870E1E">
              <w:rPr>
                <w:b/>
                <w:color w:val="auto"/>
              </w:rPr>
              <w:t>Requirement Type</w:t>
            </w:r>
          </w:p>
        </w:tc>
        <w:tc>
          <w:tcPr>
            <w:tcW w:w="1994" w:type="dxa"/>
            <w:gridSpan w:val="5"/>
            <w:tcBorders>
              <w:top w:val="single" w:sz="6" w:space="0" w:color="auto"/>
              <w:left w:val="single" w:sz="6" w:space="0" w:color="auto"/>
              <w:bottom w:val="single" w:sz="6" w:space="0" w:color="auto"/>
              <w:right w:val="single" w:sz="6" w:space="0" w:color="auto"/>
            </w:tcBorders>
          </w:tcPr>
          <w:p w14:paraId="3D1D827A" w14:textId="77777777" w:rsidR="00484C3A" w:rsidRPr="00870E1E" w:rsidRDefault="00484C3A" w:rsidP="00484C3A">
            <w:pPr>
              <w:pStyle w:val="NormalComment"/>
              <w:rPr>
                <w:color w:val="auto"/>
              </w:rPr>
            </w:pPr>
            <w:r>
              <w:rPr>
                <w:color w:val="auto"/>
              </w:rPr>
              <w:t>Functional</w:t>
            </w:r>
          </w:p>
        </w:tc>
        <w:tc>
          <w:tcPr>
            <w:tcW w:w="1614" w:type="dxa"/>
            <w:gridSpan w:val="5"/>
            <w:tcBorders>
              <w:top w:val="single" w:sz="6" w:space="0" w:color="auto"/>
              <w:left w:val="single" w:sz="6" w:space="0" w:color="auto"/>
              <w:bottom w:val="single" w:sz="6" w:space="0" w:color="auto"/>
              <w:right w:val="single" w:sz="6" w:space="0" w:color="auto"/>
            </w:tcBorders>
          </w:tcPr>
          <w:p w14:paraId="30235DCF" w14:textId="77777777" w:rsidR="00484C3A" w:rsidRPr="00870E1E" w:rsidRDefault="00484C3A" w:rsidP="00484C3A">
            <w:pPr>
              <w:pStyle w:val="NormalComment"/>
              <w:rPr>
                <w:b/>
                <w:color w:val="auto"/>
              </w:rPr>
            </w:pPr>
            <w:r w:rsidRPr="00870E1E">
              <w:rPr>
                <w:b/>
                <w:color w:val="auto"/>
              </w:rPr>
              <w:t>Use Case #</w:t>
            </w:r>
          </w:p>
        </w:tc>
        <w:tc>
          <w:tcPr>
            <w:tcW w:w="1580" w:type="dxa"/>
            <w:tcBorders>
              <w:top w:val="single" w:sz="6" w:space="0" w:color="auto"/>
              <w:left w:val="single" w:sz="6" w:space="0" w:color="auto"/>
              <w:bottom w:val="single" w:sz="6" w:space="0" w:color="auto"/>
              <w:right w:val="single" w:sz="6" w:space="0" w:color="auto"/>
            </w:tcBorders>
          </w:tcPr>
          <w:p w14:paraId="57D29FB8" w14:textId="77777777" w:rsidR="00484C3A" w:rsidRPr="00870E1E" w:rsidRDefault="00484C3A" w:rsidP="00484C3A">
            <w:pPr>
              <w:pStyle w:val="NormalComment"/>
              <w:rPr>
                <w:color w:val="auto"/>
              </w:rPr>
            </w:pPr>
            <w:r>
              <w:rPr>
                <w:color w:val="auto"/>
              </w:rPr>
              <w:t>00</w:t>
            </w:r>
          </w:p>
        </w:tc>
      </w:tr>
      <w:tr w:rsidR="00484C3A" w:rsidRPr="00870E1E" w14:paraId="5F18D40F"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1137F4DD" w14:textId="77777777" w:rsidR="00484C3A" w:rsidRPr="00870E1E" w:rsidRDefault="00484C3A" w:rsidP="00484C3A">
            <w:pPr>
              <w:pStyle w:val="NormalComment"/>
              <w:rPr>
                <w:b/>
                <w:color w:val="auto"/>
              </w:rPr>
            </w:pPr>
            <w:r w:rsidRPr="00870E1E">
              <w:rPr>
                <w:b/>
                <w:color w:val="auto"/>
              </w:rPr>
              <w:t>Status</w:t>
            </w:r>
          </w:p>
        </w:tc>
        <w:tc>
          <w:tcPr>
            <w:tcW w:w="663" w:type="dxa"/>
            <w:tcBorders>
              <w:top w:val="single" w:sz="6" w:space="0" w:color="auto"/>
              <w:left w:val="single" w:sz="6" w:space="0" w:color="auto"/>
              <w:bottom w:val="single" w:sz="6" w:space="0" w:color="auto"/>
              <w:right w:val="single" w:sz="6" w:space="0" w:color="auto"/>
            </w:tcBorders>
          </w:tcPr>
          <w:p w14:paraId="2AB98D4A" w14:textId="77777777" w:rsidR="00484C3A" w:rsidRPr="00870E1E" w:rsidRDefault="00484C3A" w:rsidP="00484C3A">
            <w:pPr>
              <w:pStyle w:val="NormalComment"/>
              <w:rPr>
                <w:b/>
                <w:i/>
                <w:color w:val="auto"/>
              </w:rPr>
            </w:pPr>
            <w:r w:rsidRPr="00870E1E">
              <w:rPr>
                <w:b/>
                <w:i/>
                <w:color w:val="auto"/>
              </w:rPr>
              <w:t>New</w:t>
            </w:r>
          </w:p>
        </w:tc>
        <w:tc>
          <w:tcPr>
            <w:tcW w:w="663" w:type="dxa"/>
            <w:tcBorders>
              <w:top w:val="single" w:sz="6" w:space="0" w:color="auto"/>
              <w:left w:val="single" w:sz="6" w:space="0" w:color="auto"/>
              <w:bottom w:val="single" w:sz="6" w:space="0" w:color="auto"/>
              <w:right w:val="single" w:sz="6" w:space="0" w:color="auto"/>
            </w:tcBorders>
          </w:tcPr>
          <w:p w14:paraId="2B6E22E8"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3B3DDBA6" w14:textId="77777777" w:rsidR="00484C3A" w:rsidRPr="00870E1E" w:rsidRDefault="00484C3A" w:rsidP="00484C3A">
            <w:pPr>
              <w:pStyle w:val="NormalComment"/>
              <w:rPr>
                <w:b/>
                <w:i/>
                <w:color w:val="auto"/>
              </w:rPr>
            </w:pPr>
            <w:r w:rsidRPr="00870E1E">
              <w:rPr>
                <w:b/>
                <w:i/>
                <w:color w:val="auto"/>
              </w:rPr>
              <w:t>Agreed-to</w:t>
            </w:r>
          </w:p>
        </w:tc>
        <w:tc>
          <w:tcPr>
            <w:tcW w:w="663" w:type="dxa"/>
            <w:tcBorders>
              <w:top w:val="single" w:sz="6" w:space="0" w:color="auto"/>
              <w:left w:val="single" w:sz="6" w:space="0" w:color="auto"/>
              <w:bottom w:val="single" w:sz="6" w:space="0" w:color="auto"/>
              <w:right w:val="single" w:sz="6" w:space="0" w:color="auto"/>
            </w:tcBorders>
          </w:tcPr>
          <w:p w14:paraId="4F204014" w14:textId="77777777" w:rsidR="00484C3A" w:rsidRPr="00870E1E" w:rsidRDefault="00484C3A" w:rsidP="00484C3A">
            <w:pPr>
              <w:pStyle w:val="NormalComment"/>
              <w:rPr>
                <w:color w:val="auto"/>
              </w:rPr>
            </w:pPr>
            <w:r>
              <w:rPr>
                <w:color w:val="auto"/>
              </w:rPr>
              <w:t>yes</w:t>
            </w:r>
          </w:p>
        </w:tc>
        <w:tc>
          <w:tcPr>
            <w:tcW w:w="1234" w:type="dxa"/>
            <w:gridSpan w:val="4"/>
            <w:tcBorders>
              <w:top w:val="single" w:sz="6" w:space="0" w:color="auto"/>
              <w:left w:val="single" w:sz="6" w:space="0" w:color="auto"/>
              <w:bottom w:val="single" w:sz="6" w:space="0" w:color="auto"/>
              <w:right w:val="single" w:sz="6" w:space="0" w:color="auto"/>
            </w:tcBorders>
          </w:tcPr>
          <w:p w14:paraId="234711C4" w14:textId="77777777" w:rsidR="00484C3A" w:rsidRPr="00870E1E" w:rsidRDefault="00484C3A" w:rsidP="00484C3A">
            <w:pPr>
              <w:pStyle w:val="NormalComment"/>
              <w:rPr>
                <w:b/>
                <w:i/>
                <w:color w:val="auto"/>
              </w:rPr>
            </w:pPr>
            <w:r w:rsidRPr="00870E1E">
              <w:rPr>
                <w:b/>
                <w:i/>
                <w:color w:val="auto"/>
              </w:rPr>
              <w:t>Baselined</w:t>
            </w:r>
          </w:p>
        </w:tc>
        <w:tc>
          <w:tcPr>
            <w:tcW w:w="663" w:type="dxa"/>
            <w:tcBorders>
              <w:top w:val="single" w:sz="6" w:space="0" w:color="auto"/>
              <w:left w:val="single" w:sz="6" w:space="0" w:color="auto"/>
              <w:bottom w:val="single" w:sz="6" w:space="0" w:color="auto"/>
              <w:right w:val="single" w:sz="6" w:space="0" w:color="auto"/>
            </w:tcBorders>
          </w:tcPr>
          <w:p w14:paraId="78813F27" w14:textId="77777777" w:rsidR="00484C3A" w:rsidRPr="00870E1E" w:rsidRDefault="00484C3A" w:rsidP="00484C3A">
            <w:pPr>
              <w:pStyle w:val="NormalComment"/>
              <w:rPr>
                <w:b/>
                <w:i/>
                <w:color w:val="auto"/>
              </w:rPr>
            </w:pPr>
            <w:r>
              <w:rPr>
                <w:color w:val="auto"/>
              </w:rPr>
              <w:t>yes</w:t>
            </w:r>
          </w:p>
        </w:tc>
        <w:tc>
          <w:tcPr>
            <w:tcW w:w="1139" w:type="dxa"/>
            <w:gridSpan w:val="5"/>
            <w:tcBorders>
              <w:top w:val="single" w:sz="6" w:space="0" w:color="auto"/>
              <w:left w:val="single" w:sz="6" w:space="0" w:color="auto"/>
              <w:bottom w:val="single" w:sz="6" w:space="0" w:color="auto"/>
              <w:right w:val="single" w:sz="6" w:space="0" w:color="auto"/>
            </w:tcBorders>
          </w:tcPr>
          <w:p w14:paraId="1160A8CB" w14:textId="77777777" w:rsidR="00484C3A" w:rsidRPr="00870E1E" w:rsidRDefault="00484C3A" w:rsidP="00484C3A">
            <w:pPr>
              <w:pStyle w:val="NormalComment"/>
              <w:rPr>
                <w:b/>
                <w:i/>
                <w:color w:val="auto"/>
              </w:rPr>
            </w:pPr>
            <w:r w:rsidRPr="00870E1E">
              <w:rPr>
                <w:b/>
                <w:i/>
                <w:color w:val="auto"/>
              </w:rPr>
              <w:t>Rejected</w:t>
            </w:r>
          </w:p>
        </w:tc>
        <w:tc>
          <w:tcPr>
            <w:tcW w:w="673" w:type="dxa"/>
            <w:tcBorders>
              <w:top w:val="single" w:sz="6" w:space="0" w:color="auto"/>
              <w:left w:val="single" w:sz="6" w:space="0" w:color="auto"/>
              <w:bottom w:val="single" w:sz="6" w:space="0" w:color="auto"/>
              <w:right w:val="single" w:sz="6" w:space="0" w:color="auto"/>
            </w:tcBorders>
          </w:tcPr>
          <w:p w14:paraId="44381D55" w14:textId="77777777" w:rsidR="00484C3A" w:rsidRPr="00870E1E" w:rsidRDefault="00484C3A" w:rsidP="00484C3A">
            <w:pPr>
              <w:pStyle w:val="NormalComment"/>
              <w:rPr>
                <w:b/>
                <w:i/>
                <w:color w:val="auto"/>
              </w:rPr>
            </w:pPr>
            <w:r>
              <w:rPr>
                <w:color w:val="auto"/>
              </w:rPr>
              <w:t>No</w:t>
            </w:r>
          </w:p>
        </w:tc>
        <w:tc>
          <w:tcPr>
            <w:tcW w:w="1580" w:type="dxa"/>
            <w:tcBorders>
              <w:top w:val="single" w:sz="6" w:space="0" w:color="auto"/>
              <w:left w:val="single" w:sz="6" w:space="0" w:color="auto"/>
              <w:bottom w:val="single" w:sz="6" w:space="0" w:color="auto"/>
              <w:right w:val="single" w:sz="6" w:space="0" w:color="auto"/>
            </w:tcBorders>
          </w:tcPr>
          <w:p w14:paraId="37CA1873" w14:textId="77777777" w:rsidR="00484C3A" w:rsidRPr="00870E1E" w:rsidRDefault="00484C3A" w:rsidP="00484C3A">
            <w:pPr>
              <w:pStyle w:val="NormalComment"/>
              <w:rPr>
                <w:b/>
                <w:i/>
                <w:color w:val="auto"/>
              </w:rPr>
            </w:pPr>
          </w:p>
        </w:tc>
      </w:tr>
      <w:tr w:rsidR="00484C3A" w:rsidRPr="00870E1E" w14:paraId="0F29A121" w14:textId="77777777" w:rsidTr="00484C3A">
        <w:trPr>
          <w:cantSplit/>
          <w:trHeight w:val="334"/>
        </w:trPr>
        <w:tc>
          <w:tcPr>
            <w:tcW w:w="1804" w:type="dxa"/>
            <w:tcBorders>
              <w:top w:val="single" w:sz="6" w:space="0" w:color="auto"/>
              <w:left w:val="single" w:sz="6" w:space="0" w:color="auto"/>
              <w:bottom w:val="single" w:sz="6" w:space="0" w:color="auto"/>
              <w:right w:val="single" w:sz="6" w:space="0" w:color="auto"/>
            </w:tcBorders>
          </w:tcPr>
          <w:p w14:paraId="568C2CF2" w14:textId="77777777" w:rsidR="00484C3A" w:rsidRPr="00870E1E" w:rsidRDefault="00484C3A" w:rsidP="00484C3A">
            <w:pPr>
              <w:pStyle w:val="NormalComment"/>
              <w:rPr>
                <w:b/>
                <w:color w:val="auto"/>
              </w:rPr>
            </w:pPr>
            <w:r w:rsidRPr="00870E1E">
              <w:rPr>
                <w:b/>
                <w:color w:val="auto"/>
              </w:rPr>
              <w:t>Parent Requirement #</w:t>
            </w:r>
          </w:p>
        </w:tc>
        <w:tc>
          <w:tcPr>
            <w:tcW w:w="8512" w:type="dxa"/>
            <w:gridSpan w:val="19"/>
            <w:tcBorders>
              <w:top w:val="single" w:sz="6" w:space="0" w:color="auto"/>
              <w:left w:val="single" w:sz="6" w:space="0" w:color="auto"/>
              <w:bottom w:val="single" w:sz="6" w:space="0" w:color="auto"/>
              <w:right w:val="single" w:sz="6" w:space="0" w:color="auto"/>
            </w:tcBorders>
          </w:tcPr>
          <w:p w14:paraId="5AA53686" w14:textId="77777777" w:rsidR="00484C3A" w:rsidRPr="00870E1E" w:rsidRDefault="00484C3A" w:rsidP="00484C3A">
            <w:pPr>
              <w:pStyle w:val="NormalComment"/>
              <w:rPr>
                <w:color w:val="auto"/>
              </w:rPr>
            </w:pPr>
            <w:r>
              <w:rPr>
                <w:color w:val="auto"/>
              </w:rPr>
              <w:t>N/A</w:t>
            </w:r>
          </w:p>
        </w:tc>
      </w:tr>
      <w:tr w:rsidR="00484C3A" w:rsidRPr="00870E1E" w14:paraId="305E09F6" w14:textId="77777777" w:rsidTr="00484C3A">
        <w:trPr>
          <w:cantSplit/>
          <w:trHeight w:val="680"/>
        </w:trPr>
        <w:tc>
          <w:tcPr>
            <w:tcW w:w="1804" w:type="dxa"/>
            <w:tcBorders>
              <w:top w:val="single" w:sz="6" w:space="0" w:color="auto"/>
              <w:left w:val="single" w:sz="6" w:space="0" w:color="auto"/>
              <w:bottom w:val="single" w:sz="6" w:space="0" w:color="auto"/>
              <w:right w:val="single" w:sz="6" w:space="0" w:color="auto"/>
            </w:tcBorders>
          </w:tcPr>
          <w:p w14:paraId="4B17186C" w14:textId="77777777" w:rsidR="00484C3A" w:rsidRPr="00870E1E" w:rsidRDefault="00484C3A" w:rsidP="00484C3A">
            <w:pPr>
              <w:pStyle w:val="NormalComment"/>
              <w:rPr>
                <w:b/>
                <w:color w:val="auto"/>
              </w:rPr>
            </w:pPr>
            <w:r w:rsidRPr="00870E1E">
              <w:rPr>
                <w:b/>
                <w:color w:val="auto"/>
              </w:rPr>
              <w:t>Description</w:t>
            </w:r>
          </w:p>
        </w:tc>
        <w:tc>
          <w:tcPr>
            <w:tcW w:w="8512" w:type="dxa"/>
            <w:gridSpan w:val="19"/>
            <w:tcBorders>
              <w:top w:val="single" w:sz="6" w:space="0" w:color="auto"/>
              <w:left w:val="single" w:sz="6" w:space="0" w:color="auto"/>
              <w:bottom w:val="single" w:sz="6" w:space="0" w:color="auto"/>
              <w:right w:val="single" w:sz="6" w:space="0" w:color="auto"/>
            </w:tcBorders>
          </w:tcPr>
          <w:p w14:paraId="5010D23B" w14:textId="1E770758" w:rsidR="00484C3A" w:rsidRPr="004A6DAB" w:rsidRDefault="00484C3A" w:rsidP="00484C3A">
            <w:pPr>
              <w:rPr>
                <w:color w:val="000000" w:themeColor="text1"/>
                <w:sz w:val="20"/>
                <w:szCs w:val="20"/>
              </w:rPr>
            </w:pPr>
            <w:r w:rsidRPr="00484C3A">
              <w:rPr>
                <w:color w:val="000000" w:themeColor="text1"/>
                <w:sz w:val="20"/>
                <w:szCs w:val="20"/>
              </w:rPr>
              <w:t>The processor and associated components must be compatible with FPGA implementation, leveraging its capabilities for hardware prototyping.</w:t>
            </w:r>
          </w:p>
        </w:tc>
      </w:tr>
      <w:tr w:rsidR="00484C3A" w:rsidRPr="00870E1E" w14:paraId="1D713BB6"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22B0E4C1" w14:textId="77777777" w:rsidR="00484C3A" w:rsidRPr="00870E1E" w:rsidRDefault="00484C3A" w:rsidP="00484C3A">
            <w:pPr>
              <w:pStyle w:val="NormalComment"/>
              <w:rPr>
                <w:b/>
                <w:color w:val="auto"/>
              </w:rPr>
            </w:pPr>
            <w:r w:rsidRPr="00870E1E">
              <w:rPr>
                <w:b/>
                <w:color w:val="auto"/>
              </w:rPr>
              <w:t>Rationale</w:t>
            </w:r>
          </w:p>
        </w:tc>
        <w:tc>
          <w:tcPr>
            <w:tcW w:w="8512" w:type="dxa"/>
            <w:gridSpan w:val="19"/>
            <w:tcBorders>
              <w:top w:val="single" w:sz="6" w:space="0" w:color="auto"/>
              <w:left w:val="single" w:sz="6" w:space="0" w:color="auto"/>
              <w:bottom w:val="single" w:sz="6" w:space="0" w:color="auto"/>
              <w:right w:val="single" w:sz="6" w:space="0" w:color="auto"/>
            </w:tcBorders>
          </w:tcPr>
          <w:p w14:paraId="77449767" w14:textId="1027C3A6" w:rsidR="00484C3A" w:rsidRPr="00484C3A" w:rsidRDefault="00484C3A" w:rsidP="00484C3A">
            <w:pPr>
              <w:rPr>
                <w:color w:val="000000" w:themeColor="text1"/>
                <w:sz w:val="20"/>
                <w:szCs w:val="20"/>
              </w:rPr>
            </w:pPr>
            <w:r w:rsidRPr="00484C3A">
              <w:rPr>
                <w:color w:val="000000" w:themeColor="text1"/>
                <w:sz w:val="20"/>
                <w:szCs w:val="20"/>
              </w:rPr>
              <w:t>FPGA implementation facilitates hardware prototyping and testing, allowing for rapid development iterations.</w:t>
            </w:r>
          </w:p>
        </w:tc>
      </w:tr>
      <w:tr w:rsidR="00484C3A" w:rsidRPr="00870E1E" w14:paraId="219ECBD3" w14:textId="77777777" w:rsidTr="00484C3A">
        <w:trPr>
          <w:cantSplit/>
          <w:trHeight w:val="214"/>
        </w:trPr>
        <w:tc>
          <w:tcPr>
            <w:tcW w:w="1804" w:type="dxa"/>
            <w:tcBorders>
              <w:top w:val="single" w:sz="6" w:space="0" w:color="auto"/>
              <w:left w:val="single" w:sz="6" w:space="0" w:color="auto"/>
              <w:bottom w:val="single" w:sz="6" w:space="0" w:color="auto"/>
              <w:right w:val="single" w:sz="6" w:space="0" w:color="auto"/>
            </w:tcBorders>
          </w:tcPr>
          <w:p w14:paraId="1C0C812C" w14:textId="77777777" w:rsidR="00484C3A" w:rsidRPr="00870E1E" w:rsidRDefault="00484C3A" w:rsidP="00484C3A">
            <w:pPr>
              <w:pStyle w:val="NormalComment"/>
              <w:rPr>
                <w:b/>
                <w:color w:val="auto"/>
              </w:rPr>
            </w:pPr>
            <w:r w:rsidRPr="00870E1E">
              <w:rPr>
                <w:b/>
                <w:color w:val="auto"/>
              </w:rPr>
              <w:t>Source</w:t>
            </w:r>
          </w:p>
        </w:tc>
        <w:tc>
          <w:tcPr>
            <w:tcW w:w="3324" w:type="dxa"/>
            <w:gridSpan w:val="8"/>
            <w:tcBorders>
              <w:top w:val="single" w:sz="6" w:space="0" w:color="auto"/>
              <w:left w:val="single" w:sz="6" w:space="0" w:color="auto"/>
              <w:bottom w:val="single" w:sz="6" w:space="0" w:color="auto"/>
              <w:right w:val="single" w:sz="6" w:space="0" w:color="auto"/>
            </w:tcBorders>
          </w:tcPr>
          <w:p w14:paraId="26C43679" w14:textId="77777777" w:rsidR="00484C3A" w:rsidRPr="00870E1E" w:rsidRDefault="00484C3A" w:rsidP="00484C3A">
            <w:pPr>
              <w:pStyle w:val="NormalComment"/>
              <w:rPr>
                <w:color w:val="auto"/>
                <w:lang w:val="fr-FR"/>
              </w:rPr>
            </w:pPr>
          </w:p>
        </w:tc>
        <w:tc>
          <w:tcPr>
            <w:tcW w:w="2089" w:type="dxa"/>
            <w:gridSpan w:val="6"/>
            <w:tcBorders>
              <w:top w:val="single" w:sz="6" w:space="0" w:color="auto"/>
              <w:left w:val="single" w:sz="6" w:space="0" w:color="auto"/>
              <w:bottom w:val="single" w:sz="6" w:space="0" w:color="auto"/>
              <w:right w:val="single" w:sz="6" w:space="0" w:color="auto"/>
            </w:tcBorders>
          </w:tcPr>
          <w:p w14:paraId="506A905B" w14:textId="77777777" w:rsidR="00484C3A" w:rsidRPr="00870E1E" w:rsidRDefault="00484C3A" w:rsidP="00484C3A">
            <w:pPr>
              <w:pStyle w:val="NormalComment"/>
              <w:rPr>
                <w:b/>
                <w:color w:val="auto"/>
                <w:lang w:val="fr-FR"/>
              </w:rPr>
            </w:pPr>
            <w:r w:rsidRPr="00870E1E">
              <w:rPr>
                <w:b/>
                <w:color w:val="auto"/>
                <w:lang w:val="fr-FR"/>
              </w:rPr>
              <w:t>Source Document</w:t>
            </w:r>
          </w:p>
        </w:tc>
        <w:tc>
          <w:tcPr>
            <w:tcW w:w="3099" w:type="dxa"/>
            <w:gridSpan w:val="5"/>
            <w:tcBorders>
              <w:top w:val="single" w:sz="6" w:space="0" w:color="auto"/>
              <w:left w:val="single" w:sz="6" w:space="0" w:color="auto"/>
              <w:bottom w:val="single" w:sz="6" w:space="0" w:color="auto"/>
              <w:right w:val="single" w:sz="6" w:space="0" w:color="auto"/>
            </w:tcBorders>
          </w:tcPr>
          <w:p w14:paraId="2330C914" w14:textId="77777777" w:rsidR="00484C3A" w:rsidRPr="00870E1E" w:rsidRDefault="00484C3A" w:rsidP="00484C3A">
            <w:pPr>
              <w:pStyle w:val="NormalComment"/>
              <w:rPr>
                <w:color w:val="auto"/>
              </w:rPr>
            </w:pPr>
            <w:r w:rsidRPr="00870E1E">
              <w:rPr>
                <w:color w:val="auto"/>
              </w:rPr>
              <w:t>-</w:t>
            </w:r>
          </w:p>
        </w:tc>
      </w:tr>
      <w:tr w:rsidR="00484C3A" w:rsidRPr="00870E1E" w14:paraId="4B5138A7" w14:textId="77777777" w:rsidTr="00484C3A">
        <w:trPr>
          <w:cantSplit/>
          <w:trHeight w:val="228"/>
        </w:trPr>
        <w:tc>
          <w:tcPr>
            <w:tcW w:w="1804" w:type="dxa"/>
            <w:tcBorders>
              <w:top w:val="single" w:sz="6" w:space="0" w:color="auto"/>
              <w:left w:val="single" w:sz="6" w:space="0" w:color="auto"/>
              <w:bottom w:val="single" w:sz="6" w:space="0" w:color="auto"/>
              <w:right w:val="single" w:sz="6" w:space="0" w:color="auto"/>
            </w:tcBorders>
          </w:tcPr>
          <w:p w14:paraId="63FE2309" w14:textId="77777777" w:rsidR="00484C3A" w:rsidRPr="00870E1E" w:rsidRDefault="00484C3A" w:rsidP="00484C3A">
            <w:pPr>
              <w:pStyle w:val="NormalComment"/>
              <w:rPr>
                <w:b/>
                <w:color w:val="auto"/>
              </w:rPr>
            </w:pPr>
            <w:r w:rsidRPr="00870E1E">
              <w:rPr>
                <w:b/>
                <w:color w:val="auto"/>
              </w:rPr>
              <w:t>Acceptance/Fit Criteria</w:t>
            </w:r>
          </w:p>
        </w:tc>
        <w:tc>
          <w:tcPr>
            <w:tcW w:w="8512" w:type="dxa"/>
            <w:gridSpan w:val="19"/>
            <w:tcBorders>
              <w:top w:val="single" w:sz="6" w:space="0" w:color="auto"/>
              <w:left w:val="single" w:sz="6" w:space="0" w:color="auto"/>
              <w:bottom w:val="single" w:sz="6" w:space="0" w:color="auto"/>
              <w:right w:val="single" w:sz="6" w:space="0" w:color="auto"/>
            </w:tcBorders>
          </w:tcPr>
          <w:p w14:paraId="2792F1C1" w14:textId="2CA62608" w:rsidR="00484C3A" w:rsidRPr="00484C3A" w:rsidRDefault="00484C3A" w:rsidP="00484C3A">
            <w:pPr>
              <w:rPr>
                <w:color w:val="000000" w:themeColor="text1"/>
                <w:sz w:val="20"/>
                <w:szCs w:val="20"/>
              </w:rPr>
            </w:pPr>
            <w:r w:rsidRPr="00484C3A">
              <w:rPr>
                <w:color w:val="000000" w:themeColor="text1"/>
                <w:sz w:val="20"/>
                <w:szCs w:val="20"/>
              </w:rPr>
              <w:t>Successful implementation and operation on the target FPGA platform.</w:t>
            </w:r>
          </w:p>
        </w:tc>
      </w:tr>
      <w:tr w:rsidR="00484C3A" w:rsidRPr="00870E1E" w14:paraId="210C8332" w14:textId="77777777" w:rsidTr="00484C3A">
        <w:trPr>
          <w:cantSplit/>
          <w:trHeight w:val="313"/>
        </w:trPr>
        <w:tc>
          <w:tcPr>
            <w:tcW w:w="1804" w:type="dxa"/>
            <w:tcBorders>
              <w:top w:val="single" w:sz="6" w:space="0" w:color="auto"/>
              <w:left w:val="single" w:sz="6" w:space="0" w:color="auto"/>
              <w:bottom w:val="single" w:sz="6" w:space="0" w:color="auto"/>
              <w:right w:val="single" w:sz="6" w:space="0" w:color="auto"/>
            </w:tcBorders>
          </w:tcPr>
          <w:p w14:paraId="05F739B6" w14:textId="77777777" w:rsidR="00484C3A" w:rsidRPr="00870E1E" w:rsidRDefault="00484C3A" w:rsidP="00484C3A">
            <w:pPr>
              <w:pStyle w:val="NormalComment"/>
              <w:rPr>
                <w:b/>
                <w:color w:val="auto"/>
              </w:rPr>
            </w:pPr>
            <w:r w:rsidRPr="00870E1E">
              <w:rPr>
                <w:b/>
                <w:color w:val="auto"/>
              </w:rPr>
              <w:t>Dependencies</w:t>
            </w:r>
          </w:p>
        </w:tc>
        <w:tc>
          <w:tcPr>
            <w:tcW w:w="8512" w:type="dxa"/>
            <w:gridSpan w:val="19"/>
            <w:tcBorders>
              <w:top w:val="single" w:sz="6" w:space="0" w:color="auto"/>
              <w:left w:val="single" w:sz="6" w:space="0" w:color="auto"/>
              <w:bottom w:val="single" w:sz="6" w:space="0" w:color="auto"/>
              <w:right w:val="single" w:sz="6" w:space="0" w:color="auto"/>
            </w:tcBorders>
          </w:tcPr>
          <w:p w14:paraId="786DA2D3" w14:textId="77777777" w:rsidR="00484C3A" w:rsidRPr="00484C3A" w:rsidRDefault="00484C3A" w:rsidP="00484C3A">
            <w:pPr>
              <w:rPr>
                <w:color w:val="000000" w:themeColor="text1"/>
                <w:sz w:val="20"/>
                <w:szCs w:val="20"/>
              </w:rPr>
            </w:pPr>
            <w:r>
              <w:rPr>
                <w:color w:val="000000" w:themeColor="text1"/>
                <w:sz w:val="20"/>
                <w:szCs w:val="20"/>
              </w:rPr>
              <w:t>None</w:t>
            </w:r>
          </w:p>
        </w:tc>
      </w:tr>
      <w:tr w:rsidR="00484C3A" w:rsidRPr="00870E1E" w14:paraId="3E7C5EE3" w14:textId="77777777" w:rsidTr="00484C3A">
        <w:trPr>
          <w:trHeight w:val="214"/>
        </w:trPr>
        <w:tc>
          <w:tcPr>
            <w:tcW w:w="1804" w:type="dxa"/>
            <w:tcBorders>
              <w:top w:val="single" w:sz="6" w:space="0" w:color="auto"/>
              <w:left w:val="single" w:sz="6" w:space="0" w:color="auto"/>
              <w:bottom w:val="single" w:sz="6" w:space="0" w:color="auto"/>
              <w:right w:val="single" w:sz="6" w:space="0" w:color="auto"/>
            </w:tcBorders>
          </w:tcPr>
          <w:p w14:paraId="7811E975" w14:textId="77777777" w:rsidR="00484C3A" w:rsidRPr="00870E1E" w:rsidRDefault="00484C3A" w:rsidP="00484C3A">
            <w:pPr>
              <w:pStyle w:val="NormalComment"/>
              <w:rPr>
                <w:b/>
                <w:color w:val="auto"/>
              </w:rPr>
            </w:pPr>
            <w:r w:rsidRPr="00870E1E">
              <w:rPr>
                <w:b/>
                <w:color w:val="auto"/>
              </w:rPr>
              <w:t>Priority</w:t>
            </w:r>
          </w:p>
        </w:tc>
        <w:tc>
          <w:tcPr>
            <w:tcW w:w="1412" w:type="dxa"/>
            <w:gridSpan w:val="3"/>
            <w:tcBorders>
              <w:top w:val="single" w:sz="6" w:space="0" w:color="auto"/>
              <w:left w:val="single" w:sz="6" w:space="0" w:color="auto"/>
              <w:bottom w:val="single" w:sz="6" w:space="0" w:color="auto"/>
              <w:right w:val="single" w:sz="6" w:space="0" w:color="auto"/>
            </w:tcBorders>
          </w:tcPr>
          <w:p w14:paraId="6236149A" w14:textId="77777777" w:rsidR="00484C3A" w:rsidRPr="00870E1E" w:rsidRDefault="00484C3A" w:rsidP="00484C3A">
            <w:pPr>
              <w:pStyle w:val="NormalComment"/>
              <w:rPr>
                <w:b/>
                <w:i/>
                <w:color w:val="auto"/>
              </w:rPr>
            </w:pPr>
            <w:r w:rsidRPr="00870E1E">
              <w:rPr>
                <w:b/>
                <w:i/>
                <w:color w:val="auto"/>
              </w:rPr>
              <w:t>Essential</w:t>
            </w:r>
          </w:p>
        </w:tc>
        <w:tc>
          <w:tcPr>
            <w:tcW w:w="676" w:type="dxa"/>
            <w:gridSpan w:val="2"/>
            <w:tcBorders>
              <w:top w:val="single" w:sz="6" w:space="0" w:color="auto"/>
              <w:left w:val="single" w:sz="6" w:space="0" w:color="auto"/>
              <w:bottom w:val="single" w:sz="6" w:space="0" w:color="auto"/>
              <w:right w:val="single" w:sz="6" w:space="0" w:color="auto"/>
            </w:tcBorders>
          </w:tcPr>
          <w:p w14:paraId="4FC155C0" w14:textId="77777777" w:rsidR="00484C3A" w:rsidRPr="00870E1E" w:rsidRDefault="00484C3A" w:rsidP="00484C3A">
            <w:pPr>
              <w:pStyle w:val="NormalComment"/>
              <w:rPr>
                <w:color w:val="auto"/>
              </w:rPr>
            </w:pPr>
            <w:r>
              <w:rPr>
                <w:color w:val="auto"/>
              </w:rPr>
              <w:t>yes</w:t>
            </w:r>
          </w:p>
        </w:tc>
        <w:tc>
          <w:tcPr>
            <w:tcW w:w="1519" w:type="dxa"/>
            <w:gridSpan w:val="4"/>
            <w:tcBorders>
              <w:top w:val="single" w:sz="6" w:space="0" w:color="auto"/>
              <w:left w:val="single" w:sz="6" w:space="0" w:color="auto"/>
              <w:bottom w:val="single" w:sz="6" w:space="0" w:color="auto"/>
              <w:right w:val="single" w:sz="6" w:space="0" w:color="auto"/>
            </w:tcBorders>
          </w:tcPr>
          <w:p w14:paraId="47037F9D" w14:textId="77777777" w:rsidR="00484C3A" w:rsidRPr="00870E1E" w:rsidRDefault="00484C3A" w:rsidP="00484C3A">
            <w:pPr>
              <w:pStyle w:val="NormalComment"/>
              <w:rPr>
                <w:b/>
                <w:i/>
                <w:color w:val="auto"/>
              </w:rPr>
            </w:pPr>
            <w:r w:rsidRPr="00870E1E">
              <w:rPr>
                <w:b/>
                <w:i/>
                <w:color w:val="auto"/>
              </w:rPr>
              <w:t>Conditional</w:t>
            </w:r>
          </w:p>
        </w:tc>
        <w:tc>
          <w:tcPr>
            <w:tcW w:w="663" w:type="dxa"/>
            <w:tcBorders>
              <w:top w:val="single" w:sz="6" w:space="0" w:color="auto"/>
              <w:left w:val="single" w:sz="6" w:space="0" w:color="auto"/>
              <w:bottom w:val="single" w:sz="6" w:space="0" w:color="auto"/>
              <w:right w:val="single" w:sz="6" w:space="0" w:color="auto"/>
            </w:tcBorders>
          </w:tcPr>
          <w:p w14:paraId="6C439435" w14:textId="77777777" w:rsidR="00484C3A" w:rsidRPr="00870E1E" w:rsidRDefault="00484C3A" w:rsidP="00484C3A">
            <w:pPr>
              <w:pStyle w:val="NormalComment"/>
              <w:rPr>
                <w:color w:val="auto"/>
              </w:rPr>
            </w:pPr>
            <w:r>
              <w:rPr>
                <w:color w:val="auto"/>
              </w:rPr>
              <w:t>no</w:t>
            </w:r>
          </w:p>
        </w:tc>
        <w:tc>
          <w:tcPr>
            <w:tcW w:w="1234" w:type="dxa"/>
            <w:gridSpan w:val="5"/>
            <w:tcBorders>
              <w:top w:val="single" w:sz="6" w:space="0" w:color="auto"/>
              <w:left w:val="single" w:sz="6" w:space="0" w:color="auto"/>
              <w:bottom w:val="single" w:sz="6" w:space="0" w:color="auto"/>
              <w:right w:val="single" w:sz="6" w:space="0" w:color="auto"/>
            </w:tcBorders>
          </w:tcPr>
          <w:p w14:paraId="77999DDA" w14:textId="77777777" w:rsidR="00484C3A" w:rsidRPr="00870E1E" w:rsidRDefault="00484C3A" w:rsidP="00484C3A">
            <w:pPr>
              <w:pStyle w:val="NormalComment"/>
              <w:rPr>
                <w:b/>
                <w:i/>
                <w:color w:val="auto"/>
              </w:rPr>
            </w:pPr>
            <w:r w:rsidRPr="00870E1E">
              <w:rPr>
                <w:b/>
                <w:i/>
                <w:color w:val="auto"/>
              </w:rPr>
              <w:t>Optional</w:t>
            </w:r>
          </w:p>
        </w:tc>
        <w:tc>
          <w:tcPr>
            <w:tcW w:w="663" w:type="dxa"/>
            <w:tcBorders>
              <w:top w:val="single" w:sz="6" w:space="0" w:color="auto"/>
              <w:left w:val="single" w:sz="6" w:space="0" w:color="auto"/>
              <w:bottom w:val="single" w:sz="6" w:space="0" w:color="auto"/>
              <w:right w:val="single" w:sz="6" w:space="0" w:color="auto"/>
            </w:tcBorders>
          </w:tcPr>
          <w:p w14:paraId="5B49A3E9" w14:textId="77777777" w:rsidR="00484C3A" w:rsidRPr="00870E1E" w:rsidRDefault="00484C3A" w:rsidP="00484C3A">
            <w:pPr>
              <w:pStyle w:val="NormalComment"/>
              <w:rPr>
                <w:b/>
                <w:i/>
                <w:color w:val="auto"/>
              </w:rPr>
            </w:pPr>
            <w:r>
              <w:rPr>
                <w:color w:val="auto"/>
              </w:rPr>
              <w:t>No</w:t>
            </w:r>
          </w:p>
        </w:tc>
        <w:tc>
          <w:tcPr>
            <w:tcW w:w="2345" w:type="dxa"/>
            <w:gridSpan w:val="3"/>
            <w:tcBorders>
              <w:top w:val="single" w:sz="6" w:space="0" w:color="auto"/>
              <w:left w:val="single" w:sz="6" w:space="0" w:color="auto"/>
              <w:bottom w:val="single" w:sz="6" w:space="0" w:color="auto"/>
              <w:right w:val="single" w:sz="6" w:space="0" w:color="auto"/>
            </w:tcBorders>
          </w:tcPr>
          <w:p w14:paraId="33221B41" w14:textId="77777777" w:rsidR="00484C3A" w:rsidRPr="00870E1E" w:rsidRDefault="00484C3A" w:rsidP="00484C3A">
            <w:pPr>
              <w:pStyle w:val="NormalComment"/>
              <w:rPr>
                <w:b/>
                <w:i/>
                <w:color w:val="auto"/>
              </w:rPr>
            </w:pPr>
          </w:p>
        </w:tc>
      </w:tr>
      <w:tr w:rsidR="00484C3A" w:rsidRPr="00870E1E" w14:paraId="53263763" w14:textId="77777777" w:rsidTr="00484C3A">
        <w:trPr>
          <w:cantSplit/>
          <w:trHeight w:val="424"/>
        </w:trPr>
        <w:tc>
          <w:tcPr>
            <w:tcW w:w="1804" w:type="dxa"/>
            <w:tcBorders>
              <w:top w:val="single" w:sz="6" w:space="0" w:color="auto"/>
              <w:left w:val="single" w:sz="6" w:space="0" w:color="auto"/>
              <w:bottom w:val="single" w:sz="6" w:space="0" w:color="auto"/>
              <w:right w:val="single" w:sz="6" w:space="0" w:color="auto"/>
            </w:tcBorders>
          </w:tcPr>
          <w:p w14:paraId="4450EEE0" w14:textId="77777777" w:rsidR="00484C3A" w:rsidRPr="00870E1E" w:rsidRDefault="00484C3A" w:rsidP="00484C3A">
            <w:pPr>
              <w:pStyle w:val="NormalComment"/>
              <w:rPr>
                <w:b/>
                <w:color w:val="auto"/>
              </w:rPr>
            </w:pPr>
            <w:r w:rsidRPr="00870E1E">
              <w:rPr>
                <w:b/>
                <w:color w:val="auto"/>
              </w:rPr>
              <w:t>Change History</w:t>
            </w:r>
          </w:p>
        </w:tc>
        <w:tc>
          <w:tcPr>
            <w:tcW w:w="8512" w:type="dxa"/>
            <w:gridSpan w:val="19"/>
            <w:tcBorders>
              <w:top w:val="single" w:sz="6" w:space="0" w:color="auto"/>
              <w:left w:val="single" w:sz="6" w:space="0" w:color="auto"/>
              <w:bottom w:val="single" w:sz="6" w:space="0" w:color="auto"/>
              <w:right w:val="single" w:sz="6" w:space="0" w:color="auto"/>
            </w:tcBorders>
          </w:tcPr>
          <w:p w14:paraId="6FE8DAFE" w14:textId="77777777" w:rsidR="00484C3A" w:rsidRPr="00870E1E" w:rsidRDefault="00484C3A" w:rsidP="00484C3A">
            <w:pPr>
              <w:pStyle w:val="NormalComment"/>
              <w:rPr>
                <w:color w:val="auto"/>
              </w:rPr>
            </w:pPr>
            <w:r>
              <w:rPr>
                <w:color w:val="auto"/>
              </w:rPr>
              <w:t>None</w:t>
            </w:r>
          </w:p>
        </w:tc>
      </w:tr>
    </w:tbl>
    <w:p w14:paraId="1437298D" w14:textId="77777777" w:rsidR="00484C3A" w:rsidRPr="00870E1E" w:rsidRDefault="00484C3A" w:rsidP="00B909BB"/>
    <w:p w14:paraId="7A25CC32" w14:textId="1B4A2991" w:rsidR="00EF0045" w:rsidRPr="00EF0045" w:rsidRDefault="00F04BBB" w:rsidP="00EF0045">
      <w:pPr>
        <w:pStyle w:val="Heading1"/>
      </w:pPr>
      <w:bookmarkStart w:id="23" w:name="_Toc146976369"/>
      <w:r w:rsidRPr="00870E1E">
        <w:t xml:space="preserve">Nonfunctional Requirements &amp; </w:t>
      </w:r>
      <w:r w:rsidR="006F4E00" w:rsidRPr="00870E1E">
        <w:t>Software System Attributes</w:t>
      </w:r>
      <w:bookmarkEnd w:id="23"/>
    </w:p>
    <w:p w14:paraId="34F3A857" w14:textId="028DD1AC" w:rsid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t>Power Efficiency</w:t>
      </w:r>
      <w:r w:rsidRPr="004802B5">
        <w:rPr>
          <w:sz w:val="22"/>
          <w:szCs w:val="22"/>
        </w:rPr>
        <w:t xml:space="preserve">: </w:t>
      </w:r>
      <w:r w:rsidR="004802B5" w:rsidRPr="004802B5">
        <w:rPr>
          <w:sz w:val="22"/>
          <w:szCs w:val="22"/>
        </w:rPr>
        <w:t>The design should prioritize power efficiency to minimize power consumption, making it suitable for embedded applications</w:t>
      </w:r>
      <w:r w:rsidR="004802B5">
        <w:rPr>
          <w:sz w:val="22"/>
          <w:szCs w:val="22"/>
        </w:rPr>
        <w:t>.</w:t>
      </w:r>
    </w:p>
    <w:p w14:paraId="17C59EC2" w14:textId="77777777" w:rsidR="00EF0045" w:rsidRDefault="00EF0045" w:rsidP="00EF0045">
      <w:pPr>
        <w:pStyle w:val="ListParagraph"/>
        <w:spacing w:after="160" w:line="259" w:lineRule="auto"/>
        <w:ind w:left="360"/>
        <w:jc w:val="left"/>
        <w:rPr>
          <w:sz w:val="22"/>
          <w:szCs w:val="22"/>
        </w:rPr>
      </w:pPr>
    </w:p>
    <w:p w14:paraId="538548FF" w14:textId="5FE3F1E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Latency</w:t>
      </w:r>
      <w:r w:rsidRPr="004802B5">
        <w:rPr>
          <w:sz w:val="22"/>
          <w:szCs w:val="22"/>
        </w:rPr>
        <w:t>:</w:t>
      </w:r>
      <w:r>
        <w:rPr>
          <w:sz w:val="22"/>
          <w:szCs w:val="22"/>
        </w:rPr>
        <w:t xml:space="preserve"> </w:t>
      </w:r>
      <w:r w:rsidRPr="004802B5">
        <w:rPr>
          <w:sz w:val="22"/>
          <w:szCs w:val="22"/>
        </w:rPr>
        <w:t>The processor should minimize latency for both standard RISC-V and Matrix MAC instructions to enhance real-time processing capabilities.</w:t>
      </w:r>
    </w:p>
    <w:p w14:paraId="1AA3CB7C" w14:textId="77777777" w:rsidR="00EF0045" w:rsidRPr="00EF0045" w:rsidRDefault="00EF0045" w:rsidP="00EF0045">
      <w:pPr>
        <w:pStyle w:val="ListParagraph"/>
        <w:spacing w:after="160" w:line="259" w:lineRule="auto"/>
        <w:ind w:left="360"/>
        <w:jc w:val="left"/>
        <w:rPr>
          <w:sz w:val="22"/>
          <w:szCs w:val="22"/>
        </w:rPr>
      </w:pPr>
    </w:p>
    <w:p w14:paraId="78ACC338" w14:textId="57EC2DBF" w:rsidR="004802B5" w:rsidRP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Resource Utilization</w:t>
      </w:r>
      <w:r w:rsidRPr="004802B5">
        <w:rPr>
          <w:sz w:val="22"/>
          <w:szCs w:val="22"/>
        </w:rPr>
        <w:t>:</w:t>
      </w:r>
      <w:r>
        <w:rPr>
          <w:sz w:val="22"/>
          <w:szCs w:val="22"/>
        </w:rPr>
        <w:t xml:space="preserve"> </w:t>
      </w:r>
      <w:r w:rsidRPr="004802B5">
        <w:rPr>
          <w:sz w:val="22"/>
          <w:szCs w:val="22"/>
        </w:rPr>
        <w:t>FPGA resource utilization, including LUTs, flip-flops, and memory blocks, should be optimized to ensure efficient resource management.</w:t>
      </w:r>
    </w:p>
    <w:p w14:paraId="692E3440" w14:textId="77777777" w:rsidR="00EF0045" w:rsidRPr="00EF0045" w:rsidRDefault="00EF0045" w:rsidP="00EF0045">
      <w:pPr>
        <w:pStyle w:val="ListParagraph"/>
        <w:spacing w:after="160" w:line="259" w:lineRule="auto"/>
        <w:ind w:left="360"/>
        <w:jc w:val="left"/>
        <w:rPr>
          <w:sz w:val="22"/>
          <w:szCs w:val="22"/>
        </w:rPr>
      </w:pPr>
    </w:p>
    <w:p w14:paraId="19EECD34" w14:textId="18C21862" w:rsidR="00313CBA" w:rsidRPr="004802B5" w:rsidRDefault="00313CBA" w:rsidP="00EF0045">
      <w:pPr>
        <w:pStyle w:val="ListParagraph"/>
        <w:numPr>
          <w:ilvl w:val="0"/>
          <w:numId w:val="58"/>
        </w:numPr>
        <w:spacing w:after="160" w:line="259" w:lineRule="auto"/>
        <w:jc w:val="left"/>
        <w:rPr>
          <w:sz w:val="22"/>
          <w:szCs w:val="22"/>
        </w:rPr>
      </w:pPr>
      <w:r w:rsidRPr="004802B5">
        <w:rPr>
          <w:sz w:val="22"/>
          <w:szCs w:val="22"/>
          <w:u w:val="single"/>
        </w:rPr>
        <w:t>Scalability</w:t>
      </w:r>
      <w:r w:rsidRPr="004802B5">
        <w:rPr>
          <w:sz w:val="22"/>
          <w:szCs w:val="22"/>
        </w:rPr>
        <w:t xml:space="preserve">: </w:t>
      </w:r>
      <w:r w:rsidR="004802B5" w:rsidRPr="004802B5">
        <w:rPr>
          <w:sz w:val="22"/>
          <w:szCs w:val="22"/>
        </w:rPr>
        <w:t>The processor architecture should be scalable to accommodate potential future enhancements or extensions of the instruction set</w:t>
      </w:r>
      <w:r w:rsidR="004802B5">
        <w:rPr>
          <w:sz w:val="22"/>
          <w:szCs w:val="22"/>
        </w:rPr>
        <w:t xml:space="preserve"> </w:t>
      </w:r>
      <w:proofErr w:type="gramStart"/>
      <w:r w:rsidR="004802B5">
        <w:rPr>
          <w:sz w:val="22"/>
          <w:szCs w:val="22"/>
        </w:rPr>
        <w:t>ant</w:t>
      </w:r>
      <w:proofErr w:type="gramEnd"/>
      <w:r w:rsidR="004802B5">
        <w:rPr>
          <w:sz w:val="22"/>
          <w:szCs w:val="22"/>
        </w:rPr>
        <w:t xml:space="preserve"> it </w:t>
      </w:r>
      <w:r w:rsidRPr="004802B5">
        <w:rPr>
          <w:sz w:val="22"/>
          <w:szCs w:val="22"/>
        </w:rPr>
        <w:t>should be designed to scale efficiently to accommodate various matrix sizes and complexities.</w:t>
      </w:r>
    </w:p>
    <w:p w14:paraId="495C8ED7" w14:textId="77777777" w:rsidR="00EF0045" w:rsidRPr="00EF0045" w:rsidRDefault="00EF0045" w:rsidP="00EF0045">
      <w:pPr>
        <w:pStyle w:val="ListParagraph"/>
        <w:spacing w:after="160" w:line="259" w:lineRule="auto"/>
        <w:ind w:left="360"/>
        <w:jc w:val="left"/>
        <w:rPr>
          <w:sz w:val="22"/>
          <w:szCs w:val="22"/>
        </w:rPr>
      </w:pPr>
    </w:p>
    <w:p w14:paraId="7942FC15" w14:textId="2C97747C" w:rsidR="00313CBA" w:rsidRPr="00313CBA" w:rsidRDefault="00313CBA" w:rsidP="00EF0045">
      <w:pPr>
        <w:pStyle w:val="ListParagraph"/>
        <w:numPr>
          <w:ilvl w:val="0"/>
          <w:numId w:val="58"/>
        </w:numPr>
        <w:spacing w:after="160" w:line="259" w:lineRule="auto"/>
        <w:jc w:val="left"/>
        <w:rPr>
          <w:sz w:val="22"/>
          <w:szCs w:val="22"/>
        </w:rPr>
      </w:pPr>
      <w:r w:rsidRPr="004802B5">
        <w:rPr>
          <w:sz w:val="22"/>
          <w:szCs w:val="22"/>
          <w:u w:val="single"/>
        </w:rPr>
        <w:t>Performance</w:t>
      </w:r>
      <w:r w:rsidRPr="00313CBA">
        <w:rPr>
          <w:sz w:val="22"/>
          <w:szCs w:val="22"/>
        </w:rPr>
        <w:t>: The processor should meet or exceed established performance benchmarks in matrix operations.</w:t>
      </w:r>
    </w:p>
    <w:p w14:paraId="0B782203" w14:textId="77777777" w:rsidR="00EF0045" w:rsidRPr="00EF0045" w:rsidRDefault="00EF0045" w:rsidP="00EF0045">
      <w:pPr>
        <w:pStyle w:val="ListParagraph"/>
        <w:spacing w:after="160" w:line="259" w:lineRule="auto"/>
        <w:ind w:left="360"/>
        <w:jc w:val="left"/>
        <w:rPr>
          <w:sz w:val="22"/>
          <w:szCs w:val="22"/>
        </w:rPr>
      </w:pPr>
    </w:p>
    <w:p w14:paraId="783C8439" w14:textId="7EE0A71E" w:rsidR="00F04BBB" w:rsidRDefault="00313CBA" w:rsidP="00EF0045">
      <w:pPr>
        <w:pStyle w:val="ListParagraph"/>
        <w:numPr>
          <w:ilvl w:val="0"/>
          <w:numId w:val="58"/>
        </w:numPr>
        <w:spacing w:after="160" w:line="259" w:lineRule="auto"/>
        <w:jc w:val="left"/>
        <w:rPr>
          <w:sz w:val="22"/>
          <w:szCs w:val="22"/>
        </w:rPr>
      </w:pPr>
      <w:r w:rsidRPr="004802B5">
        <w:rPr>
          <w:sz w:val="22"/>
          <w:szCs w:val="22"/>
          <w:u w:val="single"/>
        </w:rPr>
        <w:t>Compatibility</w:t>
      </w:r>
      <w:r w:rsidRPr="00313CBA">
        <w:rPr>
          <w:sz w:val="22"/>
          <w:szCs w:val="22"/>
        </w:rPr>
        <w:t>: Where applicable, compatibility with existing software or systems will be maintained.</w:t>
      </w:r>
    </w:p>
    <w:p w14:paraId="73F700F7" w14:textId="77777777" w:rsidR="00EF0045" w:rsidRPr="00EF0045" w:rsidRDefault="00EF0045" w:rsidP="00EF0045">
      <w:pPr>
        <w:pStyle w:val="ListParagraph"/>
        <w:spacing w:after="160" w:line="259" w:lineRule="auto"/>
        <w:ind w:left="360"/>
        <w:jc w:val="left"/>
        <w:rPr>
          <w:sz w:val="22"/>
          <w:szCs w:val="22"/>
        </w:rPr>
      </w:pPr>
    </w:p>
    <w:p w14:paraId="350D01B5" w14:textId="1ABD8729" w:rsidR="004802B5" w:rsidRDefault="004802B5" w:rsidP="00EF0045">
      <w:pPr>
        <w:pStyle w:val="ListParagraph"/>
        <w:numPr>
          <w:ilvl w:val="0"/>
          <w:numId w:val="58"/>
        </w:numPr>
        <w:spacing w:after="160" w:line="259" w:lineRule="auto"/>
        <w:jc w:val="left"/>
        <w:rPr>
          <w:sz w:val="22"/>
          <w:szCs w:val="22"/>
        </w:rPr>
      </w:pPr>
      <w:r w:rsidRPr="004802B5">
        <w:rPr>
          <w:sz w:val="22"/>
          <w:szCs w:val="22"/>
          <w:u w:val="single"/>
        </w:rPr>
        <w:t>Testing and Verification</w:t>
      </w:r>
      <w:r w:rsidRPr="004802B5">
        <w:rPr>
          <w:sz w:val="22"/>
          <w:szCs w:val="22"/>
        </w:rPr>
        <w:t>:</w:t>
      </w:r>
      <w:r>
        <w:rPr>
          <w:sz w:val="22"/>
          <w:szCs w:val="22"/>
        </w:rPr>
        <w:t xml:space="preserve"> </w:t>
      </w:r>
      <w:r w:rsidRPr="004802B5">
        <w:rPr>
          <w:sz w:val="22"/>
          <w:szCs w:val="22"/>
        </w:rPr>
        <w:t>Comprehensive testing suites and verification processes should be established to ensure correctness and functionality.</w:t>
      </w:r>
      <w:r>
        <w:rPr>
          <w:sz w:val="22"/>
          <w:szCs w:val="22"/>
        </w:rPr>
        <w:t xml:space="preserve"> </w:t>
      </w:r>
      <w:r w:rsidRPr="004802B5">
        <w:rPr>
          <w:sz w:val="22"/>
          <w:szCs w:val="22"/>
        </w:rPr>
        <w:t>Code coverage and functional testing should be performed to validate the design.</w:t>
      </w:r>
    </w:p>
    <w:p w14:paraId="4E10985A" w14:textId="77777777" w:rsidR="00EF0045" w:rsidRPr="00EF0045" w:rsidRDefault="00EF0045" w:rsidP="00EF0045">
      <w:pPr>
        <w:pStyle w:val="ListParagraph"/>
        <w:spacing w:after="160" w:line="259" w:lineRule="auto"/>
        <w:ind w:left="360"/>
        <w:jc w:val="left"/>
        <w:rPr>
          <w:sz w:val="22"/>
          <w:szCs w:val="22"/>
        </w:rPr>
      </w:pPr>
    </w:p>
    <w:p w14:paraId="7DACAF5C" w14:textId="7A0B7B2B" w:rsidR="00EF0045" w:rsidRPr="002212E7" w:rsidRDefault="004802B5" w:rsidP="002212E7">
      <w:pPr>
        <w:pStyle w:val="ListParagraph"/>
        <w:numPr>
          <w:ilvl w:val="0"/>
          <w:numId w:val="58"/>
        </w:numPr>
        <w:spacing w:after="160" w:line="259" w:lineRule="auto"/>
        <w:jc w:val="left"/>
        <w:rPr>
          <w:sz w:val="22"/>
          <w:szCs w:val="22"/>
        </w:rPr>
      </w:pPr>
      <w:r w:rsidRPr="004802B5">
        <w:rPr>
          <w:sz w:val="22"/>
          <w:szCs w:val="22"/>
          <w:u w:val="single"/>
        </w:rPr>
        <w:lastRenderedPageBreak/>
        <w:t>Documentation</w:t>
      </w:r>
      <w:r w:rsidRPr="004802B5">
        <w:rPr>
          <w:sz w:val="22"/>
          <w:szCs w:val="22"/>
        </w:rPr>
        <w:t>:</w:t>
      </w:r>
      <w:r>
        <w:rPr>
          <w:sz w:val="22"/>
          <w:szCs w:val="22"/>
        </w:rPr>
        <w:t xml:space="preserve"> </w:t>
      </w:r>
      <w:r w:rsidRPr="004802B5">
        <w:rPr>
          <w:sz w:val="22"/>
          <w:szCs w:val="22"/>
        </w:rPr>
        <w:t>Thorough documentation should be provided for both hardware and software components to aid developers, users, and maintainers.</w:t>
      </w:r>
    </w:p>
    <w:p w14:paraId="783C843A" w14:textId="063783B7" w:rsidR="00F04BBB" w:rsidRDefault="00F04BBB" w:rsidP="00EF0045">
      <w:pPr>
        <w:pStyle w:val="Heading2"/>
      </w:pPr>
      <w:bookmarkStart w:id="24" w:name="_Toc146976370"/>
      <w:r w:rsidRPr="00870E1E">
        <w:t>Performance Requirements</w:t>
      </w:r>
      <w:bookmarkEnd w:id="24"/>
    </w:p>
    <w:p w14:paraId="0DED8303" w14:textId="4D595EEE" w:rsidR="00533252" w:rsidRPr="00533252" w:rsidRDefault="00533252" w:rsidP="00533252">
      <w:pPr>
        <w:rPr>
          <w:sz w:val="22"/>
          <w:szCs w:val="22"/>
        </w:rPr>
      </w:pPr>
      <w:r w:rsidRPr="00533252">
        <w:rPr>
          <w:sz w:val="22"/>
          <w:szCs w:val="22"/>
        </w:rPr>
        <w:t xml:space="preserve">The performance of our FPGA-based RISC-V processor project is of paramount importance, as it directly impacts its suitability for a wide range of applications. To meet performance expectations, the processor must achieve a </w:t>
      </w:r>
      <w:r>
        <w:rPr>
          <w:sz w:val="22"/>
          <w:szCs w:val="22"/>
        </w:rPr>
        <w:t xml:space="preserve">certain </w:t>
      </w:r>
      <w:r w:rsidRPr="00533252">
        <w:rPr>
          <w:sz w:val="22"/>
          <w:szCs w:val="22"/>
        </w:rPr>
        <w:t>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6BC7CD39" w14:textId="5C6E1793" w:rsidR="00533252" w:rsidRPr="00533252" w:rsidRDefault="00533252" w:rsidP="00533252">
      <w:pPr>
        <w:rPr>
          <w:sz w:val="22"/>
          <w:szCs w:val="22"/>
        </w:rPr>
      </w:pPr>
    </w:p>
    <w:p w14:paraId="6B18FA51" w14:textId="6D11D316" w:rsidR="00533252" w:rsidRPr="00533252" w:rsidRDefault="00533252" w:rsidP="00533252">
      <w:pPr>
        <w:rPr>
          <w:sz w:val="22"/>
          <w:szCs w:val="22"/>
        </w:rPr>
      </w:pPr>
      <w:r w:rsidRPr="00533252">
        <w:rPr>
          <w:sz w:val="22"/>
          <w:szCs w:val="22"/>
        </w:rPr>
        <w:t>To evaluate and benchmark our project's performance, a comparative analysis will be conducted against existing FPGA-based processors</w:t>
      </w:r>
      <w:r>
        <w:rPr>
          <w:sz w:val="22"/>
          <w:szCs w:val="22"/>
        </w:rPr>
        <w:t>,</w:t>
      </w:r>
      <w:r w:rsidRPr="00533252">
        <w:rPr>
          <w:sz w:val="22"/>
          <w:szCs w:val="22"/>
        </w:rPr>
        <w:t xml:space="preserve"> traditional processors</w:t>
      </w:r>
      <w:r>
        <w:rPr>
          <w:sz w:val="22"/>
          <w:szCs w:val="22"/>
        </w:rPr>
        <w:t xml:space="preserve"> and non-accelerated processors</w:t>
      </w:r>
      <w:r w:rsidRPr="00533252">
        <w:rPr>
          <w:sz w:val="22"/>
          <w:szCs w:val="22"/>
        </w:rPr>
        <w:t>.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3847E3F2" w14:textId="62BC5F63" w:rsidR="00533252" w:rsidRPr="00533252" w:rsidRDefault="00533252" w:rsidP="00533252">
      <w:pPr>
        <w:rPr>
          <w:sz w:val="22"/>
          <w:szCs w:val="22"/>
        </w:rPr>
      </w:pPr>
    </w:p>
    <w:p w14:paraId="783C843C" w14:textId="4B114379" w:rsidR="00F04BBB" w:rsidRDefault="00533252" w:rsidP="00F04BBB">
      <w:pPr>
        <w:rPr>
          <w:sz w:val="22"/>
          <w:szCs w:val="22"/>
        </w:rPr>
      </w:pPr>
      <w:r w:rsidRPr="00533252">
        <w:rPr>
          <w:sz w:val="22"/>
          <w:szCs w:val="22"/>
        </w:rPr>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2870C5D8" w14:textId="54BFC4CE" w:rsidR="002212E7" w:rsidRPr="002212E7" w:rsidRDefault="002212E7" w:rsidP="00F04BBB">
      <w:pPr>
        <w:rPr>
          <w:sz w:val="22"/>
          <w:szCs w:val="22"/>
        </w:rPr>
      </w:pPr>
    </w:p>
    <w:p w14:paraId="307D8CF6" w14:textId="6047D610" w:rsidR="002212E7" w:rsidRPr="002212E7" w:rsidRDefault="003E6B60" w:rsidP="002212E7">
      <w:pPr>
        <w:keepNext/>
        <w:numPr>
          <w:ilvl w:val="0"/>
          <w:numId w:val="38"/>
        </w:numPr>
        <w:tabs>
          <w:tab w:val="num" w:pos="360"/>
        </w:tabs>
        <w:ind w:left="540" w:hanging="540"/>
        <w:outlineLvl w:val="0"/>
        <w:rPr>
          <w:rFonts w:ascii="Bookman Old Style" w:hAnsi="Bookman Old Style" w:cs="Arial"/>
          <w:b/>
          <w:bCs/>
          <w:iCs/>
          <w:sz w:val="28"/>
          <w:szCs w:val="18"/>
        </w:rPr>
      </w:pPr>
      <w:bookmarkStart w:id="25" w:name="_Toc402273407"/>
      <w:bookmarkStart w:id="26" w:name="_Toc146976371"/>
      <w:r w:rsidRPr="00533252">
        <w:rPr>
          <w:rFonts w:ascii="Bookman Old Style" w:hAnsi="Bookman Old Style" w:cs="Arial"/>
          <w:b/>
          <w:bCs/>
          <w:iCs/>
          <w:sz w:val="28"/>
          <w:szCs w:val="18"/>
        </w:rPr>
        <w:t xml:space="preserve">Project </w:t>
      </w:r>
      <w:r w:rsidR="00F119C8" w:rsidRPr="00533252">
        <w:rPr>
          <w:rFonts w:ascii="Bookman Old Style" w:hAnsi="Bookman Old Style" w:cs="Arial"/>
          <w:b/>
          <w:bCs/>
          <w:iCs/>
          <w:sz w:val="28"/>
          <w:szCs w:val="18"/>
        </w:rPr>
        <w:t>Design</w:t>
      </w:r>
      <w:r w:rsidR="00534BA4" w:rsidRPr="00533252">
        <w:rPr>
          <w:rFonts w:ascii="Bookman Old Style" w:hAnsi="Bookman Old Style" w:cs="Arial"/>
          <w:b/>
          <w:bCs/>
          <w:iCs/>
          <w:sz w:val="28"/>
          <w:szCs w:val="18"/>
        </w:rPr>
        <w:t>/Architecture</w:t>
      </w:r>
      <w:bookmarkEnd w:id="25"/>
      <w:bookmarkEnd w:id="26"/>
    </w:p>
    <w:p w14:paraId="657AD6D0" w14:textId="1AC4AC2B" w:rsidR="00792F53" w:rsidRDefault="002212E7" w:rsidP="00EF0045">
      <w:pPr>
        <w:pStyle w:val="Heading2"/>
      </w:pPr>
      <w:bookmarkStart w:id="27" w:name="_Toc146976372"/>
      <w:r>
        <w:rPr>
          <w:noProof/>
        </w:rPr>
        <w:drawing>
          <wp:anchor distT="0" distB="0" distL="114300" distR="114300" simplePos="0" relativeHeight="251665408" behindDoc="0" locked="0" layoutInCell="1" allowOverlap="1" wp14:anchorId="4EE68DAB" wp14:editId="060DB94D">
            <wp:simplePos x="0" y="0"/>
            <wp:positionH relativeFrom="margin">
              <wp:align>center</wp:align>
            </wp:positionH>
            <wp:positionV relativeFrom="paragraph">
              <wp:posOffset>295863</wp:posOffset>
            </wp:positionV>
            <wp:extent cx="3807460" cy="3507105"/>
            <wp:effectExtent l="0" t="0" r="2540" b="0"/>
            <wp:wrapTopAndBottom/>
            <wp:docPr id="178806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6914" t="4144" r="5420" b="7125"/>
                    <a:stretch/>
                  </pic:blipFill>
                  <pic:spPr bwMode="auto">
                    <a:xfrm>
                      <a:off x="0" y="0"/>
                      <a:ext cx="3807460" cy="350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2F53">
        <w:t>Use case</w:t>
      </w:r>
      <w:r w:rsidR="00203229">
        <w:t xml:space="preserve"> Diagram</w:t>
      </w:r>
      <w:r w:rsidR="00533252">
        <w:t>:</w:t>
      </w:r>
      <w:bookmarkEnd w:id="27"/>
    </w:p>
    <w:p w14:paraId="4E31E0E6" w14:textId="401CACB2" w:rsidR="00EF0045" w:rsidRPr="00EF0045" w:rsidRDefault="00EF0045" w:rsidP="00EF0045"/>
    <w:p w14:paraId="16500DB1" w14:textId="67B55805" w:rsidR="00792F53" w:rsidRDefault="00EF0045" w:rsidP="00EF0045">
      <w:pPr>
        <w:pStyle w:val="Heading2"/>
      </w:pPr>
      <w:bookmarkStart w:id="28" w:name="_Toc146976373"/>
      <w:r>
        <w:rPr>
          <w:noProof/>
        </w:rPr>
        <w:lastRenderedPageBreak/>
        <w:drawing>
          <wp:anchor distT="0" distB="0" distL="114300" distR="114300" simplePos="0" relativeHeight="251666432" behindDoc="0" locked="0" layoutInCell="1" allowOverlap="1" wp14:anchorId="1789DBBB" wp14:editId="2F426FC1">
            <wp:simplePos x="0" y="0"/>
            <wp:positionH relativeFrom="page">
              <wp:align>center</wp:align>
            </wp:positionH>
            <wp:positionV relativeFrom="paragraph">
              <wp:posOffset>342900</wp:posOffset>
            </wp:positionV>
            <wp:extent cx="2999758" cy="7534275"/>
            <wp:effectExtent l="0" t="0" r="0" b="0"/>
            <wp:wrapTopAndBottom/>
            <wp:docPr id="1024885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9758" cy="7534275"/>
                    </a:xfrm>
                    <a:prstGeom prst="rect">
                      <a:avLst/>
                    </a:prstGeom>
                    <a:noFill/>
                    <a:ln>
                      <a:noFill/>
                    </a:ln>
                  </pic:spPr>
                </pic:pic>
              </a:graphicData>
            </a:graphic>
          </wp:anchor>
        </w:drawing>
      </w:r>
      <w:r w:rsidR="00792F53">
        <w:t>Workflow Diagram</w:t>
      </w:r>
      <w:r w:rsidR="00792F53">
        <w:t>:</w:t>
      </w:r>
      <w:bookmarkEnd w:id="28"/>
    </w:p>
    <w:p w14:paraId="38324E9F" w14:textId="34B03A32" w:rsidR="00EF0045" w:rsidRPr="00EF0045" w:rsidRDefault="00EF0045" w:rsidP="00EF0045"/>
    <w:p w14:paraId="1A9CE2CA" w14:textId="6491AF20" w:rsidR="00232C94" w:rsidRPr="00232C94" w:rsidRDefault="00203229" w:rsidP="00232C94">
      <w:pPr>
        <w:pStyle w:val="Heading2"/>
      </w:pPr>
      <w:bookmarkStart w:id="29" w:name="_Toc146976374"/>
      <w:r>
        <w:lastRenderedPageBreak/>
        <w:t>Architecture Diagram:</w:t>
      </w:r>
      <w:bookmarkEnd w:id="29"/>
    </w:p>
    <w:p w14:paraId="60690EE4" w14:textId="06732520" w:rsidR="00232C94" w:rsidRPr="00EF0045" w:rsidRDefault="00203229" w:rsidP="00EF0045">
      <w:pPr>
        <w:pStyle w:val="Heading3"/>
      </w:pPr>
      <w:bookmarkStart w:id="30" w:name="_Toc146976375"/>
      <w:r w:rsidRPr="00203229">
        <w:t xml:space="preserve">Single </w:t>
      </w:r>
      <w:r w:rsidR="0055735A">
        <w:t>C</w:t>
      </w:r>
      <w:r w:rsidRPr="00203229">
        <w:t>ycle Processor:</w:t>
      </w:r>
      <w:bookmarkEnd w:id="30"/>
      <w:r w:rsidR="00232C94">
        <w:rPr>
          <w:noProof/>
        </w:rPr>
        <w:drawing>
          <wp:anchor distT="0" distB="0" distL="114300" distR="114300" simplePos="0" relativeHeight="251668480" behindDoc="0" locked="0" layoutInCell="1" allowOverlap="1" wp14:anchorId="06E7B8F8" wp14:editId="4EF8C3E0">
            <wp:simplePos x="0" y="0"/>
            <wp:positionH relativeFrom="page">
              <wp:align>center</wp:align>
            </wp:positionH>
            <wp:positionV relativeFrom="paragraph">
              <wp:posOffset>1974215</wp:posOffset>
            </wp:positionV>
            <wp:extent cx="5819775" cy="2209800"/>
            <wp:effectExtent l="0" t="0" r="9525" b="0"/>
            <wp:wrapTopAndBottom/>
            <wp:docPr id="919516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209800"/>
                    </a:xfrm>
                    <a:prstGeom prst="rect">
                      <a:avLst/>
                    </a:prstGeom>
                    <a:noFill/>
                    <a:ln>
                      <a:noFill/>
                    </a:ln>
                  </pic:spPr>
                </pic:pic>
              </a:graphicData>
            </a:graphic>
          </wp:anchor>
        </w:drawing>
      </w:r>
      <w:r w:rsidR="00232C94" w:rsidRPr="00232C94">
        <w:drawing>
          <wp:anchor distT="0" distB="0" distL="114300" distR="114300" simplePos="0" relativeHeight="251667456" behindDoc="0" locked="0" layoutInCell="1" allowOverlap="1" wp14:anchorId="582CEAE4" wp14:editId="3681ED87">
            <wp:simplePos x="0" y="0"/>
            <wp:positionH relativeFrom="page">
              <wp:posOffset>2114550</wp:posOffset>
            </wp:positionH>
            <wp:positionV relativeFrom="paragraph">
              <wp:posOffset>241935</wp:posOffset>
            </wp:positionV>
            <wp:extent cx="1743075" cy="1750695"/>
            <wp:effectExtent l="0" t="0" r="9525" b="1905"/>
            <wp:wrapTopAndBottom/>
            <wp:docPr id="150721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1040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3075" cy="1750695"/>
                    </a:xfrm>
                    <a:prstGeom prst="rect">
                      <a:avLst/>
                    </a:prstGeom>
                  </pic:spPr>
                </pic:pic>
              </a:graphicData>
            </a:graphic>
            <wp14:sizeRelH relativeFrom="margin">
              <wp14:pctWidth>0</wp14:pctWidth>
            </wp14:sizeRelH>
            <wp14:sizeRelV relativeFrom="margin">
              <wp14:pctHeight>0</wp14:pctHeight>
            </wp14:sizeRelV>
          </wp:anchor>
        </w:drawing>
      </w:r>
    </w:p>
    <w:p w14:paraId="50221B38" w14:textId="28894DFF" w:rsidR="00232C94" w:rsidRPr="00232C94" w:rsidRDefault="00232C94" w:rsidP="00232C94">
      <w:pPr>
        <w:pStyle w:val="Heading3"/>
      </w:pPr>
      <w:bookmarkStart w:id="31" w:name="_Toc146976376"/>
      <w:r>
        <w:rPr>
          <w:noProof/>
        </w:rPr>
        <w:drawing>
          <wp:anchor distT="0" distB="0" distL="114300" distR="114300" simplePos="0" relativeHeight="251669504" behindDoc="0" locked="0" layoutInCell="1" allowOverlap="1" wp14:anchorId="0FED66D5" wp14:editId="37FB76CA">
            <wp:simplePos x="0" y="0"/>
            <wp:positionH relativeFrom="margin">
              <wp:align>center</wp:align>
            </wp:positionH>
            <wp:positionV relativeFrom="paragraph">
              <wp:posOffset>4254404</wp:posOffset>
            </wp:positionV>
            <wp:extent cx="5460365" cy="3453765"/>
            <wp:effectExtent l="0" t="0" r="6985" b="0"/>
            <wp:wrapTopAndBottom/>
            <wp:docPr id="750537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036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29">
        <w:t>5-Staged Pipelined Processor</w:t>
      </w:r>
      <w:bookmarkEnd w:id="31"/>
    </w:p>
    <w:p w14:paraId="4B52CFD4" w14:textId="0D02A062" w:rsidR="00203229" w:rsidRPr="00203229" w:rsidRDefault="00203229" w:rsidP="00203229">
      <w:pPr>
        <w:pStyle w:val="Heading3"/>
      </w:pPr>
      <w:bookmarkStart w:id="32" w:name="_Toc146976377"/>
      <w:r>
        <w:lastRenderedPageBreak/>
        <w:t xml:space="preserve">5-Staged Pipelined </w:t>
      </w:r>
      <w:r>
        <w:t xml:space="preserve">Matrix MAC </w:t>
      </w:r>
      <w:r>
        <w:t>Processor</w:t>
      </w:r>
      <w:bookmarkEnd w:id="32"/>
    </w:p>
    <w:p w14:paraId="0EC0D24A" w14:textId="38CF8BEB" w:rsidR="00792F53" w:rsidRPr="00792F53" w:rsidRDefault="00F06909" w:rsidP="00792F53">
      <w:r>
        <w:rPr>
          <w:noProof/>
        </w:rPr>
        <w:drawing>
          <wp:anchor distT="0" distB="0" distL="114300" distR="114300" simplePos="0" relativeHeight="251670528" behindDoc="0" locked="0" layoutInCell="1" allowOverlap="1" wp14:anchorId="4DE7C34E" wp14:editId="61CDD692">
            <wp:simplePos x="0" y="0"/>
            <wp:positionH relativeFrom="margin">
              <wp:align>right</wp:align>
            </wp:positionH>
            <wp:positionV relativeFrom="paragraph">
              <wp:posOffset>345056</wp:posOffset>
            </wp:positionV>
            <wp:extent cx="5814060" cy="4442460"/>
            <wp:effectExtent l="0" t="0" r="0" b="0"/>
            <wp:wrapTopAndBottom/>
            <wp:docPr id="685625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4060" cy="4442460"/>
                    </a:xfrm>
                    <a:prstGeom prst="rect">
                      <a:avLst/>
                    </a:prstGeom>
                    <a:noFill/>
                    <a:ln>
                      <a:noFill/>
                    </a:ln>
                  </pic:spPr>
                </pic:pic>
              </a:graphicData>
            </a:graphic>
          </wp:anchor>
        </w:drawing>
      </w:r>
    </w:p>
    <w:sectPr w:rsidR="00792F53" w:rsidRPr="00792F53">
      <w:headerReference w:type="default" r:id="rId19"/>
      <w:footerReference w:type="default" r:id="rId20"/>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A15CE" w14:textId="77777777" w:rsidR="00993085" w:rsidRDefault="00993085">
      <w:r>
        <w:separator/>
      </w:r>
    </w:p>
  </w:endnote>
  <w:endnote w:type="continuationSeparator" w:id="0">
    <w:p w14:paraId="6BEE8FD7" w14:textId="77777777" w:rsidR="00993085" w:rsidRDefault="0099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219238"/>
      <w:docPartObj>
        <w:docPartGallery w:val="Page Numbers (Bottom of Page)"/>
        <w:docPartUnique/>
      </w:docPartObj>
    </w:sdtPr>
    <w:sdtEndPr>
      <w:rPr>
        <w:noProof/>
      </w:rPr>
    </w:sdtEndPr>
    <w:sdtContent>
      <w:p w14:paraId="6769574F" w14:textId="5D79A433" w:rsidR="0063769D" w:rsidRDefault="00637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4DE5" w14:textId="77777777" w:rsidR="00993085" w:rsidRDefault="00993085">
      <w:r>
        <w:separator/>
      </w:r>
    </w:p>
  </w:footnote>
  <w:footnote w:type="continuationSeparator" w:id="0">
    <w:p w14:paraId="6C47D1FF" w14:textId="77777777" w:rsidR="00993085" w:rsidRDefault="00993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D433" w14:textId="1EB865D2" w:rsidR="00535150" w:rsidRPr="00535150" w:rsidRDefault="00535150" w:rsidP="00535150">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w:t>
    </w:r>
    <w:r w:rsidRPr="00535150">
      <w:rPr>
        <w:rFonts w:asciiTheme="minorHAnsi" w:hAnsiTheme="minorHAnsi" w:cstheme="minorHAnsi"/>
        <w:sz w:val="22"/>
        <w:szCs w:val="22"/>
      </w:rPr>
      <w:t xml:space="preserve">: </w:t>
    </w:r>
    <w:r w:rsidRPr="00535150">
      <w:rPr>
        <w:rFonts w:asciiTheme="minorHAnsi" w:hAnsiTheme="minorHAnsi" w:cstheme="minorHAnsi"/>
        <w:sz w:val="22"/>
        <w:szCs w:val="22"/>
      </w:rPr>
      <w:t>A Hardware based Acceleration of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92E52"/>
    <w:multiLevelType w:val="hybridMultilevel"/>
    <w:tmpl w:val="5B4E5B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53D2040"/>
    <w:multiLevelType w:val="multilevel"/>
    <w:tmpl w:val="4170C3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73948BE"/>
    <w:multiLevelType w:val="hybridMultilevel"/>
    <w:tmpl w:val="B17C6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A7D1E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475057"/>
    <w:multiLevelType w:val="hybridMultilevel"/>
    <w:tmpl w:val="DF76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8687BB1"/>
    <w:multiLevelType w:val="hybridMultilevel"/>
    <w:tmpl w:val="F60A87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5A2049"/>
    <w:multiLevelType w:val="hybridMultilevel"/>
    <w:tmpl w:val="E9DC44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60971CB"/>
    <w:multiLevelType w:val="hybridMultilevel"/>
    <w:tmpl w:val="62B8C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09434D"/>
    <w:multiLevelType w:val="hybridMultilevel"/>
    <w:tmpl w:val="2B78F3A8"/>
    <w:lvl w:ilvl="0" w:tplc="6B588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466265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8CF6F4E"/>
    <w:multiLevelType w:val="hybridMultilevel"/>
    <w:tmpl w:val="4294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4C576B5C"/>
    <w:multiLevelType w:val="hybridMultilevel"/>
    <w:tmpl w:val="62B8C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0CE43A9"/>
    <w:multiLevelType w:val="hybridMultilevel"/>
    <w:tmpl w:val="6F36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4743845"/>
    <w:multiLevelType w:val="hybridMultilevel"/>
    <w:tmpl w:val="EF4E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3F2518"/>
    <w:multiLevelType w:val="hybridMultilevel"/>
    <w:tmpl w:val="A49C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45502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59EA36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DDC0914"/>
    <w:multiLevelType w:val="hybridMultilevel"/>
    <w:tmpl w:val="3E64E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0"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005FED"/>
    <w:multiLevelType w:val="multilevel"/>
    <w:tmpl w:val="DE9C9474"/>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713639">
    <w:abstractNumId w:val="35"/>
  </w:num>
  <w:num w:numId="2" w16cid:durableId="1821724929">
    <w:abstractNumId w:val="9"/>
  </w:num>
  <w:num w:numId="3" w16cid:durableId="267856000">
    <w:abstractNumId w:val="7"/>
  </w:num>
  <w:num w:numId="4" w16cid:durableId="1464228402">
    <w:abstractNumId w:val="6"/>
  </w:num>
  <w:num w:numId="5" w16cid:durableId="971057358">
    <w:abstractNumId w:val="5"/>
  </w:num>
  <w:num w:numId="6" w16cid:durableId="349649623">
    <w:abstractNumId w:val="4"/>
  </w:num>
  <w:num w:numId="7" w16cid:durableId="1951736200">
    <w:abstractNumId w:val="8"/>
  </w:num>
  <w:num w:numId="8" w16cid:durableId="540173635">
    <w:abstractNumId w:val="3"/>
  </w:num>
  <w:num w:numId="9" w16cid:durableId="1847088664">
    <w:abstractNumId w:val="2"/>
  </w:num>
  <w:num w:numId="10" w16cid:durableId="772625529">
    <w:abstractNumId w:val="1"/>
  </w:num>
  <w:num w:numId="11" w16cid:durableId="203757880">
    <w:abstractNumId w:val="0"/>
  </w:num>
  <w:num w:numId="12" w16cid:durableId="54739204">
    <w:abstractNumId w:val="19"/>
  </w:num>
  <w:num w:numId="13" w16cid:durableId="1944340734">
    <w:abstractNumId w:val="52"/>
  </w:num>
  <w:num w:numId="14" w16cid:durableId="2119837125">
    <w:abstractNumId w:val="26"/>
  </w:num>
  <w:num w:numId="15" w16cid:durableId="345323899">
    <w:abstractNumId w:val="15"/>
  </w:num>
  <w:num w:numId="16" w16cid:durableId="717127540">
    <w:abstractNumId w:val="49"/>
  </w:num>
  <w:num w:numId="17" w16cid:durableId="1176070993">
    <w:abstractNumId w:val="16"/>
  </w:num>
  <w:num w:numId="18" w16cid:durableId="416874599">
    <w:abstractNumId w:val="14"/>
  </w:num>
  <w:num w:numId="19" w16cid:durableId="1549144572">
    <w:abstractNumId w:val="32"/>
  </w:num>
  <w:num w:numId="20" w16cid:durableId="2039576492">
    <w:abstractNumId w:val="54"/>
  </w:num>
  <w:num w:numId="21" w16cid:durableId="604308170">
    <w:abstractNumId w:val="30"/>
  </w:num>
  <w:num w:numId="22" w16cid:durableId="902331416">
    <w:abstractNumId w:val="43"/>
  </w:num>
  <w:num w:numId="23" w16cid:durableId="636495435">
    <w:abstractNumId w:val="23"/>
  </w:num>
  <w:num w:numId="24" w16cid:durableId="760949477">
    <w:abstractNumId w:val="22"/>
  </w:num>
  <w:num w:numId="25" w16cid:durableId="1240208435">
    <w:abstractNumId w:val="24"/>
  </w:num>
  <w:num w:numId="26" w16cid:durableId="90592890">
    <w:abstractNumId w:val="20"/>
  </w:num>
  <w:num w:numId="27" w16cid:durableId="1084575059">
    <w:abstractNumId w:val="54"/>
  </w:num>
  <w:num w:numId="28" w16cid:durableId="386801336">
    <w:abstractNumId w:val="10"/>
  </w:num>
  <w:num w:numId="29" w16cid:durableId="1314263121">
    <w:abstractNumId w:val="18"/>
  </w:num>
  <w:num w:numId="30" w16cid:durableId="1954483459">
    <w:abstractNumId w:val="29"/>
  </w:num>
  <w:num w:numId="31" w16cid:durableId="1415971720">
    <w:abstractNumId w:val="27"/>
  </w:num>
  <w:num w:numId="32" w16cid:durableId="1722288469">
    <w:abstractNumId w:val="51"/>
  </w:num>
  <w:num w:numId="33" w16cid:durableId="362021693">
    <w:abstractNumId w:val="50"/>
  </w:num>
  <w:num w:numId="34" w16cid:durableId="571352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3945223">
    <w:abstractNumId w:val="41"/>
  </w:num>
  <w:num w:numId="36" w16cid:durableId="1675298175">
    <w:abstractNumId w:val="39"/>
  </w:num>
  <w:num w:numId="37" w16cid:durableId="1788161871">
    <w:abstractNumId w:val="36"/>
  </w:num>
  <w:num w:numId="38" w16cid:durableId="195237384">
    <w:abstractNumId w:val="12"/>
  </w:num>
  <w:num w:numId="39" w16cid:durableId="1069696405">
    <w:abstractNumId w:val="54"/>
    <w:lvlOverride w:ilvl="0">
      <w:startOverride w:val="5"/>
    </w:lvlOverride>
    <w:lvlOverride w:ilvl="1">
      <w:startOverride w:val="1"/>
    </w:lvlOverride>
  </w:num>
  <w:num w:numId="40" w16cid:durableId="608052732">
    <w:abstractNumId w:val="34"/>
  </w:num>
  <w:num w:numId="41" w16cid:durableId="1390810785">
    <w:abstractNumId w:val="53"/>
  </w:num>
  <w:num w:numId="42" w16cid:durableId="641734502">
    <w:abstractNumId w:val="42"/>
  </w:num>
  <w:num w:numId="43" w16cid:durableId="254174223">
    <w:abstractNumId w:val="11"/>
  </w:num>
  <w:num w:numId="44" w16cid:durableId="2103867042">
    <w:abstractNumId w:val="21"/>
  </w:num>
  <w:num w:numId="45" w16cid:durableId="909460003">
    <w:abstractNumId w:val="13"/>
  </w:num>
  <w:num w:numId="46" w16cid:durableId="85078579">
    <w:abstractNumId w:val="45"/>
  </w:num>
  <w:num w:numId="47" w16cid:durableId="896360839">
    <w:abstractNumId w:val="38"/>
  </w:num>
  <w:num w:numId="48" w16cid:durableId="152064026">
    <w:abstractNumId w:val="33"/>
  </w:num>
  <w:num w:numId="49" w16cid:durableId="628245731">
    <w:abstractNumId w:val="25"/>
  </w:num>
  <w:num w:numId="50" w16cid:durableId="621228108">
    <w:abstractNumId w:val="48"/>
  </w:num>
  <w:num w:numId="51" w16cid:durableId="2096438795">
    <w:abstractNumId w:val="31"/>
  </w:num>
  <w:num w:numId="52" w16cid:durableId="366873404">
    <w:abstractNumId w:val="28"/>
  </w:num>
  <w:num w:numId="53" w16cid:durableId="7292384">
    <w:abstractNumId w:val="44"/>
  </w:num>
  <w:num w:numId="54" w16cid:durableId="2117095784">
    <w:abstractNumId w:val="40"/>
  </w:num>
  <w:num w:numId="55" w16cid:durableId="558587932">
    <w:abstractNumId w:val="46"/>
  </w:num>
  <w:num w:numId="56" w16cid:durableId="344790727">
    <w:abstractNumId w:val="17"/>
  </w:num>
  <w:num w:numId="57" w16cid:durableId="1670981516">
    <w:abstractNumId w:val="47"/>
  </w:num>
  <w:num w:numId="58" w16cid:durableId="946473105">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11"/>
    <w:rsid w:val="000063E6"/>
    <w:rsid w:val="00013820"/>
    <w:rsid w:val="00026E13"/>
    <w:rsid w:val="000355FF"/>
    <w:rsid w:val="000448F1"/>
    <w:rsid w:val="0004643D"/>
    <w:rsid w:val="00051507"/>
    <w:rsid w:val="000515A8"/>
    <w:rsid w:val="00051985"/>
    <w:rsid w:val="00061069"/>
    <w:rsid w:val="000635B1"/>
    <w:rsid w:val="000723B8"/>
    <w:rsid w:val="0008248B"/>
    <w:rsid w:val="00090FD1"/>
    <w:rsid w:val="000A4758"/>
    <w:rsid w:val="000A60F6"/>
    <w:rsid w:val="000B09B8"/>
    <w:rsid w:val="000B3329"/>
    <w:rsid w:val="000B4D1E"/>
    <w:rsid w:val="000B6ACF"/>
    <w:rsid w:val="000C0D10"/>
    <w:rsid w:val="000D34E5"/>
    <w:rsid w:val="000E43D6"/>
    <w:rsid w:val="000E7F94"/>
    <w:rsid w:val="000F1DB7"/>
    <w:rsid w:val="000F74BF"/>
    <w:rsid w:val="00105F9D"/>
    <w:rsid w:val="00124235"/>
    <w:rsid w:val="00131F88"/>
    <w:rsid w:val="00134B1D"/>
    <w:rsid w:val="00157D6E"/>
    <w:rsid w:val="00181091"/>
    <w:rsid w:val="001956D3"/>
    <w:rsid w:val="001A6384"/>
    <w:rsid w:val="001B511F"/>
    <w:rsid w:val="001C719B"/>
    <w:rsid w:val="001D6F78"/>
    <w:rsid w:val="001E2435"/>
    <w:rsid w:val="001F205A"/>
    <w:rsid w:val="00203229"/>
    <w:rsid w:val="00207C0B"/>
    <w:rsid w:val="002145A4"/>
    <w:rsid w:val="00216807"/>
    <w:rsid w:val="0021715F"/>
    <w:rsid w:val="002212E7"/>
    <w:rsid w:val="00223096"/>
    <w:rsid w:val="002319ED"/>
    <w:rsid w:val="00232C94"/>
    <w:rsid w:val="002330A2"/>
    <w:rsid w:val="00242173"/>
    <w:rsid w:val="00276FD8"/>
    <w:rsid w:val="00282384"/>
    <w:rsid w:val="002868AD"/>
    <w:rsid w:val="00286BF2"/>
    <w:rsid w:val="002A497F"/>
    <w:rsid w:val="002B53D9"/>
    <w:rsid w:val="002D12A3"/>
    <w:rsid w:val="002D377E"/>
    <w:rsid w:val="002D3DBC"/>
    <w:rsid w:val="002E636A"/>
    <w:rsid w:val="002F3B9C"/>
    <w:rsid w:val="00302E77"/>
    <w:rsid w:val="00313CBA"/>
    <w:rsid w:val="00314388"/>
    <w:rsid w:val="003259FA"/>
    <w:rsid w:val="00326AA4"/>
    <w:rsid w:val="0033790E"/>
    <w:rsid w:val="00371BFE"/>
    <w:rsid w:val="003801B7"/>
    <w:rsid w:val="00381321"/>
    <w:rsid w:val="00384B88"/>
    <w:rsid w:val="00395BF1"/>
    <w:rsid w:val="003A2C03"/>
    <w:rsid w:val="003A5F46"/>
    <w:rsid w:val="003C4A5A"/>
    <w:rsid w:val="003D66A8"/>
    <w:rsid w:val="003E60FE"/>
    <w:rsid w:val="003E6B60"/>
    <w:rsid w:val="003F32CD"/>
    <w:rsid w:val="003F5D73"/>
    <w:rsid w:val="00421704"/>
    <w:rsid w:val="00450CE6"/>
    <w:rsid w:val="00466E2F"/>
    <w:rsid w:val="004676F3"/>
    <w:rsid w:val="004752E4"/>
    <w:rsid w:val="00476776"/>
    <w:rsid w:val="004802B5"/>
    <w:rsid w:val="00481F4E"/>
    <w:rsid w:val="00484C3A"/>
    <w:rsid w:val="00492A18"/>
    <w:rsid w:val="004A0FE3"/>
    <w:rsid w:val="004A6DAB"/>
    <w:rsid w:val="004B0C7D"/>
    <w:rsid w:val="004C0A32"/>
    <w:rsid w:val="004C2E5D"/>
    <w:rsid w:val="004D3F3B"/>
    <w:rsid w:val="004D5284"/>
    <w:rsid w:val="004F180C"/>
    <w:rsid w:val="0051098F"/>
    <w:rsid w:val="0051525F"/>
    <w:rsid w:val="005277AC"/>
    <w:rsid w:val="0053040D"/>
    <w:rsid w:val="00533252"/>
    <w:rsid w:val="0053369B"/>
    <w:rsid w:val="00534BA4"/>
    <w:rsid w:val="00535150"/>
    <w:rsid w:val="00552B6E"/>
    <w:rsid w:val="0055735A"/>
    <w:rsid w:val="005622C6"/>
    <w:rsid w:val="005663DE"/>
    <w:rsid w:val="00571E82"/>
    <w:rsid w:val="00573FEA"/>
    <w:rsid w:val="00576060"/>
    <w:rsid w:val="005B1E9B"/>
    <w:rsid w:val="005B776F"/>
    <w:rsid w:val="005C4F6A"/>
    <w:rsid w:val="005E1D85"/>
    <w:rsid w:val="005F5F5E"/>
    <w:rsid w:val="00621C31"/>
    <w:rsid w:val="006316D7"/>
    <w:rsid w:val="0063475B"/>
    <w:rsid w:val="0063769D"/>
    <w:rsid w:val="006544CB"/>
    <w:rsid w:val="00660E05"/>
    <w:rsid w:val="00685D5C"/>
    <w:rsid w:val="00690054"/>
    <w:rsid w:val="006A4714"/>
    <w:rsid w:val="006B1352"/>
    <w:rsid w:val="006D40FD"/>
    <w:rsid w:val="006E21AE"/>
    <w:rsid w:val="006F4E00"/>
    <w:rsid w:val="007050C5"/>
    <w:rsid w:val="00711819"/>
    <w:rsid w:val="00712781"/>
    <w:rsid w:val="007131FB"/>
    <w:rsid w:val="00713C3E"/>
    <w:rsid w:val="007274A4"/>
    <w:rsid w:val="00731ACD"/>
    <w:rsid w:val="00731C74"/>
    <w:rsid w:val="00744860"/>
    <w:rsid w:val="00745CE1"/>
    <w:rsid w:val="00747AD5"/>
    <w:rsid w:val="00750AB3"/>
    <w:rsid w:val="0075202E"/>
    <w:rsid w:val="007646ED"/>
    <w:rsid w:val="007666B6"/>
    <w:rsid w:val="00775B01"/>
    <w:rsid w:val="00776ADF"/>
    <w:rsid w:val="00780C56"/>
    <w:rsid w:val="00780FA3"/>
    <w:rsid w:val="00790AD5"/>
    <w:rsid w:val="00792F53"/>
    <w:rsid w:val="007B2BE4"/>
    <w:rsid w:val="007C5ED9"/>
    <w:rsid w:val="007D2D45"/>
    <w:rsid w:val="007E6EFF"/>
    <w:rsid w:val="007F1637"/>
    <w:rsid w:val="007F2C44"/>
    <w:rsid w:val="00803EF0"/>
    <w:rsid w:val="00817C81"/>
    <w:rsid w:val="00817F7C"/>
    <w:rsid w:val="00823A54"/>
    <w:rsid w:val="00840722"/>
    <w:rsid w:val="00857DF3"/>
    <w:rsid w:val="00870C33"/>
    <w:rsid w:val="00870E1E"/>
    <w:rsid w:val="00872ACB"/>
    <w:rsid w:val="00883C5A"/>
    <w:rsid w:val="008A5E79"/>
    <w:rsid w:val="008B1320"/>
    <w:rsid w:val="008C1997"/>
    <w:rsid w:val="008D25AB"/>
    <w:rsid w:val="008E5AA3"/>
    <w:rsid w:val="00903D78"/>
    <w:rsid w:val="00905DC6"/>
    <w:rsid w:val="009151C6"/>
    <w:rsid w:val="00917606"/>
    <w:rsid w:val="00920CFE"/>
    <w:rsid w:val="00927A65"/>
    <w:rsid w:val="009443E3"/>
    <w:rsid w:val="00944400"/>
    <w:rsid w:val="009454D0"/>
    <w:rsid w:val="0095474E"/>
    <w:rsid w:val="009764B5"/>
    <w:rsid w:val="00982175"/>
    <w:rsid w:val="009838FF"/>
    <w:rsid w:val="00986E1E"/>
    <w:rsid w:val="00992D11"/>
    <w:rsid w:val="00993085"/>
    <w:rsid w:val="009A069C"/>
    <w:rsid w:val="009A14FA"/>
    <w:rsid w:val="009A173D"/>
    <w:rsid w:val="009A655D"/>
    <w:rsid w:val="009B5F51"/>
    <w:rsid w:val="009B6FBB"/>
    <w:rsid w:val="009C59C7"/>
    <w:rsid w:val="009D3199"/>
    <w:rsid w:val="00A12BA4"/>
    <w:rsid w:val="00A2061D"/>
    <w:rsid w:val="00A339B2"/>
    <w:rsid w:val="00A34473"/>
    <w:rsid w:val="00A50512"/>
    <w:rsid w:val="00A83F3B"/>
    <w:rsid w:val="00A8400E"/>
    <w:rsid w:val="00A8643B"/>
    <w:rsid w:val="00AA2250"/>
    <w:rsid w:val="00AB14A1"/>
    <w:rsid w:val="00AB185A"/>
    <w:rsid w:val="00AB32B2"/>
    <w:rsid w:val="00AC1C1D"/>
    <w:rsid w:val="00AC7C36"/>
    <w:rsid w:val="00AE0256"/>
    <w:rsid w:val="00AE6704"/>
    <w:rsid w:val="00AE78A2"/>
    <w:rsid w:val="00AF284F"/>
    <w:rsid w:val="00AF42A4"/>
    <w:rsid w:val="00AF5898"/>
    <w:rsid w:val="00B010C6"/>
    <w:rsid w:val="00B01467"/>
    <w:rsid w:val="00B038D5"/>
    <w:rsid w:val="00B2140F"/>
    <w:rsid w:val="00B42262"/>
    <w:rsid w:val="00B46D39"/>
    <w:rsid w:val="00B5267F"/>
    <w:rsid w:val="00B53FDB"/>
    <w:rsid w:val="00B60D4A"/>
    <w:rsid w:val="00B63903"/>
    <w:rsid w:val="00B676FC"/>
    <w:rsid w:val="00B769DC"/>
    <w:rsid w:val="00B81800"/>
    <w:rsid w:val="00B900D6"/>
    <w:rsid w:val="00B909BB"/>
    <w:rsid w:val="00B91D46"/>
    <w:rsid w:val="00B94845"/>
    <w:rsid w:val="00B95001"/>
    <w:rsid w:val="00B95216"/>
    <w:rsid w:val="00B9792D"/>
    <w:rsid w:val="00BA10EB"/>
    <w:rsid w:val="00BA5EAD"/>
    <w:rsid w:val="00BB596A"/>
    <w:rsid w:val="00BB60BC"/>
    <w:rsid w:val="00BC0929"/>
    <w:rsid w:val="00BC12DE"/>
    <w:rsid w:val="00BC1B5A"/>
    <w:rsid w:val="00BC52B2"/>
    <w:rsid w:val="00BD519B"/>
    <w:rsid w:val="00BE364C"/>
    <w:rsid w:val="00BE42FE"/>
    <w:rsid w:val="00BF5976"/>
    <w:rsid w:val="00C214BC"/>
    <w:rsid w:val="00C46E9A"/>
    <w:rsid w:val="00C53BE6"/>
    <w:rsid w:val="00C720E8"/>
    <w:rsid w:val="00C740C0"/>
    <w:rsid w:val="00C92063"/>
    <w:rsid w:val="00C942AE"/>
    <w:rsid w:val="00C963A0"/>
    <w:rsid w:val="00C96E62"/>
    <w:rsid w:val="00C971C3"/>
    <w:rsid w:val="00C97E02"/>
    <w:rsid w:val="00CA0C40"/>
    <w:rsid w:val="00CB5031"/>
    <w:rsid w:val="00CC6004"/>
    <w:rsid w:val="00CC6F12"/>
    <w:rsid w:val="00CC7B67"/>
    <w:rsid w:val="00CE424B"/>
    <w:rsid w:val="00CF3F48"/>
    <w:rsid w:val="00D12A20"/>
    <w:rsid w:val="00D17ABF"/>
    <w:rsid w:val="00D32C10"/>
    <w:rsid w:val="00D47CA9"/>
    <w:rsid w:val="00D60174"/>
    <w:rsid w:val="00D64F44"/>
    <w:rsid w:val="00D6555B"/>
    <w:rsid w:val="00D67157"/>
    <w:rsid w:val="00D87A60"/>
    <w:rsid w:val="00DA650A"/>
    <w:rsid w:val="00DB4F02"/>
    <w:rsid w:val="00DD6BF9"/>
    <w:rsid w:val="00DE2A52"/>
    <w:rsid w:val="00DE534F"/>
    <w:rsid w:val="00DF3D92"/>
    <w:rsid w:val="00E3554E"/>
    <w:rsid w:val="00E369FF"/>
    <w:rsid w:val="00E407C1"/>
    <w:rsid w:val="00E502B7"/>
    <w:rsid w:val="00E50B4B"/>
    <w:rsid w:val="00E63EB9"/>
    <w:rsid w:val="00E71FF7"/>
    <w:rsid w:val="00E754B4"/>
    <w:rsid w:val="00E8706B"/>
    <w:rsid w:val="00E90784"/>
    <w:rsid w:val="00EA3C59"/>
    <w:rsid w:val="00EA609A"/>
    <w:rsid w:val="00EB2780"/>
    <w:rsid w:val="00EC2C59"/>
    <w:rsid w:val="00EC5D08"/>
    <w:rsid w:val="00ED225C"/>
    <w:rsid w:val="00EF0045"/>
    <w:rsid w:val="00EF4ACD"/>
    <w:rsid w:val="00EF6622"/>
    <w:rsid w:val="00F008B1"/>
    <w:rsid w:val="00F04BBB"/>
    <w:rsid w:val="00F06909"/>
    <w:rsid w:val="00F119C8"/>
    <w:rsid w:val="00F15874"/>
    <w:rsid w:val="00F23F8D"/>
    <w:rsid w:val="00F314C9"/>
    <w:rsid w:val="00F5299B"/>
    <w:rsid w:val="00F60285"/>
    <w:rsid w:val="00F61C0F"/>
    <w:rsid w:val="00F6447E"/>
    <w:rsid w:val="00F7200F"/>
    <w:rsid w:val="00F80FED"/>
    <w:rsid w:val="00F83C9F"/>
    <w:rsid w:val="00F87716"/>
    <w:rsid w:val="00F91FB4"/>
    <w:rsid w:val="00F92573"/>
    <w:rsid w:val="00F95BCB"/>
    <w:rsid w:val="00F97A3E"/>
    <w:rsid w:val="00FA224B"/>
    <w:rsid w:val="00FA5381"/>
    <w:rsid w:val="00FC4B0F"/>
    <w:rsid w:val="00FC66BF"/>
    <w:rsid w:val="00FC7475"/>
    <w:rsid w:val="00FD4699"/>
    <w:rsid w:val="00FF2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0045"/>
    <w:pPr>
      <w:keepNext/>
      <w:numPr>
        <w:ilvl w:val="1"/>
        <w:numId w:val="38"/>
      </w:numPr>
      <w:spacing w:line="360" w:lineRule="auto"/>
      <w:outlineLvl w:val="1"/>
    </w:pPr>
    <w:rPr>
      <w:rFonts w:ascii="Bookman Old Style" w:hAnsi="Bookman Old Style" w:cs="Arial"/>
      <w:iCs/>
      <w:sz w:val="28"/>
      <w:szCs w:val="28"/>
    </w:rPr>
  </w:style>
  <w:style w:type="paragraph" w:styleId="Heading3">
    <w:name w:val="heading 3"/>
    <w:basedOn w:val="Normal"/>
    <w:next w:val="Normal"/>
    <w:autoRedefine/>
    <w:qFormat/>
    <w:rsid w:val="00203229"/>
    <w:pPr>
      <w:keepNext/>
      <w:numPr>
        <w:ilvl w:val="2"/>
        <w:numId w:val="38"/>
      </w:numPr>
      <w:outlineLvl w:val="2"/>
    </w:pPr>
    <w:rPr>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0045"/>
    <w:rPr>
      <w:rFonts w:ascii="Bookman Old Style" w:hAnsi="Bookman Old Style" w:cs="Arial"/>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85221091">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06271229">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25897941">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3.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15</TotalTime>
  <Pages>23</Pages>
  <Words>4976</Words>
  <Characters>28365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33275</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4</cp:revision>
  <cp:lastPrinted>2014-02-28T09:32:00Z</cp:lastPrinted>
  <dcterms:created xsi:type="dcterms:W3CDTF">2023-09-30T23:08:00Z</dcterms:created>
  <dcterms:modified xsi:type="dcterms:W3CDTF">2023-09-30T23:59:00Z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