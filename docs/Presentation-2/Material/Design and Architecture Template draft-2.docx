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3817" w14:textId="77777777" w:rsidR="006D4048" w:rsidRPr="00870E1E" w:rsidRDefault="006D4048" w:rsidP="006D4048">
      <w:pPr>
        <w:tabs>
          <w:tab w:val="left" w:pos="6690"/>
        </w:tabs>
        <w:ind w:left="-360"/>
      </w:pPr>
      <w:r w:rsidRPr="00870E1E">
        <w:t xml:space="preserve">                  </w:t>
      </w:r>
      <w:r w:rsidRPr="00870E1E">
        <w:tab/>
      </w:r>
    </w:p>
    <w:p w14:paraId="1869C1A5" w14:textId="77777777" w:rsidR="006D4048" w:rsidRPr="00870E1E" w:rsidRDefault="006D4048" w:rsidP="006D4048">
      <w:pPr>
        <w:ind w:left="-360"/>
      </w:pPr>
    </w:p>
    <w:p w14:paraId="2C369103" w14:textId="77777777" w:rsidR="006D4048" w:rsidRPr="00870E1E" w:rsidRDefault="006D4048" w:rsidP="006D4048">
      <w:pPr>
        <w:ind w:left="-360"/>
      </w:pPr>
    </w:p>
    <w:p w14:paraId="4465F12A" w14:textId="77777777" w:rsidR="006D4048" w:rsidRPr="00870E1E" w:rsidRDefault="006D4048" w:rsidP="006D4048">
      <w:pPr>
        <w:ind w:left="-360"/>
      </w:pPr>
    </w:p>
    <w:p w14:paraId="15E1A044" w14:textId="77777777" w:rsidR="006D4048" w:rsidRPr="00870E1E" w:rsidRDefault="006D4048" w:rsidP="006D4048">
      <w:pPr>
        <w:ind w:left="-360"/>
      </w:pPr>
    </w:p>
    <w:p w14:paraId="0BCE1989" w14:textId="77777777" w:rsidR="006D4048" w:rsidRPr="00870E1E" w:rsidRDefault="006D4048" w:rsidP="006D4048">
      <w:pPr>
        <w:ind w:left="-360"/>
      </w:pPr>
    </w:p>
    <w:p w14:paraId="7CB66586" w14:textId="77777777" w:rsidR="006D4048" w:rsidRPr="00870E1E" w:rsidRDefault="006D4048" w:rsidP="006D4048">
      <w:pPr>
        <w:ind w:left="-360"/>
      </w:pPr>
    </w:p>
    <w:p w14:paraId="7C61ADD4" w14:textId="77777777" w:rsidR="006D4048" w:rsidRPr="00870E1E" w:rsidRDefault="006D4048" w:rsidP="006D4048">
      <w:pPr>
        <w:ind w:left="-360"/>
      </w:pPr>
    </w:p>
    <w:p w14:paraId="4A568A70" w14:textId="77777777" w:rsidR="006D4048" w:rsidRPr="00870E1E" w:rsidRDefault="006D4048" w:rsidP="006D4048">
      <w:pPr>
        <w:ind w:left="-360"/>
      </w:pPr>
      <w:bookmarkStart w:id="0" w:name="_top"/>
      <w:bookmarkEnd w:id="0"/>
    </w:p>
    <w:p w14:paraId="7509BE3B" w14:textId="77777777" w:rsidR="006D4048" w:rsidRPr="00870E1E" w:rsidRDefault="006D4048" w:rsidP="006D4048">
      <w:pPr>
        <w:tabs>
          <w:tab w:val="right" w:pos="7920"/>
        </w:tabs>
        <w:rPr>
          <w:b/>
        </w:rPr>
      </w:pPr>
    </w:p>
    <w:p w14:paraId="11D3CB95" w14:textId="77777777" w:rsidR="006D4048" w:rsidRPr="00870E1E" w:rsidRDefault="006D4048" w:rsidP="006D4048">
      <w:pPr>
        <w:pStyle w:val="BodyTextIndent"/>
        <w:rPr>
          <w:rFonts w:ascii="Copperplate Gothic Bold" w:hAnsi="Copperplate Gothic Bold"/>
          <w:sz w:val="32"/>
          <w:szCs w:val="32"/>
        </w:rPr>
      </w:pPr>
      <w:r w:rsidRPr="00870E1E">
        <w:rPr>
          <w:rFonts w:ascii="Copperplate Gothic Bold" w:hAnsi="Copperplate Gothic Bold"/>
        </w:rPr>
        <w:t>Project Title</w:t>
      </w:r>
    </w:p>
    <w:p w14:paraId="0535C735" w14:textId="77777777" w:rsidR="006D4048" w:rsidRPr="00870E1E" w:rsidRDefault="006D4048" w:rsidP="006D4048">
      <w:pPr>
        <w:pStyle w:val="BodyTextIndent"/>
        <w:rPr>
          <w:sz w:val="28"/>
        </w:rPr>
      </w:pPr>
    </w:p>
    <w:p w14:paraId="7B27F8F1" w14:textId="77777777" w:rsidR="006D4048" w:rsidRPr="00F314C9" w:rsidRDefault="006D4048" w:rsidP="006D4048">
      <w:pPr>
        <w:pStyle w:val="BodyTextIndent"/>
        <w:tabs>
          <w:tab w:val="right" w:pos="9180"/>
        </w:tabs>
        <w:rPr>
          <w:rFonts w:ascii="Century Gothic" w:hAnsi="Century Gothic"/>
          <w:sz w:val="28"/>
          <w:u w:val="single"/>
        </w:rPr>
      </w:pPr>
      <w:r w:rsidRPr="00F314C9">
        <w:rPr>
          <w:rFonts w:ascii="Century Gothic" w:hAnsi="Century Gothic"/>
          <w:sz w:val="28"/>
          <w:u w:val="single"/>
        </w:rPr>
        <w:t>INTELLERA,</w:t>
      </w:r>
    </w:p>
    <w:p w14:paraId="47863AB3" w14:textId="77777777" w:rsidR="006D4048" w:rsidRDefault="006D4048" w:rsidP="006D4048">
      <w:pPr>
        <w:pStyle w:val="BodyTextIndent"/>
        <w:tabs>
          <w:tab w:val="right" w:pos="9180"/>
        </w:tabs>
        <w:rPr>
          <w:rFonts w:ascii="Century Gothic" w:hAnsi="Century Gothic"/>
          <w:sz w:val="28"/>
          <w:u w:val="single"/>
        </w:rPr>
      </w:pPr>
      <w:proofErr w:type="gramStart"/>
      <w:r w:rsidRPr="00F314C9">
        <w:rPr>
          <w:rFonts w:ascii="Century Gothic" w:hAnsi="Century Gothic"/>
          <w:sz w:val="28"/>
          <w:u w:val="single"/>
        </w:rPr>
        <w:t>A Hardware</w:t>
      </w:r>
      <w:proofErr w:type="gramEnd"/>
      <w:r w:rsidRPr="00F314C9">
        <w:rPr>
          <w:rFonts w:ascii="Century Gothic" w:hAnsi="Century Gothic"/>
          <w:sz w:val="28"/>
          <w:u w:val="single"/>
        </w:rPr>
        <w:t xml:space="preserve"> based Acceleration of Matrix MAC Processor.</w:t>
      </w:r>
    </w:p>
    <w:p w14:paraId="0386B654" w14:textId="77777777" w:rsidR="006D4048" w:rsidRDefault="006D4048" w:rsidP="006D4048">
      <w:pPr>
        <w:pStyle w:val="BodyTextIndent"/>
        <w:tabs>
          <w:tab w:val="right" w:pos="9180"/>
        </w:tabs>
        <w:rPr>
          <w:rFonts w:ascii="Century Gothic" w:hAnsi="Century Gothic"/>
          <w:sz w:val="28"/>
          <w:u w:val="single"/>
        </w:rPr>
      </w:pPr>
    </w:p>
    <w:p w14:paraId="620D6B10" w14:textId="77777777" w:rsidR="006D4048" w:rsidRPr="00F314C9" w:rsidRDefault="006D4048" w:rsidP="006D4048">
      <w:pPr>
        <w:pStyle w:val="BodyTextIndent"/>
        <w:tabs>
          <w:tab w:val="right" w:pos="9180"/>
        </w:tabs>
        <w:rPr>
          <w:rFonts w:ascii="Century Gothic" w:hAnsi="Century Gothic"/>
          <w:sz w:val="28"/>
          <w:u w:val="single"/>
        </w:rPr>
      </w:pPr>
    </w:p>
    <w:p w14:paraId="37D127A5" w14:textId="77777777" w:rsidR="006D4048" w:rsidRPr="00870E1E" w:rsidRDefault="006D4048" w:rsidP="006D4048">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Pr>
          <w:rFonts w:ascii="Century Gothic" w:hAnsi="Century Gothic"/>
          <w:sz w:val="28"/>
        </w:rPr>
        <w:t>d</w:t>
      </w:r>
      <w:r w:rsidRPr="00870E1E">
        <w:rPr>
          <w:rFonts w:ascii="Century Gothic" w:hAnsi="Century Gothic"/>
          <w:sz w:val="28"/>
        </w:rPr>
        <w:t>:</w:t>
      </w:r>
      <w:r>
        <w:rPr>
          <w:rFonts w:ascii="Century Gothic" w:hAnsi="Century Gothic"/>
          <w:sz w:val="28"/>
        </w:rPr>
        <w:t xml:space="preserve"> Sep 30, 2023</w:t>
      </w:r>
    </w:p>
    <w:p w14:paraId="6DEAAED1" w14:textId="77777777" w:rsidR="006D4048" w:rsidRPr="00870E1E" w:rsidRDefault="006D4048" w:rsidP="006D4048">
      <w:pPr>
        <w:pStyle w:val="BodyTextIndent"/>
        <w:rPr>
          <w:sz w:val="28"/>
        </w:rPr>
      </w:pPr>
    </w:p>
    <w:p w14:paraId="5F418BDF" w14:textId="77777777" w:rsidR="006D4048" w:rsidRDefault="006D4048" w:rsidP="006D4048">
      <w:pPr>
        <w:pStyle w:val="BodyTextIndent"/>
        <w:ind w:left="0"/>
        <w:rPr>
          <w:sz w:val="28"/>
        </w:rPr>
      </w:pPr>
    </w:p>
    <w:p w14:paraId="709FE544" w14:textId="77777777" w:rsidR="006D4048" w:rsidRDefault="006D4048" w:rsidP="006D4048">
      <w:pPr>
        <w:pStyle w:val="BodyTextIndent"/>
        <w:ind w:left="4320" w:firstLine="1080"/>
        <w:rPr>
          <w:sz w:val="28"/>
        </w:rPr>
      </w:pPr>
    </w:p>
    <w:p w14:paraId="412B5A30" w14:textId="77777777" w:rsidR="006D4048" w:rsidRDefault="006D4048" w:rsidP="006D4048">
      <w:pPr>
        <w:pStyle w:val="BodyTextIndent"/>
        <w:ind w:left="4320" w:firstLine="1080"/>
        <w:rPr>
          <w:sz w:val="28"/>
        </w:rPr>
      </w:pPr>
    </w:p>
    <w:p w14:paraId="372FC046" w14:textId="77777777" w:rsidR="006D4048" w:rsidRDefault="006D4048" w:rsidP="006D4048">
      <w:pPr>
        <w:pStyle w:val="BodyTextIndent"/>
        <w:ind w:left="4320" w:firstLine="1080"/>
        <w:rPr>
          <w:sz w:val="28"/>
        </w:rPr>
      </w:pPr>
    </w:p>
    <w:p w14:paraId="3DF0194B" w14:textId="77777777" w:rsidR="006D4048" w:rsidRPr="00870E1E" w:rsidRDefault="006D4048" w:rsidP="006D4048">
      <w:pPr>
        <w:pStyle w:val="BodyTextIndent"/>
        <w:ind w:left="4320" w:firstLine="1080"/>
        <w:rPr>
          <w:rFonts w:ascii="Copperplate Gothic Bold" w:hAnsi="Copperplate Gothic Bold"/>
          <w:sz w:val="28"/>
          <w:u w:val="single"/>
        </w:rPr>
      </w:pPr>
    </w:p>
    <w:p w14:paraId="3F07203F" w14:textId="77777777" w:rsidR="006D4048" w:rsidRPr="00870E1E" w:rsidRDefault="006D4048" w:rsidP="006D4048">
      <w:pPr>
        <w:pStyle w:val="BodyTextIndent"/>
        <w:ind w:left="4320" w:firstLine="1080"/>
        <w:rPr>
          <w:rFonts w:ascii="Copperplate Gothic Bold" w:hAnsi="Copperplate Gothic Bold"/>
          <w:sz w:val="28"/>
          <w:u w:val="single"/>
        </w:rPr>
      </w:pPr>
    </w:p>
    <w:p w14:paraId="0F6CEE1A" w14:textId="77777777" w:rsidR="006D4048" w:rsidRPr="00870E1E" w:rsidRDefault="006D4048" w:rsidP="006D4048">
      <w:pPr>
        <w:pStyle w:val="BodyTextIndent"/>
        <w:ind w:left="4320" w:firstLine="1080"/>
        <w:rPr>
          <w:rFonts w:ascii="Copperplate Gothic Bold" w:hAnsi="Copperplate Gothic Bold"/>
          <w:sz w:val="28"/>
          <w:u w:val="single"/>
        </w:rPr>
      </w:pPr>
    </w:p>
    <w:p w14:paraId="60F70D6C" w14:textId="77777777" w:rsidR="006D4048" w:rsidRDefault="006D4048" w:rsidP="006D4048">
      <w:pPr>
        <w:pStyle w:val="BodyTextIndent"/>
        <w:ind w:left="0"/>
        <w:rPr>
          <w:rFonts w:ascii="Century Gothic" w:hAnsi="Century Gothic"/>
          <w:sz w:val="28"/>
        </w:rPr>
      </w:pPr>
    </w:p>
    <w:p w14:paraId="00CAC7FF" w14:textId="77777777" w:rsidR="006D4048" w:rsidRPr="00870E1E" w:rsidRDefault="006D4048" w:rsidP="006D4048">
      <w:pPr>
        <w:pStyle w:val="BodyTextIndent"/>
        <w:ind w:left="-144"/>
        <w:jc w:val="left"/>
        <w:rPr>
          <w:rFonts w:ascii="Copperplate Gothic Bold" w:hAnsi="Copperplate Gothic Bold"/>
          <w:sz w:val="28"/>
          <w:u w:val="single"/>
        </w:rPr>
      </w:pPr>
      <w:r w:rsidRPr="00870E1E">
        <w:rPr>
          <w:rFonts w:ascii="Copperplate Gothic Bold" w:hAnsi="Copperplate Gothic Bold"/>
          <w:sz w:val="28"/>
          <w:u w:val="single"/>
        </w:rPr>
        <w:t>Supervisor</w:t>
      </w:r>
      <w:r>
        <w:rPr>
          <w:rFonts w:ascii="Copperplate Gothic Bold" w:hAnsi="Copperplate Gothic Bold"/>
          <w:sz w:val="28"/>
          <w:u w:val="single"/>
        </w:rPr>
        <w:t>:</w:t>
      </w:r>
      <w:r w:rsidRPr="00F314C9">
        <w:rPr>
          <w:rFonts w:ascii="Copperplate Gothic Bold" w:hAnsi="Copperplate Gothic Bold"/>
          <w:sz w:val="28"/>
        </w:rPr>
        <w:t xml:space="preserve">   </w:t>
      </w:r>
      <w:r>
        <w:rPr>
          <w:rFonts w:ascii="Century Gothic" w:hAnsi="Century Gothic" w:cstheme="minorHAnsi"/>
          <w:sz w:val="28"/>
        </w:rPr>
        <w:t xml:space="preserve"> </w:t>
      </w:r>
      <w:r>
        <w:rPr>
          <w:rFonts w:ascii="Century Gothic" w:hAnsi="Century Gothic" w:cstheme="minorHAnsi"/>
          <w:sz w:val="28"/>
        </w:rPr>
        <w:tab/>
      </w:r>
      <w:r>
        <w:rPr>
          <w:rFonts w:ascii="Century Gothic" w:hAnsi="Century Gothic" w:cstheme="minorHAnsi"/>
          <w:sz w:val="28"/>
        </w:rPr>
        <w:tab/>
      </w:r>
      <w:r w:rsidRPr="00F314C9">
        <w:rPr>
          <w:rFonts w:ascii="Century Gothic" w:hAnsi="Century Gothic" w:cstheme="minorHAnsi"/>
          <w:sz w:val="28"/>
        </w:rPr>
        <w:t>Dr. Fahad Bin Muslim</w:t>
      </w:r>
      <w:r w:rsidRPr="00870E1E">
        <w:rPr>
          <w:rFonts w:ascii="Copperplate Gothic Bold" w:hAnsi="Copperplate Gothic Bold"/>
          <w:sz w:val="28"/>
        </w:rPr>
        <w:t xml:space="preserve">    </w:t>
      </w:r>
      <w:r w:rsidRPr="00870E1E">
        <w:rPr>
          <w:rFonts w:ascii="Copperplate Gothic Bold" w:hAnsi="Copperplate Gothic Bold"/>
          <w:sz w:val="28"/>
        </w:rPr>
        <w:tab/>
      </w:r>
    </w:p>
    <w:p w14:paraId="7E673A5B" w14:textId="77777777" w:rsidR="006D4048" w:rsidRPr="00870E1E" w:rsidRDefault="006D4048" w:rsidP="006D4048">
      <w:pPr>
        <w:pStyle w:val="BodyTextIndent"/>
        <w:ind w:left="5760"/>
        <w:rPr>
          <w:rFonts w:ascii="Copperplate Gothic Bold" w:hAnsi="Copperplate Gothic Bold"/>
          <w:sz w:val="28"/>
        </w:rPr>
      </w:pPr>
    </w:p>
    <w:p w14:paraId="5936A227" w14:textId="77777777" w:rsidR="006D4048" w:rsidRDefault="006D4048" w:rsidP="006D4048">
      <w:pPr>
        <w:pStyle w:val="BodyTextIndent"/>
        <w:ind w:left="-144"/>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Pr>
          <w:rFonts w:ascii="Century Gothic" w:hAnsi="Century Gothic"/>
          <w:sz w:val="28"/>
        </w:rPr>
        <w:t>Dr. Taj Muhammad</w:t>
      </w:r>
      <w:r w:rsidRPr="00870E1E">
        <w:rPr>
          <w:rFonts w:ascii="Century Gothic" w:hAnsi="Century Gothic"/>
          <w:sz w:val="28"/>
        </w:rPr>
        <w:tab/>
      </w:r>
    </w:p>
    <w:p w14:paraId="1FF7A988" w14:textId="77777777" w:rsidR="006D4048" w:rsidRDefault="006D4048" w:rsidP="006D4048">
      <w:pPr>
        <w:pStyle w:val="BodyTextIndent"/>
        <w:ind w:left="-144"/>
        <w:rPr>
          <w:rFonts w:ascii="Century Gothic" w:hAnsi="Century Gothic"/>
          <w:sz w:val="28"/>
        </w:rPr>
      </w:pPr>
    </w:p>
    <w:p w14:paraId="7B2F8771" w14:textId="77777777" w:rsidR="006D4048" w:rsidRPr="00870E1E" w:rsidRDefault="006D4048" w:rsidP="006D4048">
      <w:pPr>
        <w:pStyle w:val="BodyTextIndent"/>
        <w:ind w:left="-144"/>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696BED5D" w14:textId="77777777" w:rsidR="006D4048" w:rsidRPr="00870E1E" w:rsidRDefault="006D4048" w:rsidP="006D4048">
      <w:pPr>
        <w:tabs>
          <w:tab w:val="left" w:pos="6690"/>
        </w:tabs>
        <w:ind w:left="-144"/>
      </w:pPr>
      <w:r w:rsidRPr="00870E1E">
        <w:tab/>
        <w:t xml:space="preserve">                  </w:t>
      </w:r>
      <w:r w:rsidRPr="00870E1E">
        <w:tab/>
      </w:r>
    </w:p>
    <w:p w14:paraId="6C7DF79A" w14:textId="77777777" w:rsidR="006D4048" w:rsidRDefault="006D4048" w:rsidP="006D4048">
      <w:pPr>
        <w:pStyle w:val="BodyTextIndent"/>
        <w:tabs>
          <w:tab w:val="left" w:pos="5580"/>
        </w:tabs>
        <w:ind w:left="-144"/>
        <w:rPr>
          <w:rFonts w:ascii="Century Gothic" w:hAnsi="Century Gothic"/>
          <w:sz w:val="28"/>
        </w:rPr>
      </w:pPr>
      <w:r w:rsidRPr="00870E1E">
        <w:rPr>
          <w:rFonts w:ascii="Copperplate Gothic Bold" w:hAnsi="Copperplate Gothic Bold"/>
          <w:sz w:val="28"/>
          <w:u w:val="single"/>
        </w:rPr>
        <w:t>Group Members:</w:t>
      </w:r>
      <w:r w:rsidRPr="00F314C9">
        <w:rPr>
          <w:rFonts w:ascii="Copperplate Gothic Bold" w:hAnsi="Copperplate Gothic Bold"/>
          <w:sz w:val="28"/>
        </w:rPr>
        <w:t xml:space="preserve">     </w:t>
      </w:r>
      <w:r>
        <w:rPr>
          <w:rFonts w:ascii="Century Gothic" w:hAnsi="Century Gothic"/>
          <w:sz w:val="28"/>
        </w:rPr>
        <w:t>Saad Khan – Group Lead</w:t>
      </w:r>
    </w:p>
    <w:p w14:paraId="3790C196" w14:textId="77777777" w:rsidR="006D4048" w:rsidRDefault="006D4048" w:rsidP="006D4048">
      <w:pPr>
        <w:pStyle w:val="BodyTextIndent"/>
        <w:tabs>
          <w:tab w:val="left" w:pos="5580"/>
        </w:tabs>
        <w:ind w:left="0"/>
        <w:rPr>
          <w:sz w:val="24"/>
        </w:rPr>
      </w:pPr>
      <w:r>
        <w:rPr>
          <w:sz w:val="24"/>
        </w:rPr>
        <w:t xml:space="preserve">                                            </w:t>
      </w:r>
    </w:p>
    <w:p w14:paraId="475F6E09" w14:textId="77777777" w:rsidR="006D4048" w:rsidRPr="00F314C9" w:rsidRDefault="006D4048" w:rsidP="006D4048">
      <w:pPr>
        <w:pStyle w:val="BodyTextIndent"/>
        <w:tabs>
          <w:tab w:val="left" w:pos="5580"/>
        </w:tabs>
        <w:ind w:left="0"/>
        <w:rPr>
          <w:rFonts w:ascii="Century Gothic" w:hAnsi="Century Gothic"/>
          <w:sz w:val="28"/>
          <w:szCs w:val="28"/>
        </w:rPr>
      </w:pPr>
      <w:r>
        <w:rPr>
          <w:sz w:val="24"/>
        </w:rPr>
        <w:t xml:space="preserve">                                          </w:t>
      </w:r>
      <w:r w:rsidRPr="00F314C9">
        <w:rPr>
          <w:rFonts w:ascii="Century Gothic" w:hAnsi="Century Gothic"/>
          <w:sz w:val="28"/>
          <w:szCs w:val="28"/>
        </w:rPr>
        <w:t>Syed Zaeem Shakir</w:t>
      </w:r>
    </w:p>
    <w:p w14:paraId="330D213E" w14:textId="77777777" w:rsidR="006D4048" w:rsidRPr="00F314C9" w:rsidRDefault="006D4048" w:rsidP="006D4048">
      <w:pPr>
        <w:pStyle w:val="BodyTextIndent"/>
        <w:tabs>
          <w:tab w:val="left" w:pos="5580"/>
        </w:tabs>
        <w:ind w:left="0"/>
        <w:rPr>
          <w:rFonts w:ascii="Century Gothic" w:hAnsi="Century Gothic"/>
          <w:sz w:val="28"/>
          <w:szCs w:val="28"/>
        </w:rPr>
      </w:pPr>
      <w:r>
        <w:rPr>
          <w:rFonts w:ascii="Century Gothic" w:hAnsi="Century Gothic"/>
          <w:sz w:val="28"/>
          <w:szCs w:val="28"/>
        </w:rPr>
        <w:t xml:space="preserve">                                    </w:t>
      </w:r>
    </w:p>
    <w:p w14:paraId="19C1166D" w14:textId="77777777" w:rsidR="006D4048" w:rsidRPr="00F314C9" w:rsidRDefault="006D4048" w:rsidP="006D4048">
      <w:pPr>
        <w:rPr>
          <w:rFonts w:ascii="Century Gothic" w:hAnsi="Century Gothic"/>
          <w:sz w:val="28"/>
          <w:szCs w:val="28"/>
        </w:rPr>
      </w:pPr>
      <w:r w:rsidRPr="00F314C9">
        <w:rPr>
          <w:rFonts w:ascii="Century Gothic" w:hAnsi="Century Gothic"/>
          <w:sz w:val="28"/>
          <w:szCs w:val="28"/>
        </w:rPr>
        <w:tab/>
      </w:r>
      <w:r w:rsidRPr="00F314C9">
        <w:rPr>
          <w:rFonts w:ascii="Century Gothic" w:hAnsi="Century Gothic"/>
          <w:sz w:val="28"/>
          <w:szCs w:val="28"/>
        </w:rPr>
        <w:tab/>
      </w:r>
      <w:r w:rsidRPr="00F314C9">
        <w:rPr>
          <w:rFonts w:ascii="Century Gothic" w:hAnsi="Century Gothic"/>
          <w:sz w:val="28"/>
          <w:szCs w:val="28"/>
        </w:rPr>
        <w:tab/>
      </w:r>
      <w:r>
        <w:rPr>
          <w:rFonts w:ascii="Century Gothic" w:hAnsi="Century Gothic"/>
          <w:sz w:val="28"/>
          <w:szCs w:val="28"/>
        </w:rPr>
        <w:t xml:space="preserve">        </w:t>
      </w:r>
      <w:r w:rsidRPr="00F314C9">
        <w:rPr>
          <w:rFonts w:ascii="Century Gothic" w:hAnsi="Century Gothic"/>
          <w:sz w:val="28"/>
          <w:szCs w:val="28"/>
        </w:rPr>
        <w:t>Mahnoor Maleeka</w:t>
      </w:r>
    </w:p>
    <w:p w14:paraId="1F861157" w14:textId="77777777" w:rsidR="006D4048" w:rsidRPr="00870E1E" w:rsidRDefault="006D4048" w:rsidP="006D4048"/>
    <w:p w14:paraId="755403DB" w14:textId="77777777" w:rsidR="006D4048" w:rsidRPr="00870E1E" w:rsidRDefault="006D4048" w:rsidP="006D4048">
      <w:pPr>
        <w:tabs>
          <w:tab w:val="left" w:pos="6690"/>
        </w:tabs>
        <w:ind w:left="-360"/>
      </w:pPr>
      <w:r w:rsidRPr="00870E1E">
        <w:tab/>
      </w:r>
    </w:p>
    <w:p w14:paraId="326F8364" w14:textId="77777777" w:rsidR="00BD519B" w:rsidRDefault="00BD519B" w:rsidP="004C2E5D">
      <w:pPr>
        <w:pStyle w:val="BodyTextIndent"/>
        <w:tabs>
          <w:tab w:val="left" w:pos="5580"/>
        </w:tabs>
        <w:rPr>
          <w:sz w:val="24"/>
        </w:rPr>
      </w:pPr>
    </w:p>
    <w:p w14:paraId="7B106466" w14:textId="77777777" w:rsidR="00BD519B" w:rsidRDefault="00BD519B"/>
    <w:p w14:paraId="3EE88B6D" w14:textId="77777777" w:rsidR="00BD519B" w:rsidRDefault="00BD519B"/>
    <w:p w14:paraId="7A399D80" w14:textId="77777777" w:rsidR="00BD519B" w:rsidRDefault="00BD519B"/>
    <w:p w14:paraId="0F5C2D97" w14:textId="77777777" w:rsidR="001B511F" w:rsidRPr="00573FEA" w:rsidRDefault="001B511F" w:rsidP="00BF4458">
      <w:pPr>
        <w:pStyle w:val="Header"/>
      </w:pPr>
      <w:r>
        <w:t>Revision History:</w:t>
      </w:r>
    </w:p>
    <w:p w14:paraId="5E4DB785" w14:textId="77777777" w:rsidR="001B511F" w:rsidRDefault="001B511F" w:rsidP="001B511F"/>
    <w:p w14:paraId="668655F6" w14:textId="77777777" w:rsidR="001B511F" w:rsidRDefault="001B511F" w:rsidP="001B511F"/>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1B511F" w14:paraId="11A9640D" w14:textId="77777777" w:rsidTr="00DE534F">
        <w:tc>
          <w:tcPr>
            <w:tcW w:w="2100" w:type="dxa"/>
          </w:tcPr>
          <w:p w14:paraId="4A9CA6BE" w14:textId="77777777" w:rsidR="001B511F" w:rsidRDefault="001B511F" w:rsidP="00DE534F">
            <w:r>
              <w:rPr>
                <w:b/>
                <w:i/>
              </w:rPr>
              <w:t>Revision History</w:t>
            </w:r>
          </w:p>
        </w:tc>
        <w:tc>
          <w:tcPr>
            <w:tcW w:w="2594" w:type="dxa"/>
          </w:tcPr>
          <w:p w14:paraId="76B5A1D5" w14:textId="77777777" w:rsidR="001B511F" w:rsidRDefault="001B511F" w:rsidP="00DE534F">
            <w:r>
              <w:rPr>
                <w:b/>
                <w:i/>
              </w:rPr>
              <w:t>Date</w:t>
            </w:r>
          </w:p>
        </w:tc>
        <w:tc>
          <w:tcPr>
            <w:tcW w:w="4695" w:type="dxa"/>
          </w:tcPr>
          <w:p w14:paraId="310E6E47" w14:textId="77777777" w:rsidR="001B511F" w:rsidRDefault="001B511F" w:rsidP="00DE534F">
            <w:r>
              <w:rPr>
                <w:b/>
                <w:i/>
              </w:rPr>
              <w:t>Comments</w:t>
            </w:r>
          </w:p>
        </w:tc>
      </w:tr>
      <w:tr w:rsidR="001B511F" w14:paraId="4BC2E734" w14:textId="77777777" w:rsidTr="00DE534F">
        <w:tc>
          <w:tcPr>
            <w:tcW w:w="2100" w:type="dxa"/>
          </w:tcPr>
          <w:p w14:paraId="2A6FFA6D" w14:textId="77777777" w:rsidR="001B511F" w:rsidRDefault="001B511F" w:rsidP="00DE534F">
            <w:r>
              <w:t>1.00</w:t>
            </w:r>
          </w:p>
        </w:tc>
        <w:tc>
          <w:tcPr>
            <w:tcW w:w="2594" w:type="dxa"/>
          </w:tcPr>
          <w:p w14:paraId="24E6E7D0" w14:textId="77777777" w:rsidR="001B511F" w:rsidRDefault="001B511F" w:rsidP="00DE534F"/>
        </w:tc>
        <w:tc>
          <w:tcPr>
            <w:tcW w:w="4695" w:type="dxa"/>
          </w:tcPr>
          <w:p w14:paraId="4957E397" w14:textId="77777777" w:rsidR="001B511F" w:rsidRDefault="001B511F" w:rsidP="00DE534F"/>
        </w:tc>
      </w:tr>
      <w:tr w:rsidR="001B511F" w14:paraId="0904775D" w14:textId="77777777" w:rsidTr="00DE534F">
        <w:tc>
          <w:tcPr>
            <w:tcW w:w="2100" w:type="dxa"/>
          </w:tcPr>
          <w:p w14:paraId="0F2C9D72" w14:textId="77777777" w:rsidR="001B511F" w:rsidRDefault="001B511F" w:rsidP="00DE534F">
            <w:r>
              <w:t>2.00</w:t>
            </w:r>
          </w:p>
        </w:tc>
        <w:tc>
          <w:tcPr>
            <w:tcW w:w="2594" w:type="dxa"/>
          </w:tcPr>
          <w:p w14:paraId="3DA0D2F0" w14:textId="77777777" w:rsidR="001B511F" w:rsidRDefault="001B511F" w:rsidP="00DE534F"/>
        </w:tc>
        <w:tc>
          <w:tcPr>
            <w:tcW w:w="4695" w:type="dxa"/>
          </w:tcPr>
          <w:p w14:paraId="5DC927B0" w14:textId="77777777" w:rsidR="001B511F" w:rsidRDefault="001B511F" w:rsidP="00DE534F"/>
        </w:tc>
      </w:tr>
      <w:tr w:rsidR="001B511F" w14:paraId="51A749AC" w14:textId="77777777" w:rsidTr="00DE534F">
        <w:tc>
          <w:tcPr>
            <w:tcW w:w="2100" w:type="dxa"/>
          </w:tcPr>
          <w:p w14:paraId="0B63D7E5" w14:textId="77777777" w:rsidR="001B511F" w:rsidRDefault="001B511F" w:rsidP="00DE534F"/>
        </w:tc>
        <w:tc>
          <w:tcPr>
            <w:tcW w:w="2594" w:type="dxa"/>
          </w:tcPr>
          <w:p w14:paraId="105E2D02" w14:textId="77777777" w:rsidR="001B511F" w:rsidRDefault="001B511F" w:rsidP="00DE534F"/>
        </w:tc>
        <w:tc>
          <w:tcPr>
            <w:tcW w:w="4695" w:type="dxa"/>
          </w:tcPr>
          <w:p w14:paraId="07F15DC7" w14:textId="77777777" w:rsidR="001B511F" w:rsidRDefault="001B511F" w:rsidP="00DE534F"/>
        </w:tc>
      </w:tr>
    </w:tbl>
    <w:p w14:paraId="19C23609" w14:textId="77777777" w:rsidR="001B511F" w:rsidRDefault="001B511F" w:rsidP="001B511F"/>
    <w:p w14:paraId="4A9FB5FC" w14:textId="77777777" w:rsidR="001B511F" w:rsidRPr="00573FEA" w:rsidRDefault="001B511F" w:rsidP="00BF4458">
      <w:pPr>
        <w:pStyle w:val="Header"/>
      </w:pPr>
      <w:r>
        <w:t>Document Approval:</w:t>
      </w:r>
    </w:p>
    <w:p w14:paraId="6C155FA8" w14:textId="77777777" w:rsidR="001B511F" w:rsidRDefault="001B511F" w:rsidP="001B511F">
      <w:r>
        <w:t>The following document has been accepted and approved by the following:</w:t>
      </w:r>
    </w:p>
    <w:p w14:paraId="0B03AB71" w14:textId="77777777" w:rsidR="001B511F" w:rsidRDefault="001B511F" w:rsidP="001B511F"/>
    <w:tbl>
      <w:tblPr>
        <w:tblStyle w:val="TableGrid"/>
        <w:tblW w:w="9389" w:type="dxa"/>
        <w:tblLayout w:type="fixed"/>
        <w:tblLook w:val="0000" w:firstRow="0" w:lastRow="0" w:firstColumn="0" w:lastColumn="0" w:noHBand="0" w:noVBand="0"/>
      </w:tblPr>
      <w:tblGrid>
        <w:gridCol w:w="2100"/>
        <w:gridCol w:w="2594"/>
        <w:gridCol w:w="4695"/>
      </w:tblGrid>
      <w:tr w:rsidR="001B511F" w14:paraId="3AD5CC45" w14:textId="77777777" w:rsidTr="00DE534F">
        <w:tc>
          <w:tcPr>
            <w:tcW w:w="2100" w:type="dxa"/>
          </w:tcPr>
          <w:p w14:paraId="26D4C7D3" w14:textId="77777777" w:rsidR="001B511F" w:rsidRDefault="001B511F" w:rsidP="00DE534F">
            <w:r>
              <w:rPr>
                <w:b/>
                <w:i/>
              </w:rPr>
              <w:t>Signature</w:t>
            </w:r>
          </w:p>
        </w:tc>
        <w:tc>
          <w:tcPr>
            <w:tcW w:w="2594" w:type="dxa"/>
          </w:tcPr>
          <w:p w14:paraId="4C029EDA" w14:textId="77777777" w:rsidR="001B511F" w:rsidRDefault="001B511F" w:rsidP="00DE534F">
            <w:r>
              <w:rPr>
                <w:b/>
                <w:i/>
              </w:rPr>
              <w:t>Date</w:t>
            </w:r>
          </w:p>
        </w:tc>
        <w:tc>
          <w:tcPr>
            <w:tcW w:w="4695" w:type="dxa"/>
          </w:tcPr>
          <w:p w14:paraId="1B94E9B0" w14:textId="77777777" w:rsidR="001B511F" w:rsidRDefault="001B511F" w:rsidP="00DE534F">
            <w:r>
              <w:rPr>
                <w:b/>
                <w:i/>
              </w:rPr>
              <w:t>Name</w:t>
            </w:r>
          </w:p>
        </w:tc>
      </w:tr>
      <w:tr w:rsidR="001B511F" w14:paraId="34C17406" w14:textId="77777777" w:rsidTr="00DE534F">
        <w:tc>
          <w:tcPr>
            <w:tcW w:w="2100" w:type="dxa"/>
          </w:tcPr>
          <w:p w14:paraId="370A49E9" w14:textId="77777777" w:rsidR="001B511F" w:rsidRDefault="001B511F" w:rsidP="00DE534F"/>
        </w:tc>
        <w:tc>
          <w:tcPr>
            <w:tcW w:w="2594" w:type="dxa"/>
          </w:tcPr>
          <w:p w14:paraId="20C23721" w14:textId="77777777" w:rsidR="001B511F" w:rsidRDefault="001B511F" w:rsidP="00DE534F"/>
        </w:tc>
        <w:tc>
          <w:tcPr>
            <w:tcW w:w="4695" w:type="dxa"/>
          </w:tcPr>
          <w:p w14:paraId="55C9AB67" w14:textId="77777777" w:rsidR="001B511F" w:rsidRPr="00560349" w:rsidRDefault="001B511F" w:rsidP="00DE534F">
            <w:pPr>
              <w:rPr>
                <w:sz w:val="22"/>
                <w:szCs w:val="22"/>
              </w:rPr>
            </w:pPr>
          </w:p>
        </w:tc>
      </w:tr>
      <w:tr w:rsidR="001B511F" w14:paraId="6D16CF40" w14:textId="77777777" w:rsidTr="00DE534F">
        <w:tc>
          <w:tcPr>
            <w:tcW w:w="2100" w:type="dxa"/>
          </w:tcPr>
          <w:p w14:paraId="7C8CC957" w14:textId="77777777" w:rsidR="001B511F" w:rsidRDefault="001B511F" w:rsidP="00DE534F"/>
        </w:tc>
        <w:tc>
          <w:tcPr>
            <w:tcW w:w="2594" w:type="dxa"/>
          </w:tcPr>
          <w:p w14:paraId="40151387" w14:textId="77777777" w:rsidR="001B511F" w:rsidRDefault="001B511F" w:rsidP="00DE534F"/>
        </w:tc>
        <w:tc>
          <w:tcPr>
            <w:tcW w:w="4695" w:type="dxa"/>
          </w:tcPr>
          <w:p w14:paraId="039B04E1" w14:textId="77777777" w:rsidR="001B511F" w:rsidRPr="00560349" w:rsidRDefault="001B511F" w:rsidP="00DE534F">
            <w:pPr>
              <w:rPr>
                <w:sz w:val="22"/>
                <w:szCs w:val="22"/>
              </w:rPr>
            </w:pPr>
          </w:p>
        </w:tc>
      </w:tr>
      <w:tr w:rsidR="001B511F" w14:paraId="78A2E3E4" w14:textId="77777777" w:rsidTr="00DE534F">
        <w:tc>
          <w:tcPr>
            <w:tcW w:w="2100" w:type="dxa"/>
          </w:tcPr>
          <w:p w14:paraId="1F19CE33" w14:textId="77777777" w:rsidR="001B511F" w:rsidRDefault="001B511F" w:rsidP="00DE534F"/>
        </w:tc>
        <w:tc>
          <w:tcPr>
            <w:tcW w:w="2594" w:type="dxa"/>
          </w:tcPr>
          <w:p w14:paraId="3C084F6C" w14:textId="77777777" w:rsidR="001B511F" w:rsidRDefault="001B511F" w:rsidP="00DE534F"/>
        </w:tc>
        <w:tc>
          <w:tcPr>
            <w:tcW w:w="4695" w:type="dxa"/>
          </w:tcPr>
          <w:p w14:paraId="25DBB45C" w14:textId="77777777" w:rsidR="001B511F" w:rsidRPr="00560349" w:rsidRDefault="001B511F" w:rsidP="00DE534F">
            <w:pPr>
              <w:rPr>
                <w:sz w:val="22"/>
                <w:szCs w:val="22"/>
              </w:rPr>
            </w:pPr>
          </w:p>
        </w:tc>
      </w:tr>
    </w:tbl>
    <w:p w14:paraId="1C0DA40E" w14:textId="77777777" w:rsidR="001B511F" w:rsidRDefault="001B511F" w:rsidP="001B511F"/>
    <w:p w14:paraId="525B7B3C" w14:textId="77777777" w:rsidR="001B511F" w:rsidRDefault="001B511F" w:rsidP="001B511F">
      <w:pPr>
        <w:jc w:val="left"/>
      </w:pPr>
      <w:r>
        <w:br w:type="page"/>
      </w:r>
    </w:p>
    <w:sdt>
      <w:sdtPr>
        <w:rPr>
          <w:rFonts w:ascii="Garamond" w:eastAsia="Times New Roman" w:hAnsi="Garamond" w:cs="Times New Roman"/>
          <w:color w:val="auto"/>
          <w:sz w:val="24"/>
          <w:szCs w:val="24"/>
          <w:lang w:eastAsia="en-US"/>
        </w:rPr>
        <w:id w:val="666677577"/>
        <w:docPartObj>
          <w:docPartGallery w:val="Table of Contents"/>
          <w:docPartUnique/>
        </w:docPartObj>
      </w:sdtPr>
      <w:sdtEndPr>
        <w:rPr>
          <w:rFonts w:ascii="Century" w:hAnsi="Century"/>
          <w:b w:val="0"/>
          <w:bCs w:val="0"/>
          <w:noProof/>
        </w:rPr>
      </w:sdtEndPr>
      <w:sdtContent>
        <w:p w14:paraId="1A9397F2" w14:textId="77777777" w:rsidR="00823A54" w:rsidRDefault="00084060" w:rsidP="006D3B53">
          <w:pPr>
            <w:pStyle w:val="TOCHeading"/>
          </w:pPr>
          <w:r>
            <w:t>List</w:t>
          </w:r>
          <w:r w:rsidR="00823A54">
            <w:t xml:space="preserve"> of Contents</w:t>
          </w:r>
        </w:p>
        <w:p w14:paraId="2B38EF04" w14:textId="30A4C87F" w:rsidR="00F34E3E" w:rsidRDefault="00823A54">
          <w:pPr>
            <w:pStyle w:val="TOC1"/>
            <w:tabs>
              <w:tab w:val="left" w:pos="480"/>
              <w:tab w:val="right" w:leader="dot" w:pos="9163"/>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02273396" w:history="1">
            <w:r w:rsidR="00F34E3E" w:rsidRPr="00A3227F">
              <w:rPr>
                <w:rStyle w:val="Hyperlink"/>
                <w:noProof/>
              </w:rPr>
              <w:t>1.</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INTRODUCTION</w:t>
            </w:r>
            <w:r w:rsidR="00F34E3E">
              <w:rPr>
                <w:noProof/>
                <w:webHidden/>
              </w:rPr>
              <w:tab/>
            </w:r>
            <w:r w:rsidR="00F34E3E">
              <w:rPr>
                <w:noProof/>
                <w:webHidden/>
              </w:rPr>
              <w:fldChar w:fldCharType="begin"/>
            </w:r>
            <w:r w:rsidR="00F34E3E">
              <w:rPr>
                <w:noProof/>
                <w:webHidden/>
              </w:rPr>
              <w:instrText xml:space="preserve"> PAGEREF _Toc402273396 \h </w:instrText>
            </w:r>
            <w:r w:rsidR="00F34E3E">
              <w:rPr>
                <w:noProof/>
                <w:webHidden/>
              </w:rPr>
            </w:r>
            <w:r w:rsidR="00F34E3E">
              <w:rPr>
                <w:noProof/>
                <w:webHidden/>
              </w:rPr>
              <w:fldChar w:fldCharType="separate"/>
            </w:r>
            <w:r w:rsidR="00AD137A">
              <w:rPr>
                <w:noProof/>
                <w:webHidden/>
              </w:rPr>
              <w:t>6</w:t>
            </w:r>
            <w:r w:rsidR="00F34E3E">
              <w:rPr>
                <w:noProof/>
                <w:webHidden/>
              </w:rPr>
              <w:fldChar w:fldCharType="end"/>
            </w:r>
          </w:hyperlink>
        </w:p>
        <w:p w14:paraId="42362699" w14:textId="435BE6B8"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397" w:history="1">
            <w:r w:rsidR="00F34E3E" w:rsidRPr="00A3227F">
              <w:rPr>
                <w:rStyle w:val="Hyperlink"/>
                <w:noProof/>
              </w:rPr>
              <w:t>1.1.</w:t>
            </w:r>
            <w:r w:rsidR="00F34E3E">
              <w:rPr>
                <w:rFonts w:asciiTheme="minorHAnsi" w:eastAsiaTheme="minorEastAsia" w:hAnsiTheme="minorHAnsi" w:cstheme="minorBidi"/>
                <w:smallCaps w:val="0"/>
                <w:noProof/>
                <w:sz w:val="22"/>
                <w:szCs w:val="22"/>
              </w:rPr>
              <w:tab/>
            </w:r>
            <w:r w:rsidR="00F34E3E" w:rsidRPr="00A3227F">
              <w:rPr>
                <w:rStyle w:val="Hyperlink"/>
                <w:noProof/>
              </w:rPr>
              <w:t>PURPOSE</w:t>
            </w:r>
            <w:r w:rsidR="00F34E3E">
              <w:rPr>
                <w:noProof/>
                <w:webHidden/>
              </w:rPr>
              <w:tab/>
            </w:r>
            <w:r w:rsidR="00F34E3E">
              <w:rPr>
                <w:noProof/>
                <w:webHidden/>
              </w:rPr>
              <w:fldChar w:fldCharType="begin"/>
            </w:r>
            <w:r w:rsidR="00F34E3E">
              <w:rPr>
                <w:noProof/>
                <w:webHidden/>
              </w:rPr>
              <w:instrText xml:space="preserve"> PAGEREF _Toc402273397 \h </w:instrText>
            </w:r>
            <w:r w:rsidR="00F34E3E">
              <w:rPr>
                <w:noProof/>
                <w:webHidden/>
              </w:rPr>
            </w:r>
            <w:r w:rsidR="00F34E3E">
              <w:rPr>
                <w:noProof/>
                <w:webHidden/>
              </w:rPr>
              <w:fldChar w:fldCharType="separate"/>
            </w:r>
            <w:r w:rsidR="00AD137A">
              <w:rPr>
                <w:noProof/>
                <w:webHidden/>
              </w:rPr>
              <w:t>6</w:t>
            </w:r>
            <w:r w:rsidR="00F34E3E">
              <w:rPr>
                <w:noProof/>
                <w:webHidden/>
              </w:rPr>
              <w:fldChar w:fldCharType="end"/>
            </w:r>
          </w:hyperlink>
        </w:p>
        <w:p w14:paraId="327393A0" w14:textId="454CE6C0"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398" w:history="1">
            <w:r w:rsidR="00F34E3E" w:rsidRPr="00A3227F">
              <w:rPr>
                <w:rStyle w:val="Hyperlink"/>
                <w:noProof/>
              </w:rPr>
              <w:t>1.2.</w:t>
            </w:r>
            <w:r w:rsidR="00F34E3E">
              <w:rPr>
                <w:rFonts w:asciiTheme="minorHAnsi" w:eastAsiaTheme="minorEastAsia" w:hAnsiTheme="minorHAnsi" w:cstheme="minorBidi"/>
                <w:smallCaps w:val="0"/>
                <w:noProof/>
                <w:sz w:val="22"/>
                <w:szCs w:val="22"/>
              </w:rPr>
              <w:tab/>
            </w:r>
            <w:r w:rsidR="00F34E3E" w:rsidRPr="00A3227F">
              <w:rPr>
                <w:rStyle w:val="Hyperlink"/>
                <w:noProof/>
              </w:rPr>
              <w:t>PRODUCT SCOPE</w:t>
            </w:r>
            <w:r w:rsidR="00F34E3E">
              <w:rPr>
                <w:noProof/>
                <w:webHidden/>
              </w:rPr>
              <w:tab/>
            </w:r>
            <w:r w:rsidR="00F34E3E">
              <w:rPr>
                <w:noProof/>
                <w:webHidden/>
              </w:rPr>
              <w:fldChar w:fldCharType="begin"/>
            </w:r>
            <w:r w:rsidR="00F34E3E">
              <w:rPr>
                <w:noProof/>
                <w:webHidden/>
              </w:rPr>
              <w:instrText xml:space="preserve"> PAGEREF _Toc402273398 \h </w:instrText>
            </w:r>
            <w:r w:rsidR="00F34E3E">
              <w:rPr>
                <w:noProof/>
                <w:webHidden/>
              </w:rPr>
            </w:r>
            <w:r w:rsidR="00F34E3E">
              <w:rPr>
                <w:noProof/>
                <w:webHidden/>
              </w:rPr>
              <w:fldChar w:fldCharType="separate"/>
            </w:r>
            <w:r w:rsidR="00AD137A">
              <w:rPr>
                <w:noProof/>
                <w:webHidden/>
              </w:rPr>
              <w:t>6</w:t>
            </w:r>
            <w:r w:rsidR="00F34E3E">
              <w:rPr>
                <w:noProof/>
                <w:webHidden/>
              </w:rPr>
              <w:fldChar w:fldCharType="end"/>
            </w:r>
          </w:hyperlink>
        </w:p>
        <w:p w14:paraId="16F32503" w14:textId="3BCD96C2"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399" w:history="1">
            <w:r w:rsidR="00F34E3E" w:rsidRPr="00A3227F">
              <w:rPr>
                <w:rStyle w:val="Hyperlink"/>
                <w:noProof/>
              </w:rPr>
              <w:t>1.3.</w:t>
            </w:r>
            <w:r w:rsidR="00F34E3E">
              <w:rPr>
                <w:rFonts w:asciiTheme="minorHAnsi" w:eastAsiaTheme="minorEastAsia" w:hAnsiTheme="minorHAnsi" w:cstheme="minorBidi"/>
                <w:smallCaps w:val="0"/>
                <w:noProof/>
                <w:sz w:val="22"/>
                <w:szCs w:val="22"/>
              </w:rPr>
              <w:tab/>
            </w:r>
            <w:r w:rsidR="00F34E3E" w:rsidRPr="00A3227F">
              <w:rPr>
                <w:rStyle w:val="Hyperlink"/>
                <w:noProof/>
              </w:rPr>
              <w:t>OVERVIEW</w:t>
            </w:r>
            <w:r w:rsidR="00F34E3E">
              <w:rPr>
                <w:noProof/>
                <w:webHidden/>
              </w:rPr>
              <w:tab/>
            </w:r>
            <w:r w:rsidR="00F34E3E">
              <w:rPr>
                <w:noProof/>
                <w:webHidden/>
              </w:rPr>
              <w:fldChar w:fldCharType="begin"/>
            </w:r>
            <w:r w:rsidR="00F34E3E">
              <w:rPr>
                <w:noProof/>
                <w:webHidden/>
              </w:rPr>
              <w:instrText xml:space="preserve"> PAGEREF _Toc402273399 \h </w:instrText>
            </w:r>
            <w:r w:rsidR="00F34E3E">
              <w:rPr>
                <w:noProof/>
                <w:webHidden/>
              </w:rPr>
            </w:r>
            <w:r w:rsidR="00F34E3E">
              <w:rPr>
                <w:noProof/>
                <w:webHidden/>
              </w:rPr>
              <w:fldChar w:fldCharType="separate"/>
            </w:r>
            <w:r w:rsidR="00AD137A">
              <w:rPr>
                <w:noProof/>
                <w:webHidden/>
              </w:rPr>
              <w:t>6</w:t>
            </w:r>
            <w:r w:rsidR="00F34E3E">
              <w:rPr>
                <w:noProof/>
                <w:webHidden/>
              </w:rPr>
              <w:fldChar w:fldCharType="end"/>
            </w:r>
          </w:hyperlink>
        </w:p>
        <w:p w14:paraId="08DFAD4C" w14:textId="521E2D06"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0" w:history="1">
            <w:r w:rsidR="00F34E3E" w:rsidRPr="00A3227F">
              <w:rPr>
                <w:rStyle w:val="Hyperlink"/>
                <w:noProof/>
              </w:rPr>
              <w:t>2.</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THE OVERALL DESCRIPTION</w:t>
            </w:r>
            <w:r w:rsidR="00F34E3E">
              <w:rPr>
                <w:noProof/>
                <w:webHidden/>
              </w:rPr>
              <w:tab/>
            </w:r>
            <w:r w:rsidR="00F34E3E">
              <w:rPr>
                <w:noProof/>
                <w:webHidden/>
              </w:rPr>
              <w:fldChar w:fldCharType="begin"/>
            </w:r>
            <w:r w:rsidR="00F34E3E">
              <w:rPr>
                <w:noProof/>
                <w:webHidden/>
              </w:rPr>
              <w:instrText xml:space="preserve"> PAGEREF _Toc402273400 \h </w:instrText>
            </w:r>
            <w:r w:rsidR="00F34E3E">
              <w:rPr>
                <w:noProof/>
                <w:webHidden/>
              </w:rPr>
            </w:r>
            <w:r w:rsidR="00F34E3E">
              <w:rPr>
                <w:noProof/>
                <w:webHidden/>
              </w:rPr>
              <w:fldChar w:fldCharType="separate"/>
            </w:r>
            <w:r w:rsidR="00AD137A">
              <w:rPr>
                <w:noProof/>
                <w:webHidden/>
              </w:rPr>
              <w:t>8</w:t>
            </w:r>
            <w:r w:rsidR="00F34E3E">
              <w:rPr>
                <w:noProof/>
                <w:webHidden/>
              </w:rPr>
              <w:fldChar w:fldCharType="end"/>
            </w:r>
          </w:hyperlink>
        </w:p>
        <w:p w14:paraId="080801D9" w14:textId="0BC2C1F9" w:rsidR="00F34E3E" w:rsidRDefault="00000000">
          <w:pPr>
            <w:pStyle w:val="TOC2"/>
            <w:tabs>
              <w:tab w:val="right" w:leader="dot" w:pos="9163"/>
            </w:tabs>
            <w:rPr>
              <w:rFonts w:asciiTheme="minorHAnsi" w:eastAsiaTheme="minorEastAsia" w:hAnsiTheme="minorHAnsi" w:cstheme="minorBidi"/>
              <w:smallCaps w:val="0"/>
              <w:noProof/>
              <w:sz w:val="22"/>
              <w:szCs w:val="22"/>
            </w:rPr>
          </w:pPr>
          <w:hyperlink w:anchor="_Toc402273401" w:history="1">
            <w:r w:rsidR="00F34E3E" w:rsidRPr="00A3227F">
              <w:rPr>
                <w:rStyle w:val="Hyperlink"/>
                <w:noProof/>
              </w:rPr>
              <w:t>2.1. PRODUCT PERSPECTIVE</w:t>
            </w:r>
            <w:r w:rsidR="00F34E3E">
              <w:rPr>
                <w:noProof/>
                <w:webHidden/>
              </w:rPr>
              <w:tab/>
            </w:r>
            <w:r w:rsidR="00F34E3E">
              <w:rPr>
                <w:noProof/>
                <w:webHidden/>
              </w:rPr>
              <w:fldChar w:fldCharType="begin"/>
            </w:r>
            <w:r w:rsidR="00F34E3E">
              <w:rPr>
                <w:noProof/>
                <w:webHidden/>
              </w:rPr>
              <w:instrText xml:space="preserve"> PAGEREF _Toc402273401 \h </w:instrText>
            </w:r>
            <w:r w:rsidR="00F34E3E">
              <w:rPr>
                <w:noProof/>
                <w:webHidden/>
              </w:rPr>
            </w:r>
            <w:r w:rsidR="00F34E3E">
              <w:rPr>
                <w:noProof/>
                <w:webHidden/>
              </w:rPr>
              <w:fldChar w:fldCharType="separate"/>
            </w:r>
            <w:r w:rsidR="00AD137A">
              <w:rPr>
                <w:noProof/>
                <w:webHidden/>
              </w:rPr>
              <w:t>8</w:t>
            </w:r>
            <w:r w:rsidR="00F34E3E">
              <w:rPr>
                <w:noProof/>
                <w:webHidden/>
              </w:rPr>
              <w:fldChar w:fldCharType="end"/>
            </w:r>
          </w:hyperlink>
        </w:p>
        <w:p w14:paraId="363B8F04" w14:textId="1FA5EA22"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2" w:history="1">
            <w:r w:rsidR="00F34E3E" w:rsidRPr="00A3227F">
              <w:rPr>
                <w:rStyle w:val="Hyperlink"/>
                <w:noProof/>
              </w:rPr>
              <w:t>3.</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WORK BREAKDOWN STRUCTURE</w:t>
            </w:r>
            <w:r w:rsidR="00F34E3E">
              <w:rPr>
                <w:noProof/>
                <w:webHidden/>
              </w:rPr>
              <w:tab/>
            </w:r>
            <w:r w:rsidR="00F34E3E">
              <w:rPr>
                <w:noProof/>
                <w:webHidden/>
              </w:rPr>
              <w:fldChar w:fldCharType="begin"/>
            </w:r>
            <w:r w:rsidR="00F34E3E">
              <w:rPr>
                <w:noProof/>
                <w:webHidden/>
              </w:rPr>
              <w:instrText xml:space="preserve"> PAGEREF _Toc402273402 \h </w:instrText>
            </w:r>
            <w:r w:rsidR="00F34E3E">
              <w:rPr>
                <w:noProof/>
                <w:webHidden/>
              </w:rPr>
            </w:r>
            <w:r w:rsidR="00F34E3E">
              <w:rPr>
                <w:noProof/>
                <w:webHidden/>
              </w:rPr>
              <w:fldChar w:fldCharType="separate"/>
            </w:r>
            <w:r w:rsidR="00AD137A">
              <w:rPr>
                <w:noProof/>
                <w:webHidden/>
              </w:rPr>
              <w:t>8</w:t>
            </w:r>
            <w:r w:rsidR="00F34E3E">
              <w:rPr>
                <w:noProof/>
                <w:webHidden/>
              </w:rPr>
              <w:fldChar w:fldCharType="end"/>
            </w:r>
          </w:hyperlink>
        </w:p>
        <w:p w14:paraId="25EA543D" w14:textId="0B4E702C"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3" w:history="1">
            <w:r w:rsidR="00F34E3E" w:rsidRPr="00A3227F">
              <w:rPr>
                <w:rStyle w:val="Hyperlink"/>
                <w:noProof/>
              </w:rPr>
              <w:t>4.</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Design</w:t>
            </w:r>
            <w:r w:rsidR="00F34E3E">
              <w:rPr>
                <w:noProof/>
                <w:webHidden/>
              </w:rPr>
              <w:tab/>
            </w:r>
            <w:r w:rsidR="00F34E3E">
              <w:rPr>
                <w:noProof/>
                <w:webHidden/>
              </w:rPr>
              <w:fldChar w:fldCharType="begin"/>
            </w:r>
            <w:r w:rsidR="00F34E3E">
              <w:rPr>
                <w:noProof/>
                <w:webHidden/>
              </w:rPr>
              <w:instrText xml:space="preserve"> PAGEREF _Toc402273403 \h </w:instrText>
            </w:r>
            <w:r w:rsidR="00F34E3E">
              <w:rPr>
                <w:noProof/>
                <w:webHidden/>
              </w:rPr>
            </w:r>
            <w:r w:rsidR="00F34E3E">
              <w:rPr>
                <w:noProof/>
                <w:webHidden/>
              </w:rPr>
              <w:fldChar w:fldCharType="separate"/>
            </w:r>
            <w:r w:rsidR="00AD137A">
              <w:rPr>
                <w:noProof/>
                <w:webHidden/>
              </w:rPr>
              <w:t>11</w:t>
            </w:r>
            <w:r w:rsidR="00F34E3E">
              <w:rPr>
                <w:noProof/>
                <w:webHidden/>
              </w:rPr>
              <w:fldChar w:fldCharType="end"/>
            </w:r>
          </w:hyperlink>
        </w:p>
        <w:p w14:paraId="29AE5C16" w14:textId="1F922EE1"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4" w:history="1">
            <w:r w:rsidR="00F34E3E" w:rsidRPr="00A3227F">
              <w:rPr>
                <w:rStyle w:val="Hyperlink"/>
                <w:noProof/>
              </w:rPr>
              <w:t>4.1</w:t>
            </w:r>
            <w:r w:rsidR="00F34E3E">
              <w:rPr>
                <w:rFonts w:asciiTheme="minorHAnsi" w:eastAsiaTheme="minorEastAsia" w:hAnsiTheme="minorHAnsi" w:cstheme="minorBidi"/>
                <w:smallCaps w:val="0"/>
                <w:noProof/>
                <w:sz w:val="22"/>
                <w:szCs w:val="22"/>
              </w:rPr>
              <w:tab/>
            </w:r>
            <w:r w:rsidR="00F34E3E" w:rsidRPr="00A3227F">
              <w:rPr>
                <w:rStyle w:val="Hyperlink"/>
                <w:noProof/>
              </w:rPr>
              <w:t>ARCHITECTURAL DESIGN</w:t>
            </w:r>
            <w:r w:rsidR="00F34E3E">
              <w:rPr>
                <w:noProof/>
                <w:webHidden/>
              </w:rPr>
              <w:tab/>
            </w:r>
            <w:r w:rsidR="00F34E3E">
              <w:rPr>
                <w:noProof/>
                <w:webHidden/>
              </w:rPr>
              <w:fldChar w:fldCharType="begin"/>
            </w:r>
            <w:r w:rsidR="00F34E3E">
              <w:rPr>
                <w:noProof/>
                <w:webHidden/>
              </w:rPr>
              <w:instrText xml:space="preserve"> PAGEREF _Toc402273404 \h </w:instrText>
            </w:r>
            <w:r w:rsidR="00F34E3E">
              <w:rPr>
                <w:noProof/>
                <w:webHidden/>
              </w:rPr>
            </w:r>
            <w:r w:rsidR="00F34E3E">
              <w:rPr>
                <w:noProof/>
                <w:webHidden/>
              </w:rPr>
              <w:fldChar w:fldCharType="separate"/>
            </w:r>
            <w:r w:rsidR="00AD137A">
              <w:rPr>
                <w:noProof/>
                <w:webHidden/>
              </w:rPr>
              <w:t>11</w:t>
            </w:r>
            <w:r w:rsidR="00F34E3E">
              <w:rPr>
                <w:noProof/>
                <w:webHidden/>
              </w:rPr>
              <w:fldChar w:fldCharType="end"/>
            </w:r>
          </w:hyperlink>
        </w:p>
        <w:p w14:paraId="210F8D1D" w14:textId="179C5B60"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5" w:history="1">
            <w:r w:rsidR="00F34E3E" w:rsidRPr="00A3227F">
              <w:rPr>
                <w:rStyle w:val="Hyperlink"/>
                <w:noProof/>
                <w14:scene3d>
                  <w14:camera w14:prst="orthographicFront"/>
                  <w14:lightRig w14:rig="threePt" w14:dir="t">
                    <w14:rot w14:lat="0" w14:lon="0" w14:rev="0"/>
                  </w14:lightRig>
                </w14:scene3d>
              </w:rPr>
              <w:t>4.2.</w:t>
            </w:r>
            <w:r w:rsidR="00F34E3E">
              <w:rPr>
                <w:rFonts w:asciiTheme="minorHAnsi" w:eastAsiaTheme="minorEastAsia" w:hAnsiTheme="minorHAnsi" w:cstheme="minorBidi"/>
                <w:smallCaps w:val="0"/>
                <w:noProof/>
                <w:sz w:val="22"/>
                <w:szCs w:val="22"/>
              </w:rPr>
              <w:tab/>
            </w:r>
            <w:r w:rsidR="00F34E3E" w:rsidRPr="00A3227F">
              <w:rPr>
                <w:rStyle w:val="Hyperlink"/>
                <w:noProof/>
              </w:rPr>
              <w:t>Why we choose ????? Architecture Design?</w:t>
            </w:r>
            <w:r w:rsidR="00F34E3E">
              <w:rPr>
                <w:noProof/>
                <w:webHidden/>
              </w:rPr>
              <w:tab/>
            </w:r>
            <w:r w:rsidR="00F34E3E">
              <w:rPr>
                <w:noProof/>
                <w:webHidden/>
              </w:rPr>
              <w:fldChar w:fldCharType="begin"/>
            </w:r>
            <w:r w:rsidR="00F34E3E">
              <w:rPr>
                <w:noProof/>
                <w:webHidden/>
              </w:rPr>
              <w:instrText xml:space="preserve"> PAGEREF _Toc402273405 \h </w:instrText>
            </w:r>
            <w:r w:rsidR="00F34E3E">
              <w:rPr>
                <w:noProof/>
                <w:webHidden/>
              </w:rPr>
            </w:r>
            <w:r w:rsidR="00F34E3E">
              <w:rPr>
                <w:noProof/>
                <w:webHidden/>
              </w:rPr>
              <w:fldChar w:fldCharType="separate"/>
            </w:r>
            <w:r w:rsidR="00AD137A">
              <w:rPr>
                <w:noProof/>
                <w:webHidden/>
              </w:rPr>
              <w:t>13</w:t>
            </w:r>
            <w:r w:rsidR="00F34E3E">
              <w:rPr>
                <w:noProof/>
                <w:webHidden/>
              </w:rPr>
              <w:fldChar w:fldCharType="end"/>
            </w:r>
          </w:hyperlink>
        </w:p>
        <w:p w14:paraId="6CA55232" w14:textId="01EABB02"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6" w:history="1">
            <w:r w:rsidR="00F34E3E" w:rsidRPr="00A3227F">
              <w:rPr>
                <w:rStyle w:val="Hyperlink"/>
                <w:noProof/>
                <w14:scene3d>
                  <w14:camera w14:prst="orthographicFront"/>
                  <w14:lightRig w14:rig="threePt" w14:dir="t">
                    <w14:rot w14:lat="0" w14:lon="0" w14:rev="0"/>
                  </w14:lightRig>
                </w14:scene3d>
              </w:rPr>
              <w:t>4.3.</w:t>
            </w:r>
            <w:r w:rsidR="00F34E3E">
              <w:rPr>
                <w:rFonts w:asciiTheme="minorHAnsi" w:eastAsiaTheme="minorEastAsia" w:hAnsiTheme="minorHAnsi" w:cstheme="minorBidi"/>
                <w:smallCaps w:val="0"/>
                <w:noProof/>
                <w:sz w:val="22"/>
                <w:szCs w:val="22"/>
              </w:rPr>
              <w:tab/>
            </w:r>
            <w:r w:rsidR="00F34E3E" w:rsidRPr="00A3227F">
              <w:rPr>
                <w:rStyle w:val="Hyperlink"/>
                <w:noProof/>
              </w:rPr>
              <w:t>MODULE IDENTIFICATION</w:t>
            </w:r>
            <w:r w:rsidR="00F34E3E">
              <w:rPr>
                <w:noProof/>
                <w:webHidden/>
              </w:rPr>
              <w:tab/>
            </w:r>
            <w:r w:rsidR="00F34E3E">
              <w:rPr>
                <w:noProof/>
                <w:webHidden/>
              </w:rPr>
              <w:fldChar w:fldCharType="begin"/>
            </w:r>
            <w:r w:rsidR="00F34E3E">
              <w:rPr>
                <w:noProof/>
                <w:webHidden/>
              </w:rPr>
              <w:instrText xml:space="preserve"> PAGEREF _Toc402273406 \h </w:instrText>
            </w:r>
            <w:r w:rsidR="00F34E3E">
              <w:rPr>
                <w:noProof/>
                <w:webHidden/>
              </w:rPr>
            </w:r>
            <w:r w:rsidR="00F34E3E">
              <w:rPr>
                <w:noProof/>
                <w:webHidden/>
              </w:rPr>
              <w:fldChar w:fldCharType="separate"/>
            </w:r>
            <w:r w:rsidR="00AD137A">
              <w:rPr>
                <w:noProof/>
                <w:webHidden/>
              </w:rPr>
              <w:t>14</w:t>
            </w:r>
            <w:r w:rsidR="00F34E3E">
              <w:rPr>
                <w:noProof/>
                <w:webHidden/>
              </w:rPr>
              <w:fldChar w:fldCharType="end"/>
            </w:r>
          </w:hyperlink>
        </w:p>
        <w:p w14:paraId="1D4F3F01" w14:textId="0730A865"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7" w:history="1">
            <w:r w:rsidR="00F34E3E" w:rsidRPr="00A3227F">
              <w:rPr>
                <w:rStyle w:val="Hyperlink"/>
                <w:noProof/>
              </w:rPr>
              <w:t>5.</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4+1 ARCHITECTURE VIEW MODEL</w:t>
            </w:r>
            <w:r w:rsidR="00F34E3E">
              <w:rPr>
                <w:noProof/>
                <w:webHidden/>
              </w:rPr>
              <w:tab/>
            </w:r>
            <w:r w:rsidR="00F34E3E">
              <w:rPr>
                <w:noProof/>
                <w:webHidden/>
              </w:rPr>
              <w:fldChar w:fldCharType="begin"/>
            </w:r>
            <w:r w:rsidR="00F34E3E">
              <w:rPr>
                <w:noProof/>
                <w:webHidden/>
              </w:rPr>
              <w:instrText xml:space="preserve"> PAGEREF _Toc402273407 \h </w:instrText>
            </w:r>
            <w:r w:rsidR="00F34E3E">
              <w:rPr>
                <w:noProof/>
                <w:webHidden/>
              </w:rPr>
            </w:r>
            <w:r w:rsidR="00F34E3E">
              <w:rPr>
                <w:noProof/>
                <w:webHidden/>
              </w:rPr>
              <w:fldChar w:fldCharType="separate"/>
            </w:r>
            <w:r w:rsidR="00AD137A">
              <w:rPr>
                <w:noProof/>
                <w:webHidden/>
              </w:rPr>
              <w:t>15</w:t>
            </w:r>
            <w:r w:rsidR="00F34E3E">
              <w:rPr>
                <w:noProof/>
                <w:webHidden/>
              </w:rPr>
              <w:fldChar w:fldCharType="end"/>
            </w:r>
          </w:hyperlink>
        </w:p>
        <w:p w14:paraId="0430C024" w14:textId="1B52C9D1"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8" w:history="1">
            <w:r w:rsidR="00F34E3E" w:rsidRPr="00A3227F">
              <w:rPr>
                <w:rStyle w:val="Hyperlink"/>
                <w:noProof/>
                <w:lang w:eastAsia="en-GB"/>
                <w14:scene3d>
                  <w14:camera w14:prst="orthographicFront"/>
                  <w14:lightRig w14:rig="threePt" w14:dir="t">
                    <w14:rot w14:lat="0" w14:lon="0" w14:rev="0"/>
                  </w14:lightRig>
                </w14:scene3d>
              </w:rPr>
              <w:t>5.1.</w:t>
            </w:r>
            <w:r w:rsidR="00F34E3E">
              <w:rPr>
                <w:rFonts w:asciiTheme="minorHAnsi" w:eastAsiaTheme="minorEastAsia" w:hAnsiTheme="minorHAnsi" w:cstheme="minorBidi"/>
                <w:smallCaps w:val="0"/>
                <w:noProof/>
                <w:sz w:val="22"/>
                <w:szCs w:val="22"/>
              </w:rPr>
              <w:tab/>
            </w:r>
            <w:r w:rsidR="00F34E3E" w:rsidRPr="00A3227F">
              <w:rPr>
                <w:rStyle w:val="Hyperlink"/>
                <w:noProof/>
                <w:lang w:eastAsia="en-GB"/>
              </w:rPr>
              <w:t>Use Case View</w:t>
            </w:r>
            <w:r w:rsidR="00F34E3E">
              <w:rPr>
                <w:noProof/>
                <w:webHidden/>
              </w:rPr>
              <w:tab/>
            </w:r>
            <w:r w:rsidR="00F34E3E">
              <w:rPr>
                <w:noProof/>
                <w:webHidden/>
              </w:rPr>
              <w:fldChar w:fldCharType="begin"/>
            </w:r>
            <w:r w:rsidR="00F34E3E">
              <w:rPr>
                <w:noProof/>
                <w:webHidden/>
              </w:rPr>
              <w:instrText xml:space="preserve"> PAGEREF _Toc402273408 \h </w:instrText>
            </w:r>
            <w:r w:rsidR="00F34E3E">
              <w:rPr>
                <w:noProof/>
                <w:webHidden/>
              </w:rPr>
            </w:r>
            <w:r w:rsidR="00F34E3E">
              <w:rPr>
                <w:noProof/>
                <w:webHidden/>
              </w:rPr>
              <w:fldChar w:fldCharType="separate"/>
            </w:r>
            <w:r w:rsidR="00AD137A">
              <w:rPr>
                <w:noProof/>
                <w:webHidden/>
              </w:rPr>
              <w:t>15</w:t>
            </w:r>
            <w:r w:rsidR="00F34E3E">
              <w:rPr>
                <w:noProof/>
                <w:webHidden/>
              </w:rPr>
              <w:fldChar w:fldCharType="end"/>
            </w:r>
          </w:hyperlink>
        </w:p>
        <w:p w14:paraId="5D47D016" w14:textId="26C438F1"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9" w:history="1">
            <w:r w:rsidR="00F34E3E" w:rsidRPr="00A3227F">
              <w:rPr>
                <w:rStyle w:val="Hyperlink"/>
                <w:noProof/>
                <w14:scene3d>
                  <w14:camera w14:prst="orthographicFront"/>
                  <w14:lightRig w14:rig="threePt" w14:dir="t">
                    <w14:rot w14:lat="0" w14:lon="0" w14:rev="0"/>
                  </w14:lightRig>
                </w14:scene3d>
              </w:rPr>
              <w:t>5.2.</w:t>
            </w:r>
            <w:r w:rsidR="00F34E3E">
              <w:rPr>
                <w:rFonts w:asciiTheme="minorHAnsi" w:eastAsiaTheme="minorEastAsia" w:hAnsiTheme="minorHAnsi" w:cstheme="minorBidi"/>
                <w:smallCaps w:val="0"/>
                <w:noProof/>
                <w:sz w:val="22"/>
                <w:szCs w:val="22"/>
              </w:rPr>
              <w:tab/>
            </w:r>
            <w:r w:rsidR="00F34E3E" w:rsidRPr="00A3227F">
              <w:rPr>
                <w:rStyle w:val="Hyperlink"/>
                <w:noProof/>
              </w:rPr>
              <w:t>Logical View:</w:t>
            </w:r>
            <w:r w:rsidR="00F34E3E">
              <w:rPr>
                <w:noProof/>
                <w:webHidden/>
              </w:rPr>
              <w:tab/>
            </w:r>
            <w:r w:rsidR="00F34E3E">
              <w:rPr>
                <w:noProof/>
                <w:webHidden/>
              </w:rPr>
              <w:fldChar w:fldCharType="begin"/>
            </w:r>
            <w:r w:rsidR="00F34E3E">
              <w:rPr>
                <w:noProof/>
                <w:webHidden/>
              </w:rPr>
              <w:instrText xml:space="preserve"> PAGEREF _Toc402273409 \h </w:instrText>
            </w:r>
            <w:r w:rsidR="00F34E3E">
              <w:rPr>
                <w:noProof/>
                <w:webHidden/>
              </w:rPr>
            </w:r>
            <w:r w:rsidR="00F34E3E">
              <w:rPr>
                <w:noProof/>
                <w:webHidden/>
              </w:rPr>
              <w:fldChar w:fldCharType="separate"/>
            </w:r>
            <w:r w:rsidR="00AD137A">
              <w:rPr>
                <w:noProof/>
                <w:webHidden/>
              </w:rPr>
              <w:t>15</w:t>
            </w:r>
            <w:r w:rsidR="00F34E3E">
              <w:rPr>
                <w:noProof/>
                <w:webHidden/>
              </w:rPr>
              <w:fldChar w:fldCharType="end"/>
            </w:r>
          </w:hyperlink>
        </w:p>
        <w:p w14:paraId="2706BFE0" w14:textId="0D22A542"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0" w:history="1">
            <w:r w:rsidR="00F34E3E" w:rsidRPr="00A3227F">
              <w:rPr>
                <w:rStyle w:val="Hyperlink"/>
                <w:noProof/>
                <w14:scene3d>
                  <w14:camera w14:prst="orthographicFront"/>
                  <w14:lightRig w14:rig="threePt" w14:dir="t">
                    <w14:rot w14:lat="0" w14:lon="0" w14:rev="0"/>
                  </w14:lightRig>
                </w14:scene3d>
              </w:rPr>
              <w:t>5.3.</w:t>
            </w:r>
            <w:r w:rsidR="00F34E3E">
              <w:rPr>
                <w:rFonts w:asciiTheme="minorHAnsi" w:eastAsiaTheme="minorEastAsia" w:hAnsiTheme="minorHAnsi" w:cstheme="minorBidi"/>
                <w:smallCaps w:val="0"/>
                <w:noProof/>
                <w:sz w:val="22"/>
                <w:szCs w:val="22"/>
              </w:rPr>
              <w:tab/>
            </w:r>
            <w:r w:rsidR="00F34E3E" w:rsidRPr="00A3227F">
              <w:rPr>
                <w:rStyle w:val="Hyperlink"/>
                <w:noProof/>
              </w:rPr>
              <w:t>Development View</w:t>
            </w:r>
            <w:r w:rsidR="00F34E3E">
              <w:rPr>
                <w:noProof/>
                <w:webHidden/>
              </w:rPr>
              <w:tab/>
            </w:r>
            <w:r w:rsidR="00F34E3E">
              <w:rPr>
                <w:noProof/>
                <w:webHidden/>
              </w:rPr>
              <w:fldChar w:fldCharType="begin"/>
            </w:r>
            <w:r w:rsidR="00F34E3E">
              <w:rPr>
                <w:noProof/>
                <w:webHidden/>
              </w:rPr>
              <w:instrText xml:space="preserve"> PAGEREF _Toc402273410 \h </w:instrText>
            </w:r>
            <w:r w:rsidR="00F34E3E">
              <w:rPr>
                <w:noProof/>
                <w:webHidden/>
              </w:rPr>
            </w:r>
            <w:r w:rsidR="00F34E3E">
              <w:rPr>
                <w:noProof/>
                <w:webHidden/>
              </w:rPr>
              <w:fldChar w:fldCharType="separate"/>
            </w:r>
            <w:r w:rsidR="00AD137A">
              <w:rPr>
                <w:noProof/>
                <w:webHidden/>
              </w:rPr>
              <w:t>15</w:t>
            </w:r>
            <w:r w:rsidR="00F34E3E">
              <w:rPr>
                <w:noProof/>
                <w:webHidden/>
              </w:rPr>
              <w:fldChar w:fldCharType="end"/>
            </w:r>
          </w:hyperlink>
        </w:p>
        <w:p w14:paraId="48FBACB9" w14:textId="2175A711"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1" w:history="1">
            <w:r w:rsidR="00F34E3E" w:rsidRPr="00A3227F">
              <w:rPr>
                <w:rStyle w:val="Hyperlink"/>
                <w:noProof/>
                <w14:scene3d>
                  <w14:camera w14:prst="orthographicFront"/>
                  <w14:lightRig w14:rig="threePt" w14:dir="t">
                    <w14:rot w14:lat="0" w14:lon="0" w14:rev="0"/>
                  </w14:lightRig>
                </w14:scene3d>
              </w:rPr>
              <w:t>5.4.</w:t>
            </w:r>
            <w:r w:rsidR="00F34E3E">
              <w:rPr>
                <w:rFonts w:asciiTheme="minorHAnsi" w:eastAsiaTheme="minorEastAsia" w:hAnsiTheme="minorHAnsi" w:cstheme="minorBidi"/>
                <w:smallCaps w:val="0"/>
                <w:noProof/>
                <w:sz w:val="22"/>
                <w:szCs w:val="22"/>
              </w:rPr>
              <w:tab/>
            </w:r>
            <w:r w:rsidR="00F34E3E" w:rsidRPr="00A3227F">
              <w:rPr>
                <w:rStyle w:val="Hyperlink"/>
                <w:noProof/>
              </w:rPr>
              <w:t>Process View</w:t>
            </w:r>
            <w:r w:rsidR="00F34E3E">
              <w:rPr>
                <w:noProof/>
                <w:webHidden/>
              </w:rPr>
              <w:tab/>
            </w:r>
            <w:r w:rsidR="00F34E3E">
              <w:rPr>
                <w:noProof/>
                <w:webHidden/>
              </w:rPr>
              <w:fldChar w:fldCharType="begin"/>
            </w:r>
            <w:r w:rsidR="00F34E3E">
              <w:rPr>
                <w:noProof/>
                <w:webHidden/>
              </w:rPr>
              <w:instrText xml:space="preserve"> PAGEREF _Toc402273411 \h </w:instrText>
            </w:r>
            <w:r w:rsidR="00F34E3E">
              <w:rPr>
                <w:noProof/>
                <w:webHidden/>
              </w:rPr>
            </w:r>
            <w:r w:rsidR="00F34E3E">
              <w:rPr>
                <w:noProof/>
                <w:webHidden/>
              </w:rPr>
              <w:fldChar w:fldCharType="separate"/>
            </w:r>
            <w:r w:rsidR="00AD137A">
              <w:rPr>
                <w:noProof/>
                <w:webHidden/>
              </w:rPr>
              <w:t>16</w:t>
            </w:r>
            <w:r w:rsidR="00F34E3E">
              <w:rPr>
                <w:noProof/>
                <w:webHidden/>
              </w:rPr>
              <w:fldChar w:fldCharType="end"/>
            </w:r>
          </w:hyperlink>
        </w:p>
        <w:p w14:paraId="7A1DFF75" w14:textId="505D2BD0"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2" w:history="1">
            <w:r w:rsidR="00F34E3E" w:rsidRPr="00A3227F">
              <w:rPr>
                <w:rStyle w:val="Hyperlink"/>
                <w:noProof/>
                <w14:scene3d>
                  <w14:camera w14:prst="orthographicFront"/>
                  <w14:lightRig w14:rig="threePt" w14:dir="t">
                    <w14:rot w14:lat="0" w14:lon="0" w14:rev="0"/>
                  </w14:lightRig>
                </w14:scene3d>
              </w:rPr>
              <w:t>5.5.</w:t>
            </w:r>
            <w:r w:rsidR="00F34E3E">
              <w:rPr>
                <w:rFonts w:asciiTheme="minorHAnsi" w:eastAsiaTheme="minorEastAsia" w:hAnsiTheme="minorHAnsi" w:cstheme="minorBidi"/>
                <w:smallCaps w:val="0"/>
                <w:noProof/>
                <w:sz w:val="22"/>
                <w:szCs w:val="22"/>
              </w:rPr>
              <w:tab/>
            </w:r>
            <w:r w:rsidR="00F34E3E" w:rsidRPr="00A3227F">
              <w:rPr>
                <w:rStyle w:val="Hyperlink"/>
                <w:noProof/>
              </w:rPr>
              <w:t>Physical View</w:t>
            </w:r>
            <w:r w:rsidR="00F34E3E">
              <w:rPr>
                <w:noProof/>
                <w:webHidden/>
              </w:rPr>
              <w:tab/>
            </w:r>
            <w:r w:rsidR="00F34E3E">
              <w:rPr>
                <w:noProof/>
                <w:webHidden/>
              </w:rPr>
              <w:fldChar w:fldCharType="begin"/>
            </w:r>
            <w:r w:rsidR="00F34E3E">
              <w:rPr>
                <w:noProof/>
                <w:webHidden/>
              </w:rPr>
              <w:instrText xml:space="preserve"> PAGEREF _Toc402273412 \h </w:instrText>
            </w:r>
            <w:r w:rsidR="00F34E3E">
              <w:rPr>
                <w:noProof/>
                <w:webHidden/>
              </w:rPr>
            </w:r>
            <w:r w:rsidR="00F34E3E">
              <w:rPr>
                <w:noProof/>
                <w:webHidden/>
              </w:rPr>
              <w:fldChar w:fldCharType="separate"/>
            </w:r>
            <w:r w:rsidR="00AD137A">
              <w:rPr>
                <w:noProof/>
                <w:webHidden/>
              </w:rPr>
              <w:t>16</w:t>
            </w:r>
            <w:r w:rsidR="00F34E3E">
              <w:rPr>
                <w:noProof/>
                <w:webHidden/>
              </w:rPr>
              <w:fldChar w:fldCharType="end"/>
            </w:r>
          </w:hyperlink>
        </w:p>
        <w:p w14:paraId="6BDE2BEE" w14:textId="2D63FC66"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3" w:history="1">
            <w:r w:rsidR="00F34E3E" w:rsidRPr="00A3227F">
              <w:rPr>
                <w:rStyle w:val="Hyperlink"/>
                <w:noProof/>
                <w14:scene3d>
                  <w14:camera w14:prst="orthographicFront"/>
                  <w14:lightRig w14:rig="threePt" w14:dir="t">
                    <w14:rot w14:lat="0" w14:lon="0" w14:rev="0"/>
                  </w14:lightRig>
                </w14:scene3d>
              </w:rPr>
              <w:t>5.6.</w:t>
            </w:r>
            <w:r w:rsidR="00F34E3E">
              <w:rPr>
                <w:rFonts w:asciiTheme="minorHAnsi" w:eastAsiaTheme="minorEastAsia" w:hAnsiTheme="minorHAnsi" w:cstheme="minorBidi"/>
                <w:smallCaps w:val="0"/>
                <w:noProof/>
                <w:sz w:val="22"/>
                <w:szCs w:val="22"/>
              </w:rPr>
              <w:tab/>
            </w:r>
            <w:r w:rsidR="00F34E3E" w:rsidRPr="00A3227F">
              <w:rPr>
                <w:rStyle w:val="Hyperlink"/>
                <w:noProof/>
              </w:rPr>
              <w:t>User Interface Design</w:t>
            </w:r>
            <w:r w:rsidR="00F34E3E">
              <w:rPr>
                <w:noProof/>
                <w:webHidden/>
              </w:rPr>
              <w:tab/>
            </w:r>
            <w:r w:rsidR="00F34E3E">
              <w:rPr>
                <w:noProof/>
                <w:webHidden/>
              </w:rPr>
              <w:fldChar w:fldCharType="begin"/>
            </w:r>
            <w:r w:rsidR="00F34E3E">
              <w:rPr>
                <w:noProof/>
                <w:webHidden/>
              </w:rPr>
              <w:instrText xml:space="preserve"> PAGEREF _Toc402273413 \h </w:instrText>
            </w:r>
            <w:r w:rsidR="00F34E3E">
              <w:rPr>
                <w:noProof/>
                <w:webHidden/>
              </w:rPr>
            </w:r>
            <w:r w:rsidR="00F34E3E">
              <w:rPr>
                <w:noProof/>
                <w:webHidden/>
              </w:rPr>
              <w:fldChar w:fldCharType="separate"/>
            </w:r>
            <w:r w:rsidR="00AD137A">
              <w:rPr>
                <w:noProof/>
                <w:webHidden/>
              </w:rPr>
              <w:t>16</w:t>
            </w:r>
            <w:r w:rsidR="00F34E3E">
              <w:rPr>
                <w:noProof/>
                <w:webHidden/>
              </w:rPr>
              <w:fldChar w:fldCharType="end"/>
            </w:r>
          </w:hyperlink>
        </w:p>
        <w:p w14:paraId="45483030" w14:textId="77777777" w:rsidR="00823A54" w:rsidRDefault="00823A54">
          <w:r>
            <w:rPr>
              <w:b/>
              <w:bCs/>
              <w:noProof/>
            </w:rPr>
            <w:fldChar w:fldCharType="end"/>
          </w:r>
        </w:p>
      </w:sdtContent>
    </w:sdt>
    <w:p w14:paraId="7D6D7C79" w14:textId="77777777" w:rsidR="00E75BA9" w:rsidRDefault="00E75BA9" w:rsidP="0033790E">
      <w:pPr>
        <w:jc w:val="left"/>
        <w:rPr>
          <w:b/>
          <w:i/>
        </w:rPr>
      </w:pPr>
    </w:p>
    <w:p w14:paraId="6C4D2265" w14:textId="77777777" w:rsidR="00E75BA9" w:rsidRDefault="00E75BA9" w:rsidP="0033790E">
      <w:pPr>
        <w:jc w:val="left"/>
        <w:rPr>
          <w:b/>
          <w:i/>
        </w:rPr>
      </w:pPr>
    </w:p>
    <w:p w14:paraId="662D6105" w14:textId="77777777" w:rsidR="00E75BA9" w:rsidRDefault="00E75BA9" w:rsidP="0033790E">
      <w:pPr>
        <w:jc w:val="left"/>
        <w:rPr>
          <w:b/>
          <w:i/>
        </w:rPr>
      </w:pPr>
    </w:p>
    <w:p w14:paraId="75EFDF0B" w14:textId="77777777" w:rsidR="00E75BA9" w:rsidRDefault="00E75BA9" w:rsidP="0033790E">
      <w:pPr>
        <w:jc w:val="left"/>
        <w:rPr>
          <w:b/>
          <w:i/>
        </w:rPr>
      </w:pPr>
    </w:p>
    <w:p w14:paraId="0E4CAE39" w14:textId="77777777" w:rsidR="00E75BA9" w:rsidRDefault="00E75BA9" w:rsidP="0033790E">
      <w:pPr>
        <w:jc w:val="left"/>
        <w:rPr>
          <w:b/>
          <w:i/>
        </w:rPr>
      </w:pPr>
    </w:p>
    <w:p w14:paraId="2EC472B0" w14:textId="77777777" w:rsidR="00E75BA9" w:rsidRDefault="00E75BA9" w:rsidP="0033790E">
      <w:pPr>
        <w:jc w:val="left"/>
        <w:rPr>
          <w:b/>
          <w:i/>
        </w:rPr>
      </w:pPr>
    </w:p>
    <w:p w14:paraId="41708355" w14:textId="77777777" w:rsidR="00E75BA9" w:rsidRDefault="00E75BA9" w:rsidP="0033790E">
      <w:pPr>
        <w:jc w:val="left"/>
        <w:rPr>
          <w:b/>
          <w:i/>
        </w:rPr>
      </w:pPr>
    </w:p>
    <w:p w14:paraId="146B32F7" w14:textId="77777777" w:rsidR="00E75BA9" w:rsidRDefault="00E75BA9" w:rsidP="0033790E">
      <w:pPr>
        <w:jc w:val="left"/>
        <w:rPr>
          <w:b/>
          <w:i/>
        </w:rPr>
      </w:pPr>
    </w:p>
    <w:p w14:paraId="6F8EF476" w14:textId="77777777" w:rsidR="00E75BA9" w:rsidRDefault="00E75BA9" w:rsidP="0033790E">
      <w:pPr>
        <w:jc w:val="left"/>
        <w:rPr>
          <w:b/>
          <w:i/>
        </w:rPr>
      </w:pPr>
    </w:p>
    <w:p w14:paraId="5A453EB0" w14:textId="77777777" w:rsidR="00E75BA9" w:rsidRDefault="00E75BA9" w:rsidP="0033790E">
      <w:pPr>
        <w:jc w:val="left"/>
        <w:rPr>
          <w:b/>
          <w:i/>
        </w:rPr>
      </w:pPr>
    </w:p>
    <w:p w14:paraId="2D82CE77" w14:textId="77777777" w:rsidR="00E75BA9" w:rsidRDefault="00E75BA9" w:rsidP="0033790E">
      <w:pPr>
        <w:jc w:val="left"/>
        <w:rPr>
          <w:b/>
          <w:i/>
        </w:rPr>
      </w:pPr>
    </w:p>
    <w:p w14:paraId="0E376D9F" w14:textId="77777777" w:rsidR="00E75BA9" w:rsidRDefault="00E75BA9" w:rsidP="0033790E">
      <w:pPr>
        <w:jc w:val="left"/>
        <w:rPr>
          <w:b/>
          <w:i/>
        </w:rPr>
      </w:pPr>
    </w:p>
    <w:p w14:paraId="7F751DB0" w14:textId="77777777" w:rsidR="00E75BA9" w:rsidRDefault="00E75BA9" w:rsidP="0033790E">
      <w:pPr>
        <w:jc w:val="left"/>
        <w:rPr>
          <w:b/>
          <w:i/>
        </w:rPr>
      </w:pPr>
    </w:p>
    <w:p w14:paraId="4B00DA3B" w14:textId="77777777" w:rsidR="00E75BA9" w:rsidRDefault="00E75BA9" w:rsidP="0033790E">
      <w:pPr>
        <w:jc w:val="left"/>
        <w:rPr>
          <w:b/>
          <w:i/>
        </w:rPr>
      </w:pPr>
    </w:p>
    <w:p w14:paraId="7AC0D57C" w14:textId="77777777" w:rsidR="00E75BA9" w:rsidRDefault="00E75BA9" w:rsidP="0033790E">
      <w:pPr>
        <w:jc w:val="left"/>
        <w:rPr>
          <w:b/>
          <w:i/>
        </w:rPr>
      </w:pPr>
    </w:p>
    <w:p w14:paraId="52CADDE6" w14:textId="77777777" w:rsidR="00E75BA9" w:rsidRDefault="00E75BA9" w:rsidP="0033790E">
      <w:pPr>
        <w:jc w:val="left"/>
        <w:rPr>
          <w:b/>
          <w:i/>
        </w:rPr>
      </w:pPr>
    </w:p>
    <w:p w14:paraId="4BAF911A" w14:textId="77777777" w:rsidR="00E75BA9" w:rsidRDefault="00E75BA9" w:rsidP="0033790E">
      <w:pPr>
        <w:jc w:val="left"/>
        <w:rPr>
          <w:b/>
          <w:i/>
        </w:rPr>
      </w:pPr>
    </w:p>
    <w:p w14:paraId="295E7667" w14:textId="77777777" w:rsidR="00E75BA9" w:rsidRDefault="00E75BA9" w:rsidP="0033790E">
      <w:pPr>
        <w:jc w:val="left"/>
        <w:rPr>
          <w:b/>
          <w:i/>
        </w:rPr>
      </w:pPr>
    </w:p>
    <w:p w14:paraId="27F10CBC" w14:textId="77777777" w:rsidR="00E75BA9" w:rsidRDefault="00E75BA9" w:rsidP="0033790E">
      <w:pPr>
        <w:jc w:val="left"/>
        <w:rPr>
          <w:b/>
          <w:i/>
        </w:rPr>
      </w:pPr>
    </w:p>
    <w:p w14:paraId="65824E6E" w14:textId="77777777" w:rsidR="00C618DC" w:rsidRPr="00084060" w:rsidRDefault="00084060" w:rsidP="0033790E">
      <w:pPr>
        <w:jc w:val="left"/>
        <w:rPr>
          <w:b/>
          <w:i/>
        </w:rPr>
      </w:pPr>
      <w:r w:rsidRPr="00084060">
        <w:rPr>
          <w:b/>
          <w:i/>
        </w:rPr>
        <w:lastRenderedPageBreak/>
        <w:t xml:space="preserve">Please note that there are many figures that you </w:t>
      </w:r>
      <w:proofErr w:type="gramStart"/>
      <w:r w:rsidRPr="00084060">
        <w:rPr>
          <w:b/>
          <w:i/>
        </w:rPr>
        <w:t>have to</w:t>
      </w:r>
      <w:proofErr w:type="gramEnd"/>
      <w:r w:rsidRPr="00084060">
        <w:rPr>
          <w:b/>
          <w:i/>
        </w:rPr>
        <w:t xml:space="preserve"> draw. I have only included two.</w:t>
      </w:r>
    </w:p>
    <w:p w14:paraId="5307AC66" w14:textId="77777777" w:rsidR="00C618DC" w:rsidRDefault="00084060" w:rsidP="006D3B53">
      <w:pPr>
        <w:pStyle w:val="TOCHeading"/>
      </w:pPr>
      <w:r>
        <w:t>List</w:t>
      </w:r>
      <w:r w:rsidR="00C618DC">
        <w:t xml:space="preserve"> of Figures</w:t>
      </w:r>
    </w:p>
    <w:p w14:paraId="686DA81C" w14:textId="77777777" w:rsidR="00C618DC" w:rsidRDefault="00C618DC">
      <w:pPr>
        <w:pStyle w:val="TableofFigures"/>
        <w:tabs>
          <w:tab w:val="right" w:leader="dot" w:pos="9163"/>
        </w:tabs>
      </w:pPr>
    </w:p>
    <w:p w14:paraId="51D718F5" w14:textId="77777777" w:rsidR="00084060" w:rsidRDefault="00C618DC">
      <w:pPr>
        <w:pStyle w:val="TableofFigures"/>
        <w:tabs>
          <w:tab w:val="right" w:leader="dot" w:pos="9163"/>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02272869" w:history="1">
        <w:r w:rsidR="00084060" w:rsidRPr="00193707">
          <w:rPr>
            <w:rStyle w:val="Hyperlink"/>
            <w:noProof/>
          </w:rPr>
          <w:t>Figure 1 Work Breakdown Structure</w:t>
        </w:r>
        <w:r w:rsidR="00084060">
          <w:rPr>
            <w:noProof/>
            <w:webHidden/>
          </w:rPr>
          <w:tab/>
        </w:r>
        <w:r w:rsidR="00084060">
          <w:rPr>
            <w:noProof/>
            <w:webHidden/>
          </w:rPr>
          <w:fldChar w:fldCharType="begin"/>
        </w:r>
        <w:r w:rsidR="00084060">
          <w:rPr>
            <w:noProof/>
            <w:webHidden/>
          </w:rPr>
          <w:instrText xml:space="preserve"> PAGEREF _Toc402272869 \h </w:instrText>
        </w:r>
        <w:r w:rsidR="00084060">
          <w:rPr>
            <w:noProof/>
            <w:webHidden/>
          </w:rPr>
        </w:r>
        <w:r w:rsidR="00084060">
          <w:rPr>
            <w:noProof/>
            <w:webHidden/>
          </w:rPr>
          <w:fldChar w:fldCharType="separate"/>
        </w:r>
        <w:r w:rsidR="00084060">
          <w:rPr>
            <w:noProof/>
            <w:webHidden/>
          </w:rPr>
          <w:t>5</w:t>
        </w:r>
        <w:r w:rsidR="00084060">
          <w:rPr>
            <w:noProof/>
            <w:webHidden/>
          </w:rPr>
          <w:fldChar w:fldCharType="end"/>
        </w:r>
      </w:hyperlink>
    </w:p>
    <w:p w14:paraId="43E5403A" w14:textId="77777777" w:rsidR="00084060" w:rsidRDefault="00000000">
      <w:pPr>
        <w:pStyle w:val="TableofFigures"/>
        <w:tabs>
          <w:tab w:val="right" w:leader="dot" w:pos="9163"/>
        </w:tabs>
        <w:rPr>
          <w:rFonts w:asciiTheme="minorHAnsi" w:eastAsiaTheme="minorEastAsia" w:hAnsiTheme="minorHAnsi" w:cstheme="minorBidi"/>
          <w:noProof/>
          <w:sz w:val="22"/>
          <w:szCs w:val="22"/>
        </w:rPr>
      </w:pPr>
      <w:hyperlink w:anchor="_Toc402272870" w:history="1">
        <w:r w:rsidR="00084060" w:rsidRPr="00193707">
          <w:rPr>
            <w:rStyle w:val="Hyperlink"/>
            <w:noProof/>
          </w:rPr>
          <w:t>5 4+1 Architecture View</w:t>
        </w:r>
        <w:r w:rsidR="00084060">
          <w:rPr>
            <w:noProof/>
            <w:webHidden/>
          </w:rPr>
          <w:tab/>
        </w:r>
        <w:r w:rsidR="00084060">
          <w:rPr>
            <w:noProof/>
            <w:webHidden/>
          </w:rPr>
          <w:fldChar w:fldCharType="begin"/>
        </w:r>
        <w:r w:rsidR="00084060">
          <w:rPr>
            <w:noProof/>
            <w:webHidden/>
          </w:rPr>
          <w:instrText xml:space="preserve"> PAGEREF _Toc402272870 \h </w:instrText>
        </w:r>
        <w:r w:rsidR="00084060">
          <w:rPr>
            <w:noProof/>
            <w:webHidden/>
          </w:rPr>
        </w:r>
        <w:r w:rsidR="00084060">
          <w:rPr>
            <w:noProof/>
            <w:webHidden/>
          </w:rPr>
          <w:fldChar w:fldCharType="separate"/>
        </w:r>
        <w:r w:rsidR="00084060">
          <w:rPr>
            <w:noProof/>
            <w:webHidden/>
          </w:rPr>
          <w:t>8</w:t>
        </w:r>
        <w:r w:rsidR="00084060">
          <w:rPr>
            <w:noProof/>
            <w:webHidden/>
          </w:rPr>
          <w:fldChar w:fldCharType="end"/>
        </w:r>
      </w:hyperlink>
    </w:p>
    <w:p w14:paraId="4CDDC703" w14:textId="77777777" w:rsidR="00C618DC" w:rsidRDefault="00C618DC" w:rsidP="0033790E">
      <w:pPr>
        <w:jc w:val="left"/>
      </w:pPr>
      <w:r>
        <w:fldChar w:fldCharType="end"/>
      </w:r>
    </w:p>
    <w:p w14:paraId="7328A50A" w14:textId="77777777" w:rsidR="00E75BA9" w:rsidRDefault="00E75BA9" w:rsidP="0033790E">
      <w:pPr>
        <w:jc w:val="left"/>
        <w:rPr>
          <w:b/>
          <w:color w:val="365F91" w:themeColor="accent1" w:themeShade="BF"/>
          <w:sz w:val="44"/>
          <w:szCs w:val="44"/>
        </w:rPr>
      </w:pPr>
    </w:p>
    <w:p w14:paraId="7950607F" w14:textId="77777777" w:rsidR="00E75BA9" w:rsidRDefault="00E75BA9" w:rsidP="0033790E">
      <w:pPr>
        <w:jc w:val="left"/>
        <w:rPr>
          <w:b/>
          <w:color w:val="365F91" w:themeColor="accent1" w:themeShade="BF"/>
          <w:sz w:val="44"/>
          <w:szCs w:val="44"/>
        </w:rPr>
      </w:pPr>
    </w:p>
    <w:p w14:paraId="1B92EFAF" w14:textId="77777777" w:rsidR="00E75BA9" w:rsidRDefault="00E75BA9" w:rsidP="0033790E">
      <w:pPr>
        <w:jc w:val="left"/>
        <w:rPr>
          <w:b/>
          <w:color w:val="365F91" w:themeColor="accent1" w:themeShade="BF"/>
          <w:sz w:val="44"/>
          <w:szCs w:val="44"/>
        </w:rPr>
      </w:pPr>
    </w:p>
    <w:p w14:paraId="6F01D6AD" w14:textId="77777777" w:rsidR="00E75BA9" w:rsidRDefault="00E75BA9" w:rsidP="0033790E">
      <w:pPr>
        <w:jc w:val="left"/>
        <w:rPr>
          <w:b/>
          <w:color w:val="365F91" w:themeColor="accent1" w:themeShade="BF"/>
          <w:sz w:val="44"/>
          <w:szCs w:val="44"/>
        </w:rPr>
      </w:pPr>
    </w:p>
    <w:p w14:paraId="34959D57" w14:textId="77777777" w:rsidR="00E75BA9" w:rsidRDefault="00E75BA9" w:rsidP="0033790E">
      <w:pPr>
        <w:jc w:val="left"/>
        <w:rPr>
          <w:b/>
          <w:color w:val="365F91" w:themeColor="accent1" w:themeShade="BF"/>
          <w:sz w:val="44"/>
          <w:szCs w:val="44"/>
        </w:rPr>
      </w:pPr>
    </w:p>
    <w:p w14:paraId="6AC1DB0F" w14:textId="77777777" w:rsidR="00E75BA9" w:rsidRDefault="00E75BA9" w:rsidP="0033790E">
      <w:pPr>
        <w:jc w:val="left"/>
        <w:rPr>
          <w:b/>
          <w:color w:val="365F91" w:themeColor="accent1" w:themeShade="BF"/>
          <w:sz w:val="44"/>
          <w:szCs w:val="44"/>
        </w:rPr>
      </w:pPr>
    </w:p>
    <w:p w14:paraId="29FDC117" w14:textId="77777777" w:rsidR="00E75BA9" w:rsidRDefault="00E75BA9" w:rsidP="0033790E">
      <w:pPr>
        <w:jc w:val="left"/>
        <w:rPr>
          <w:b/>
          <w:color w:val="365F91" w:themeColor="accent1" w:themeShade="BF"/>
          <w:sz w:val="44"/>
          <w:szCs w:val="44"/>
        </w:rPr>
      </w:pPr>
    </w:p>
    <w:p w14:paraId="06E565C0" w14:textId="77777777" w:rsidR="00E75BA9" w:rsidRDefault="00E75BA9" w:rsidP="0033790E">
      <w:pPr>
        <w:jc w:val="left"/>
        <w:rPr>
          <w:b/>
          <w:color w:val="365F91" w:themeColor="accent1" w:themeShade="BF"/>
          <w:sz w:val="44"/>
          <w:szCs w:val="44"/>
        </w:rPr>
      </w:pPr>
    </w:p>
    <w:p w14:paraId="297D3AC9" w14:textId="77777777" w:rsidR="00E75BA9" w:rsidRDefault="00E75BA9" w:rsidP="0033790E">
      <w:pPr>
        <w:jc w:val="left"/>
        <w:rPr>
          <w:b/>
          <w:color w:val="365F91" w:themeColor="accent1" w:themeShade="BF"/>
          <w:sz w:val="44"/>
          <w:szCs w:val="44"/>
        </w:rPr>
      </w:pPr>
    </w:p>
    <w:p w14:paraId="44450829" w14:textId="77777777" w:rsidR="00E75BA9" w:rsidRDefault="00E75BA9" w:rsidP="0033790E">
      <w:pPr>
        <w:jc w:val="left"/>
        <w:rPr>
          <w:b/>
          <w:color w:val="365F91" w:themeColor="accent1" w:themeShade="BF"/>
          <w:sz w:val="44"/>
          <w:szCs w:val="44"/>
        </w:rPr>
      </w:pPr>
    </w:p>
    <w:p w14:paraId="2756F040" w14:textId="77777777" w:rsidR="00E75BA9" w:rsidRDefault="00E75BA9" w:rsidP="0033790E">
      <w:pPr>
        <w:jc w:val="left"/>
        <w:rPr>
          <w:b/>
          <w:color w:val="365F91" w:themeColor="accent1" w:themeShade="BF"/>
          <w:sz w:val="44"/>
          <w:szCs w:val="44"/>
        </w:rPr>
      </w:pPr>
    </w:p>
    <w:p w14:paraId="4D4B9B8B" w14:textId="77777777" w:rsidR="00E75BA9" w:rsidRDefault="00E75BA9" w:rsidP="0033790E">
      <w:pPr>
        <w:jc w:val="left"/>
        <w:rPr>
          <w:b/>
          <w:color w:val="365F91" w:themeColor="accent1" w:themeShade="BF"/>
          <w:sz w:val="44"/>
          <w:szCs w:val="44"/>
        </w:rPr>
      </w:pPr>
    </w:p>
    <w:p w14:paraId="689B0A98" w14:textId="77777777" w:rsidR="00E75BA9" w:rsidRDefault="00E75BA9" w:rsidP="0033790E">
      <w:pPr>
        <w:jc w:val="left"/>
        <w:rPr>
          <w:b/>
          <w:color w:val="365F91" w:themeColor="accent1" w:themeShade="BF"/>
          <w:sz w:val="44"/>
          <w:szCs w:val="44"/>
        </w:rPr>
      </w:pPr>
    </w:p>
    <w:p w14:paraId="1EF26707" w14:textId="77777777" w:rsidR="00E75BA9" w:rsidRDefault="00E75BA9" w:rsidP="0033790E">
      <w:pPr>
        <w:jc w:val="left"/>
        <w:rPr>
          <w:b/>
          <w:color w:val="365F91" w:themeColor="accent1" w:themeShade="BF"/>
          <w:sz w:val="44"/>
          <w:szCs w:val="44"/>
        </w:rPr>
      </w:pPr>
    </w:p>
    <w:p w14:paraId="54672A0B" w14:textId="77777777" w:rsidR="00E75BA9" w:rsidRDefault="00E75BA9" w:rsidP="0033790E">
      <w:pPr>
        <w:jc w:val="left"/>
        <w:rPr>
          <w:b/>
          <w:color w:val="365F91" w:themeColor="accent1" w:themeShade="BF"/>
          <w:sz w:val="44"/>
          <w:szCs w:val="44"/>
        </w:rPr>
      </w:pPr>
    </w:p>
    <w:p w14:paraId="14C4D22C" w14:textId="77777777" w:rsidR="00E75BA9" w:rsidRDefault="00E75BA9" w:rsidP="0033790E">
      <w:pPr>
        <w:jc w:val="left"/>
        <w:rPr>
          <w:b/>
          <w:color w:val="365F91" w:themeColor="accent1" w:themeShade="BF"/>
          <w:sz w:val="44"/>
          <w:szCs w:val="44"/>
        </w:rPr>
      </w:pPr>
    </w:p>
    <w:p w14:paraId="5DBFA438" w14:textId="77777777" w:rsidR="00E75BA9" w:rsidRDefault="00E75BA9" w:rsidP="0033790E">
      <w:pPr>
        <w:jc w:val="left"/>
        <w:rPr>
          <w:b/>
          <w:color w:val="365F91" w:themeColor="accent1" w:themeShade="BF"/>
          <w:sz w:val="44"/>
          <w:szCs w:val="44"/>
        </w:rPr>
      </w:pPr>
    </w:p>
    <w:p w14:paraId="1C0BE810" w14:textId="77777777" w:rsidR="00E75BA9" w:rsidRDefault="00E75BA9" w:rsidP="0033790E">
      <w:pPr>
        <w:jc w:val="left"/>
        <w:rPr>
          <w:b/>
          <w:color w:val="365F91" w:themeColor="accent1" w:themeShade="BF"/>
          <w:sz w:val="44"/>
          <w:szCs w:val="44"/>
        </w:rPr>
      </w:pPr>
    </w:p>
    <w:p w14:paraId="0FD280FC" w14:textId="77777777" w:rsidR="00E75BA9" w:rsidRDefault="00E75BA9" w:rsidP="0033790E">
      <w:pPr>
        <w:jc w:val="left"/>
        <w:rPr>
          <w:b/>
          <w:color w:val="365F91" w:themeColor="accent1" w:themeShade="BF"/>
          <w:sz w:val="44"/>
          <w:szCs w:val="44"/>
        </w:rPr>
      </w:pPr>
    </w:p>
    <w:p w14:paraId="19AB0EDA" w14:textId="77777777" w:rsidR="00084060" w:rsidRPr="00084060" w:rsidRDefault="00084060" w:rsidP="0033790E">
      <w:pPr>
        <w:jc w:val="left"/>
        <w:rPr>
          <w:b/>
          <w:color w:val="365F91" w:themeColor="accent1" w:themeShade="BF"/>
          <w:sz w:val="44"/>
          <w:szCs w:val="44"/>
        </w:rPr>
      </w:pPr>
      <w:r w:rsidRPr="00084060">
        <w:rPr>
          <w:b/>
          <w:color w:val="365F91" w:themeColor="accent1" w:themeShade="BF"/>
          <w:sz w:val="44"/>
          <w:szCs w:val="44"/>
        </w:rPr>
        <w:lastRenderedPageBreak/>
        <w:t>List of Tables</w:t>
      </w:r>
    </w:p>
    <w:p w14:paraId="526589BA" w14:textId="77777777" w:rsidR="00084060" w:rsidRDefault="00C618DC" w:rsidP="0033790E">
      <w:pPr>
        <w:jc w:val="left"/>
      </w:pPr>
      <w:r>
        <w:br w:type="page"/>
      </w:r>
    </w:p>
    <w:p w14:paraId="1C6177D1" w14:textId="77777777" w:rsidR="00084060" w:rsidRDefault="00084060" w:rsidP="0033790E">
      <w:pPr>
        <w:jc w:val="left"/>
      </w:pPr>
    </w:p>
    <w:p w14:paraId="623E5F32" w14:textId="77777777" w:rsidR="000515A8" w:rsidRDefault="000515A8" w:rsidP="006D3B53">
      <w:pPr>
        <w:pStyle w:val="Heading1"/>
        <w:numPr>
          <w:ilvl w:val="0"/>
          <w:numId w:val="13"/>
        </w:numPr>
      </w:pPr>
      <w:bookmarkStart w:id="1" w:name="_Toc402273396"/>
      <w:r>
        <w:t>INTRODUCTION</w:t>
      </w:r>
      <w:bookmarkEnd w:id="1"/>
    </w:p>
    <w:p w14:paraId="0DD6EBF1" w14:textId="77777777" w:rsidR="00E502B7" w:rsidRDefault="00CC6004" w:rsidP="001E18B8">
      <w:pPr>
        <w:pStyle w:val="Heading2"/>
      </w:pPr>
      <w:bookmarkStart w:id="2" w:name="_Toc402273397"/>
      <w:r>
        <w:t>PURPOSE</w:t>
      </w:r>
      <w:bookmarkEnd w:id="2"/>
    </w:p>
    <w:p w14:paraId="181EB8F4" w14:textId="1D061162" w:rsidR="008B497D" w:rsidRPr="006D4048" w:rsidRDefault="006D4048" w:rsidP="006D4048">
      <w:pPr>
        <w:pStyle w:val="ListParagraph"/>
        <w:ind w:left="0"/>
        <w:rPr>
          <w:sz w:val="22"/>
          <w:szCs w:val="22"/>
        </w:rPr>
      </w:pPr>
      <w:r w:rsidRPr="00780FA3">
        <w:rPr>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6DAA1871" w14:textId="77777777" w:rsidR="00BF5976" w:rsidRDefault="00A50512" w:rsidP="001E18B8">
      <w:pPr>
        <w:pStyle w:val="Heading2"/>
      </w:pPr>
      <w:bookmarkStart w:id="3" w:name="_Toc402273398"/>
      <w:r>
        <w:t xml:space="preserve">PRODUCT </w:t>
      </w:r>
      <w:r w:rsidR="00CC6004">
        <w:t>SCOPE</w:t>
      </w:r>
      <w:bookmarkEnd w:id="3"/>
    </w:p>
    <w:p w14:paraId="1C692144" w14:textId="77777777" w:rsidR="006D4048" w:rsidRPr="00780FA3" w:rsidRDefault="006D4048" w:rsidP="006D4048">
      <w:pPr>
        <w:pStyle w:val="ListParagraph"/>
        <w:ind w:left="0"/>
        <w:rPr>
          <w:sz w:val="22"/>
          <w:szCs w:val="22"/>
        </w:rPr>
      </w:pPr>
      <w:r w:rsidRPr="00780FA3">
        <w:rPr>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082DE83A" w14:textId="77777777" w:rsidR="006D4048" w:rsidRPr="00780FA3" w:rsidRDefault="006D4048" w:rsidP="006D4048">
      <w:pPr>
        <w:pStyle w:val="ListParagraph"/>
        <w:ind w:left="570"/>
        <w:rPr>
          <w:sz w:val="22"/>
          <w:szCs w:val="22"/>
        </w:rPr>
      </w:pPr>
    </w:p>
    <w:p w14:paraId="6432A739" w14:textId="77777777" w:rsidR="006D4048" w:rsidRPr="00780FA3" w:rsidRDefault="006D4048" w:rsidP="006D4048">
      <w:pPr>
        <w:pStyle w:val="ListParagraph"/>
        <w:ind w:left="0"/>
        <w:rPr>
          <w:sz w:val="22"/>
          <w:szCs w:val="22"/>
        </w:rPr>
      </w:pPr>
      <w:r w:rsidRPr="00780FA3">
        <w:rPr>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064631B8" w14:textId="77777777" w:rsidR="006D4048" w:rsidRPr="00780FA3" w:rsidRDefault="006D4048" w:rsidP="006D4048">
      <w:pPr>
        <w:pStyle w:val="ListParagraph"/>
        <w:ind w:left="570"/>
        <w:rPr>
          <w:sz w:val="22"/>
          <w:szCs w:val="22"/>
        </w:rPr>
      </w:pPr>
    </w:p>
    <w:p w14:paraId="4DEE048F" w14:textId="77777777" w:rsidR="006D4048" w:rsidRPr="00780FA3" w:rsidRDefault="006D4048" w:rsidP="006D4048">
      <w:pPr>
        <w:pStyle w:val="ListParagraph"/>
        <w:ind w:left="0"/>
        <w:rPr>
          <w:sz w:val="22"/>
          <w:szCs w:val="22"/>
        </w:rPr>
      </w:pPr>
      <w:r w:rsidRPr="00780FA3">
        <w:rPr>
          <w:sz w:val="22"/>
          <w:szCs w:val="22"/>
        </w:rPr>
        <w:t>The project utilizes the knowledge of computer hardware and Risc-</w:t>
      </w:r>
      <w:r>
        <w:rPr>
          <w:sz w:val="22"/>
          <w:szCs w:val="22"/>
        </w:rPr>
        <w:t>V</w:t>
      </w:r>
      <w:r w:rsidRPr="00780FA3">
        <w:rPr>
          <w:sz w:val="22"/>
          <w:szCs w:val="22"/>
        </w:rPr>
        <w:t xml:space="preserve"> Instruction Set for creating a customized instruction set and concept of systolic arrays implementation for accelerating the multiplication of matri</w:t>
      </w:r>
      <w:r>
        <w:rPr>
          <w:sz w:val="22"/>
          <w:szCs w:val="22"/>
        </w:rPr>
        <w:t>ces</w:t>
      </w:r>
      <w:r w:rsidRPr="00780FA3">
        <w:rPr>
          <w:sz w:val="22"/>
          <w:szCs w:val="22"/>
        </w:rPr>
        <w:t xml:space="preserve">.  </w:t>
      </w:r>
    </w:p>
    <w:p w14:paraId="329B8691" w14:textId="77777777" w:rsidR="00B74641" w:rsidRDefault="00B74641" w:rsidP="00CC7B67"/>
    <w:p w14:paraId="617A9E2E" w14:textId="77777777" w:rsidR="006D4048" w:rsidRPr="00870E1E" w:rsidRDefault="006D4048" w:rsidP="006D4048">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Terms used in this document and their description.</w:t>
      </w:r>
    </w:p>
    <w:tbl>
      <w:tblPr>
        <w:tblStyle w:val="LightGrid-Accent11"/>
        <w:tblW w:w="9090" w:type="dxa"/>
        <w:tblInd w:w="80" w:type="dxa"/>
        <w:tblLook w:val="04A0" w:firstRow="1" w:lastRow="0" w:firstColumn="1" w:lastColumn="0" w:noHBand="0" w:noVBand="1"/>
      </w:tblPr>
      <w:tblGrid>
        <w:gridCol w:w="2638"/>
        <w:gridCol w:w="6452"/>
      </w:tblGrid>
      <w:tr w:rsidR="006D4048" w:rsidRPr="00870E1E" w14:paraId="6EC94BB3" w14:textId="77777777" w:rsidTr="000B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8133C74" w14:textId="77777777" w:rsidR="006D4048" w:rsidRPr="00870E1E" w:rsidRDefault="006D4048" w:rsidP="000B6101">
            <w:r w:rsidRPr="00870E1E">
              <w:t>Name</w:t>
            </w:r>
          </w:p>
        </w:tc>
        <w:tc>
          <w:tcPr>
            <w:tcW w:w="6452" w:type="dxa"/>
          </w:tcPr>
          <w:p w14:paraId="5502FDA3" w14:textId="77777777" w:rsidR="006D4048" w:rsidRPr="00870E1E" w:rsidRDefault="006D4048" w:rsidP="000B6101">
            <w:pPr>
              <w:cnfStyle w:val="100000000000" w:firstRow="1" w:lastRow="0" w:firstColumn="0" w:lastColumn="0" w:oddVBand="0" w:evenVBand="0" w:oddHBand="0" w:evenHBand="0" w:firstRowFirstColumn="0" w:firstRowLastColumn="0" w:lastRowFirstColumn="0" w:lastRowLastColumn="0"/>
            </w:pPr>
            <w:r w:rsidRPr="00870E1E">
              <w:t>Description</w:t>
            </w:r>
          </w:p>
        </w:tc>
      </w:tr>
      <w:tr w:rsidR="006D4048" w:rsidRPr="00870E1E" w14:paraId="32329691"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B6A0B0A" w14:textId="77777777" w:rsidR="006D4048" w:rsidRPr="00870E1E" w:rsidRDefault="006D4048" w:rsidP="000B6101">
            <w:pPr>
              <w:rPr>
                <w:sz w:val="20"/>
              </w:rPr>
            </w:pPr>
            <w:r>
              <w:rPr>
                <w:sz w:val="20"/>
              </w:rPr>
              <w:t>RISC</w:t>
            </w:r>
          </w:p>
        </w:tc>
        <w:tc>
          <w:tcPr>
            <w:tcW w:w="6452" w:type="dxa"/>
          </w:tcPr>
          <w:p w14:paraId="6E363F98"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6D4048" w:rsidRPr="00870E1E" w14:paraId="5FE0BDC2" w14:textId="77777777" w:rsidTr="000B6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9C70554" w14:textId="77777777" w:rsidR="006D4048" w:rsidRPr="00870E1E" w:rsidRDefault="006D4048" w:rsidP="000B6101">
            <w:pPr>
              <w:rPr>
                <w:sz w:val="20"/>
              </w:rPr>
            </w:pPr>
            <w:r>
              <w:rPr>
                <w:sz w:val="20"/>
              </w:rPr>
              <w:t>FPGA</w:t>
            </w:r>
          </w:p>
        </w:tc>
        <w:tc>
          <w:tcPr>
            <w:tcW w:w="6452" w:type="dxa"/>
          </w:tcPr>
          <w:p w14:paraId="43243A63" w14:textId="77777777" w:rsidR="006D4048" w:rsidRPr="00870E1E" w:rsidRDefault="006D4048" w:rsidP="000B6101">
            <w:pPr>
              <w:cnfStyle w:val="000000010000" w:firstRow="0" w:lastRow="0" w:firstColumn="0" w:lastColumn="0" w:oddVBand="0" w:evenVBand="0" w:oddHBand="0" w:evenHBand="1" w:firstRowFirstColumn="0" w:firstRowLastColumn="0" w:lastRowFirstColumn="0" w:lastRowLastColumn="0"/>
            </w:pPr>
            <w:r>
              <w:t>Field Programable Gate Array</w:t>
            </w:r>
          </w:p>
        </w:tc>
      </w:tr>
      <w:tr w:rsidR="006D4048" w:rsidRPr="00870E1E" w14:paraId="7FAB09AC"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BDC947E" w14:textId="77777777" w:rsidR="006D4048" w:rsidRPr="00870E1E" w:rsidRDefault="006D4048" w:rsidP="000B6101">
            <w:pPr>
              <w:rPr>
                <w:sz w:val="20"/>
              </w:rPr>
            </w:pPr>
            <w:r>
              <w:rPr>
                <w:sz w:val="20"/>
              </w:rPr>
              <w:t>ISA</w:t>
            </w:r>
          </w:p>
        </w:tc>
        <w:tc>
          <w:tcPr>
            <w:tcW w:w="6452" w:type="dxa"/>
          </w:tcPr>
          <w:p w14:paraId="68397785"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Instruction Set Architecture</w:t>
            </w:r>
          </w:p>
        </w:tc>
      </w:tr>
      <w:tr w:rsidR="006D4048" w:rsidRPr="00870E1E" w14:paraId="07E5ACE6" w14:textId="77777777" w:rsidTr="000B6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F9EFBF3" w14:textId="77777777" w:rsidR="006D4048" w:rsidRPr="00870E1E" w:rsidRDefault="006D4048" w:rsidP="000B6101">
            <w:pPr>
              <w:rPr>
                <w:sz w:val="20"/>
              </w:rPr>
            </w:pPr>
            <w:r>
              <w:rPr>
                <w:sz w:val="20"/>
              </w:rPr>
              <w:t>MAC</w:t>
            </w:r>
          </w:p>
        </w:tc>
        <w:tc>
          <w:tcPr>
            <w:tcW w:w="6452" w:type="dxa"/>
          </w:tcPr>
          <w:p w14:paraId="71348BD7" w14:textId="77777777" w:rsidR="006D4048" w:rsidRPr="00870E1E" w:rsidRDefault="006D4048" w:rsidP="000B6101">
            <w:pPr>
              <w:cnfStyle w:val="000000010000" w:firstRow="0" w:lastRow="0" w:firstColumn="0" w:lastColumn="0" w:oddVBand="0" w:evenVBand="0" w:oddHBand="0" w:evenHBand="1" w:firstRowFirstColumn="0" w:firstRowLastColumn="0" w:lastRowFirstColumn="0" w:lastRowLastColumn="0"/>
            </w:pPr>
            <w:r>
              <w:t>Multiplication Accumulation</w:t>
            </w:r>
          </w:p>
        </w:tc>
      </w:tr>
      <w:tr w:rsidR="006D4048" w:rsidRPr="00870E1E" w14:paraId="748CFBF5"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126955A" w14:textId="77777777" w:rsidR="006D4048" w:rsidRPr="00870E1E" w:rsidRDefault="006D4048" w:rsidP="000B6101">
            <w:pPr>
              <w:rPr>
                <w:sz w:val="20"/>
              </w:rPr>
            </w:pPr>
            <w:r>
              <w:rPr>
                <w:sz w:val="20"/>
              </w:rPr>
              <w:t>ALU</w:t>
            </w:r>
          </w:p>
        </w:tc>
        <w:tc>
          <w:tcPr>
            <w:tcW w:w="6452" w:type="dxa"/>
          </w:tcPr>
          <w:p w14:paraId="103C4E1A"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Arithmetic Logic Unit</w:t>
            </w:r>
          </w:p>
        </w:tc>
      </w:tr>
    </w:tbl>
    <w:p w14:paraId="5FAACEE7" w14:textId="77777777" w:rsidR="006D4048" w:rsidRDefault="006D4048" w:rsidP="006D3B53">
      <w:pPr>
        <w:pStyle w:val="Heading1"/>
        <w:numPr>
          <w:ilvl w:val="0"/>
          <w:numId w:val="0"/>
        </w:numPr>
      </w:pPr>
    </w:p>
    <w:p w14:paraId="6F74D36E" w14:textId="77777777" w:rsidR="00544328" w:rsidRPr="00544328" w:rsidRDefault="00544328" w:rsidP="00544328"/>
    <w:p w14:paraId="077953EC" w14:textId="7A698EFF" w:rsidR="006D4048" w:rsidRPr="006D4048" w:rsidRDefault="006D4048" w:rsidP="006D4048"/>
    <w:p w14:paraId="533ACBC3" w14:textId="77777777" w:rsidR="00AB32B2" w:rsidRDefault="00CC6004" w:rsidP="001E18B8">
      <w:pPr>
        <w:pStyle w:val="Heading2"/>
      </w:pPr>
      <w:bookmarkStart w:id="4" w:name="_Toc402273399"/>
      <w:r>
        <w:lastRenderedPageBreak/>
        <w:t>OVERVIEW</w:t>
      </w:r>
      <w:bookmarkEnd w:id="4"/>
    </w:p>
    <w:p w14:paraId="771D1D7E" w14:textId="2226B52B" w:rsidR="006D4048" w:rsidRDefault="006D4048" w:rsidP="006D4048">
      <w:r>
        <w:t>The</w:t>
      </w:r>
      <w:r>
        <w:t xml:space="preserve"> "FPGA-Based RISC-V Processor with Matrix MAC Module" project represents a cutting-edge venture in the realm of digital systems design and high-performance computing. This project combines the versatility of the RISC-V instruction set architecture (ISA) with the computational power of specialized Matrix Multiply-Accumulate (MAC) operations. The overarching goal is to create a flexible and high-performance computing platform that can efficiently handle a wide range of computational tasks, including those heavily reliant on matrix operations, such as machine learning, signal processing, and scientific computing.</w:t>
      </w:r>
    </w:p>
    <w:p w14:paraId="03BB1999" w14:textId="77777777" w:rsidR="006D4048" w:rsidRDefault="006D4048" w:rsidP="006D4048"/>
    <w:p w14:paraId="65966E62" w14:textId="75D3FACE" w:rsidR="006D4048" w:rsidRDefault="006D4048" w:rsidP="001E18B8">
      <w:pPr>
        <w:pStyle w:val="Heading2"/>
        <w:numPr>
          <w:ilvl w:val="2"/>
          <w:numId w:val="45"/>
        </w:numPr>
      </w:pPr>
      <w:r>
        <w:t xml:space="preserve"> </w:t>
      </w:r>
      <w:r>
        <w:t>Key Objectives</w:t>
      </w:r>
    </w:p>
    <w:p w14:paraId="571590F9" w14:textId="620FEFA4" w:rsidR="006D4048" w:rsidRDefault="006D4048" w:rsidP="006D4048">
      <w:pPr>
        <w:pStyle w:val="ListParagraph"/>
        <w:numPr>
          <w:ilvl w:val="0"/>
          <w:numId w:val="46"/>
        </w:numPr>
      </w:pPr>
      <w:r>
        <w:t>RISC-V Processor Integration: The project's foundation rests on the integration of a 32-bit RISC-V processor, adhering to the RV32I standard. This serves as the backbone for executing standard RISC-V instructions.</w:t>
      </w:r>
    </w:p>
    <w:p w14:paraId="71678575" w14:textId="77777777" w:rsidR="006D4048" w:rsidRDefault="006D4048" w:rsidP="006D4048"/>
    <w:p w14:paraId="2B77D403" w14:textId="338E1780" w:rsidR="006D4048" w:rsidRDefault="006D4048" w:rsidP="006D4048">
      <w:pPr>
        <w:pStyle w:val="ListParagraph"/>
        <w:numPr>
          <w:ilvl w:val="0"/>
          <w:numId w:val="46"/>
        </w:numPr>
      </w:pPr>
      <w:r>
        <w:t>Custom ISA for Matrix Operations: A custom instruction set architecture (ISA) optimized for matrix operations is developed and integrated into the processor. This custom ISA includes Matrix MAC instructions, enabling precise and efficient matrix multiplication and addition.</w:t>
      </w:r>
    </w:p>
    <w:p w14:paraId="2F0D5055" w14:textId="77777777" w:rsidR="006D4048" w:rsidRDefault="006D4048" w:rsidP="006D4048"/>
    <w:p w14:paraId="2CCF8D2B" w14:textId="09B886FE" w:rsidR="006D4048" w:rsidRDefault="006D4048" w:rsidP="006D4048">
      <w:pPr>
        <w:pStyle w:val="ListParagraph"/>
        <w:numPr>
          <w:ilvl w:val="0"/>
          <w:numId w:val="46"/>
        </w:numPr>
      </w:pPr>
      <w:r>
        <w:t>High-Performance Computing: The processor is designed with a keen focus on performance. It aims to achieve high clock frequencies and low-latency execution to support real-time and computationally intensive tasks.</w:t>
      </w:r>
    </w:p>
    <w:p w14:paraId="31677E9E" w14:textId="77777777" w:rsidR="006D4048" w:rsidRDefault="006D4048" w:rsidP="006D4048"/>
    <w:p w14:paraId="6A713EA0" w14:textId="3FF5A663" w:rsidR="006D4048" w:rsidRDefault="006D4048" w:rsidP="006D4048">
      <w:pPr>
        <w:pStyle w:val="ListParagraph"/>
        <w:numPr>
          <w:ilvl w:val="0"/>
          <w:numId w:val="46"/>
        </w:numPr>
      </w:pPr>
      <w:r>
        <w:t>Hardware Pipelining: To improve instruction throughput, the processor employs a pipelining architecture with at least five stages, optimizing the execution of instructions.</w:t>
      </w:r>
    </w:p>
    <w:p w14:paraId="157C680E" w14:textId="77777777" w:rsidR="006D4048" w:rsidRDefault="006D4048" w:rsidP="006D4048"/>
    <w:p w14:paraId="60B09216" w14:textId="2ECA9809" w:rsidR="006D4048" w:rsidRDefault="006D4048" w:rsidP="006D4048">
      <w:pPr>
        <w:pStyle w:val="ListParagraph"/>
        <w:numPr>
          <w:ilvl w:val="0"/>
          <w:numId w:val="46"/>
        </w:numPr>
      </w:pPr>
      <w:r>
        <w:t>FPGA Implementation: The project leverages Field-Programmable Gate Arrays (FPGAs) as the hardware platform for development and testing. FPGA compatibility allows for rapid prototyping and real-time testing of the processor's capabilities.</w:t>
      </w:r>
    </w:p>
    <w:p w14:paraId="70E14E40" w14:textId="77777777" w:rsidR="006D4048" w:rsidRDefault="006D4048" w:rsidP="006D4048"/>
    <w:p w14:paraId="7E3AA92C" w14:textId="1F78EA4C" w:rsidR="006D4048" w:rsidRDefault="006D4048" w:rsidP="00544328">
      <w:pPr>
        <w:pStyle w:val="ListParagraph"/>
        <w:numPr>
          <w:ilvl w:val="0"/>
          <w:numId w:val="46"/>
        </w:numPr>
      </w:pPr>
      <w:r>
        <w:t>Software Toolchain Integration: The project integrates with software tools like Vivado for hardware description and synthesis, Venus for assembly code development, and DigitalJS for schematic design.</w:t>
      </w:r>
      <w:r>
        <w:t xml:space="preserve"> </w:t>
      </w:r>
    </w:p>
    <w:p w14:paraId="7BFD24CD" w14:textId="77777777" w:rsidR="00544328" w:rsidRDefault="00544328" w:rsidP="00544328">
      <w:pPr>
        <w:pStyle w:val="ListParagraph"/>
      </w:pPr>
    </w:p>
    <w:p w14:paraId="056BB91B" w14:textId="77777777" w:rsidR="00544328" w:rsidRDefault="00544328" w:rsidP="00544328"/>
    <w:p w14:paraId="5D8FD56C" w14:textId="77777777" w:rsidR="006D4048" w:rsidRDefault="006D4048" w:rsidP="006D4048">
      <w:pPr>
        <w:pStyle w:val="ListParagraph"/>
      </w:pPr>
    </w:p>
    <w:p w14:paraId="02393849" w14:textId="4D1D2958" w:rsidR="006D4048" w:rsidRDefault="006D4048" w:rsidP="001E18B8">
      <w:pPr>
        <w:pStyle w:val="Heading2"/>
        <w:numPr>
          <w:ilvl w:val="2"/>
          <w:numId w:val="45"/>
        </w:numPr>
      </w:pPr>
      <w:r>
        <w:t xml:space="preserve"> Expected Outcomes</w:t>
      </w:r>
    </w:p>
    <w:p w14:paraId="11A7E1DE" w14:textId="26EF84F4" w:rsidR="001A6384" w:rsidRPr="001A6384" w:rsidRDefault="006D4048" w:rsidP="006D4048">
      <w:r>
        <w:t xml:space="preserve">The successful realization of this project will yield a versatile FPGA-based computing platform capable of executing both standard RISC-V instructions and </w:t>
      </w:r>
      <w:r>
        <w:lastRenderedPageBreak/>
        <w:t>custom Matrix MAC operations. This system's adaptability, high-performance characteristics, and FPGA compatibility position it as an ideal choice for various applications across domains, ranging from embedded systems to scientific research.</w:t>
      </w:r>
    </w:p>
    <w:p w14:paraId="55949D9E" w14:textId="77777777" w:rsidR="008B497D" w:rsidRDefault="008B497D" w:rsidP="000515A8"/>
    <w:p w14:paraId="68A9A77F" w14:textId="77777777" w:rsidR="00544328" w:rsidRDefault="00544328" w:rsidP="000515A8"/>
    <w:p w14:paraId="4414A71E" w14:textId="77777777" w:rsidR="00544328" w:rsidRDefault="00544328" w:rsidP="000515A8"/>
    <w:p w14:paraId="416FA7C4" w14:textId="77777777" w:rsidR="00E502B7" w:rsidRDefault="001A6384" w:rsidP="006D3B53">
      <w:pPr>
        <w:pStyle w:val="Heading1"/>
      </w:pPr>
      <w:bookmarkStart w:id="5" w:name="_Toc402273400"/>
      <w:r>
        <w:t xml:space="preserve">THE OVERALL </w:t>
      </w:r>
      <w:r w:rsidR="004D3F3B">
        <w:t>DESCRIPTION</w:t>
      </w:r>
      <w:bookmarkEnd w:id="5"/>
    </w:p>
    <w:p w14:paraId="7383DD39" w14:textId="77777777" w:rsidR="0033790E" w:rsidRPr="0033790E" w:rsidRDefault="0033790E" w:rsidP="0033790E">
      <w:pPr>
        <w:rPr>
          <w:sz w:val="16"/>
          <w:szCs w:val="16"/>
        </w:rPr>
      </w:pPr>
    </w:p>
    <w:p w14:paraId="0FEA4F3D" w14:textId="77777777" w:rsidR="006D4048" w:rsidRDefault="006D4048" w:rsidP="006D4048">
      <w:pPr>
        <w:rPr>
          <w:sz w:val="22"/>
          <w:szCs w:val="22"/>
        </w:rPr>
      </w:pPr>
      <w:bookmarkStart w:id="6" w:name="_Toc402273401"/>
      <w:r w:rsidRPr="00780FA3">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3B23B80A" w14:textId="77777777" w:rsidR="00544328" w:rsidRDefault="00544328" w:rsidP="006D4048">
      <w:pPr>
        <w:rPr>
          <w:sz w:val="22"/>
          <w:szCs w:val="22"/>
        </w:rPr>
      </w:pPr>
    </w:p>
    <w:p w14:paraId="255ACD0C" w14:textId="77777777" w:rsidR="00544328" w:rsidRDefault="00544328" w:rsidP="006D4048">
      <w:pPr>
        <w:rPr>
          <w:sz w:val="22"/>
          <w:szCs w:val="22"/>
        </w:rPr>
      </w:pPr>
    </w:p>
    <w:p w14:paraId="490A33D1" w14:textId="77777777" w:rsidR="006D4048" w:rsidRPr="00780FA3" w:rsidRDefault="006D4048" w:rsidP="006D4048">
      <w:pPr>
        <w:rPr>
          <w:sz w:val="22"/>
          <w:szCs w:val="22"/>
        </w:rPr>
      </w:pPr>
    </w:p>
    <w:p w14:paraId="0FEC148A" w14:textId="77777777" w:rsidR="001A6384" w:rsidRDefault="001A6384" w:rsidP="001E18B8">
      <w:pPr>
        <w:pStyle w:val="Heading2"/>
        <w:numPr>
          <w:ilvl w:val="0"/>
          <w:numId w:val="0"/>
        </w:numPr>
      </w:pPr>
      <w:r>
        <w:t xml:space="preserve">2.1. </w:t>
      </w:r>
      <w:r w:rsidR="00CC6004">
        <w:t>PRODUCT PERSPECTIVE</w:t>
      </w:r>
      <w:bookmarkEnd w:id="6"/>
    </w:p>
    <w:p w14:paraId="2772B517" w14:textId="77777777" w:rsidR="006D4048" w:rsidRDefault="006D4048" w:rsidP="006D4048">
      <w:pPr>
        <w:rPr>
          <w:sz w:val="22"/>
          <w:szCs w:val="22"/>
        </w:rPr>
      </w:pPr>
      <w:r w:rsidRPr="00780FA3">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w:t>
      </w:r>
      <w:r>
        <w:rPr>
          <w:sz w:val="22"/>
          <w:szCs w:val="22"/>
        </w:rPr>
        <w:t xml:space="preserve"> module inspired by</w:t>
      </w:r>
      <w:r w:rsidRPr="00780FA3">
        <w:rPr>
          <w:sz w:val="22"/>
          <w:szCs w:val="22"/>
        </w:rPr>
        <w:t xml:space="preserve">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6EDCA53B" w14:textId="77777777" w:rsidR="00F5223E" w:rsidRDefault="00F5223E" w:rsidP="00BF5976"/>
    <w:p w14:paraId="557E7F32" w14:textId="77777777" w:rsidR="006D3B53" w:rsidRDefault="006D3B53" w:rsidP="00BF5976"/>
    <w:p w14:paraId="3C957B87" w14:textId="77777777" w:rsidR="006D3B53" w:rsidRDefault="006D3B53" w:rsidP="00BF5976"/>
    <w:p w14:paraId="72D1469D" w14:textId="77777777" w:rsidR="00B32C65" w:rsidRDefault="00B32C65" w:rsidP="00BF5976"/>
    <w:p w14:paraId="44F6B724" w14:textId="77777777" w:rsidR="00544328" w:rsidRDefault="00544328" w:rsidP="00BF5976"/>
    <w:p w14:paraId="1D188898" w14:textId="77777777" w:rsidR="006D3B53" w:rsidRDefault="006D3B53" w:rsidP="00BF5976"/>
    <w:p w14:paraId="1E266119" w14:textId="77777777" w:rsidR="006D3B53" w:rsidRDefault="006D3B53" w:rsidP="00BF5976"/>
    <w:p w14:paraId="54F70AF0" w14:textId="77777777" w:rsidR="006D3B53" w:rsidRDefault="006D3B53" w:rsidP="00BF5976"/>
    <w:p w14:paraId="201D822B" w14:textId="77777777" w:rsidR="006D3B53" w:rsidRDefault="006D3B53" w:rsidP="00BF5976"/>
    <w:p w14:paraId="1789C944" w14:textId="77777777" w:rsidR="006D3B53" w:rsidRDefault="006D3B53" w:rsidP="00BF5976"/>
    <w:p w14:paraId="21BBC3FE" w14:textId="77777777" w:rsidR="00F5223E" w:rsidRPr="006D3B53" w:rsidRDefault="00F5223E" w:rsidP="006D3B53">
      <w:pPr>
        <w:pStyle w:val="Heading1"/>
      </w:pPr>
      <w:bookmarkStart w:id="7" w:name="_Toc402273402"/>
      <w:r w:rsidRPr="006D3B53">
        <w:lastRenderedPageBreak/>
        <w:t>WORK BREAKDOWN STRUCTURE</w:t>
      </w:r>
      <w:bookmarkEnd w:id="7"/>
    </w:p>
    <w:p w14:paraId="6FDB5E29" w14:textId="77777777" w:rsidR="00B32C65" w:rsidRDefault="00B32C65" w:rsidP="006D3B53">
      <w:pPr>
        <w:pStyle w:val="Caption"/>
        <w:numPr>
          <w:ilvl w:val="0"/>
          <w:numId w:val="47"/>
        </w:numPr>
        <w:jc w:val="left"/>
        <w:sectPr w:rsidR="00B32C65">
          <w:headerReference w:type="default" r:id="rId11"/>
          <w:footerReference w:type="default" r:id="rId12"/>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1E5DC7B2" w14:textId="41E7F24D" w:rsidR="006D3B53" w:rsidRDefault="006D3B53" w:rsidP="006D3B53">
      <w:pPr>
        <w:pStyle w:val="Caption"/>
        <w:numPr>
          <w:ilvl w:val="0"/>
          <w:numId w:val="47"/>
        </w:numPr>
        <w:jc w:val="left"/>
      </w:pPr>
      <w:r>
        <w:t>Project Initiation</w:t>
      </w:r>
    </w:p>
    <w:p w14:paraId="0EC2B6AF" w14:textId="77777777" w:rsidR="006D3B53" w:rsidRPr="00B32C65" w:rsidRDefault="006D3B53" w:rsidP="006D3B53">
      <w:pPr>
        <w:pStyle w:val="Caption"/>
        <w:ind w:left="720"/>
        <w:jc w:val="left"/>
        <w:rPr>
          <w:b w:val="0"/>
          <w:bCs w:val="0"/>
        </w:rPr>
      </w:pPr>
      <w:r w:rsidRPr="00B32C65">
        <w:rPr>
          <w:b w:val="0"/>
          <w:bCs w:val="0"/>
        </w:rPr>
        <w:t>1.1 Define Project Objectives and Scope</w:t>
      </w:r>
    </w:p>
    <w:p w14:paraId="5EE701D5" w14:textId="77777777" w:rsidR="006D3B53" w:rsidRPr="00B32C65" w:rsidRDefault="006D3B53" w:rsidP="006D3B53">
      <w:pPr>
        <w:pStyle w:val="Caption"/>
        <w:ind w:left="720"/>
        <w:jc w:val="left"/>
        <w:rPr>
          <w:b w:val="0"/>
          <w:bCs w:val="0"/>
        </w:rPr>
      </w:pPr>
      <w:r w:rsidRPr="00B32C65">
        <w:rPr>
          <w:b w:val="0"/>
          <w:bCs w:val="0"/>
        </w:rPr>
        <w:t>1.2 Identify Key Stakeholders</w:t>
      </w:r>
    </w:p>
    <w:p w14:paraId="5F3E334D" w14:textId="77777777" w:rsidR="006D3B53" w:rsidRPr="00B32C65" w:rsidRDefault="006D3B53" w:rsidP="006D3B53">
      <w:pPr>
        <w:pStyle w:val="Caption"/>
        <w:ind w:left="720"/>
        <w:jc w:val="left"/>
        <w:rPr>
          <w:b w:val="0"/>
          <w:bCs w:val="0"/>
        </w:rPr>
      </w:pPr>
      <w:r w:rsidRPr="00B32C65">
        <w:rPr>
          <w:b w:val="0"/>
          <w:bCs w:val="0"/>
        </w:rPr>
        <w:t>1.3 Develop Project Plan</w:t>
      </w:r>
    </w:p>
    <w:p w14:paraId="40F64042" w14:textId="0A98402D" w:rsidR="006D3B53" w:rsidRPr="00B32C65" w:rsidRDefault="006D3B53" w:rsidP="00B32C65">
      <w:pPr>
        <w:pStyle w:val="Caption"/>
        <w:ind w:left="720"/>
        <w:jc w:val="left"/>
        <w:rPr>
          <w:b w:val="0"/>
          <w:bCs w:val="0"/>
        </w:rPr>
      </w:pPr>
      <w:r w:rsidRPr="00B32C65">
        <w:rPr>
          <w:b w:val="0"/>
          <w:bCs w:val="0"/>
        </w:rPr>
        <w:t>1.4 Obtain Necessary Resources</w:t>
      </w:r>
    </w:p>
    <w:p w14:paraId="013F1501" w14:textId="474D7557" w:rsidR="006D3B53" w:rsidRDefault="006D3B53" w:rsidP="006D3B53">
      <w:pPr>
        <w:pStyle w:val="Caption"/>
        <w:numPr>
          <w:ilvl w:val="0"/>
          <w:numId w:val="47"/>
        </w:numPr>
        <w:jc w:val="left"/>
      </w:pPr>
      <w:r>
        <w:t>Requirement Analysis and Design</w:t>
      </w:r>
    </w:p>
    <w:p w14:paraId="6C15766A" w14:textId="77777777" w:rsidR="006D3B53" w:rsidRPr="00B32C65" w:rsidRDefault="006D3B53" w:rsidP="006D3B53">
      <w:pPr>
        <w:pStyle w:val="Caption"/>
        <w:ind w:left="720"/>
        <w:jc w:val="left"/>
        <w:rPr>
          <w:b w:val="0"/>
          <w:bCs w:val="0"/>
        </w:rPr>
      </w:pPr>
      <w:r w:rsidRPr="00B32C65">
        <w:rPr>
          <w:b w:val="0"/>
          <w:bCs w:val="0"/>
        </w:rPr>
        <w:t>2.1 Requirements Gathering</w:t>
      </w:r>
    </w:p>
    <w:p w14:paraId="0E6CC369" w14:textId="77777777" w:rsidR="006D3B53" w:rsidRPr="00B32C65" w:rsidRDefault="006D3B53" w:rsidP="006D3B53">
      <w:pPr>
        <w:pStyle w:val="Caption"/>
        <w:ind w:left="720"/>
        <w:jc w:val="left"/>
        <w:rPr>
          <w:b w:val="0"/>
          <w:bCs w:val="0"/>
        </w:rPr>
      </w:pPr>
      <w:r w:rsidRPr="00B32C65">
        <w:rPr>
          <w:b w:val="0"/>
          <w:bCs w:val="0"/>
        </w:rPr>
        <w:t>2.2 Custom ISA Design</w:t>
      </w:r>
    </w:p>
    <w:p w14:paraId="7D915EBE" w14:textId="77777777" w:rsidR="006D3B53" w:rsidRPr="00B32C65" w:rsidRDefault="006D3B53" w:rsidP="006D3B53">
      <w:pPr>
        <w:pStyle w:val="Caption"/>
        <w:ind w:left="720"/>
        <w:jc w:val="left"/>
        <w:rPr>
          <w:b w:val="0"/>
          <w:bCs w:val="0"/>
        </w:rPr>
      </w:pPr>
      <w:r w:rsidRPr="00B32C65">
        <w:rPr>
          <w:b w:val="0"/>
          <w:bCs w:val="0"/>
        </w:rPr>
        <w:t>2.3 Matrix MAC Instruction Specification</w:t>
      </w:r>
    </w:p>
    <w:p w14:paraId="4CECA9CA" w14:textId="77777777" w:rsidR="006D3B53" w:rsidRPr="00B32C65" w:rsidRDefault="006D3B53" w:rsidP="006D3B53">
      <w:pPr>
        <w:pStyle w:val="Caption"/>
        <w:ind w:left="720"/>
        <w:jc w:val="left"/>
        <w:rPr>
          <w:b w:val="0"/>
          <w:bCs w:val="0"/>
        </w:rPr>
      </w:pPr>
      <w:r w:rsidRPr="00B32C65">
        <w:rPr>
          <w:b w:val="0"/>
          <w:bCs w:val="0"/>
        </w:rPr>
        <w:t>2.4 Processor Architecture Design</w:t>
      </w:r>
    </w:p>
    <w:p w14:paraId="2E3A9382" w14:textId="77777777" w:rsidR="006D3B53" w:rsidRPr="00B32C65" w:rsidRDefault="006D3B53" w:rsidP="006D3B53">
      <w:pPr>
        <w:pStyle w:val="Caption"/>
        <w:ind w:left="720"/>
        <w:jc w:val="left"/>
        <w:rPr>
          <w:b w:val="0"/>
          <w:bCs w:val="0"/>
        </w:rPr>
      </w:pPr>
      <w:r w:rsidRPr="00B32C65">
        <w:rPr>
          <w:b w:val="0"/>
          <w:bCs w:val="0"/>
        </w:rPr>
        <w:t>2.5 Memory Hierarchy Design</w:t>
      </w:r>
    </w:p>
    <w:p w14:paraId="1839B600" w14:textId="77777777" w:rsidR="006D3B53" w:rsidRPr="00B32C65" w:rsidRDefault="006D3B53" w:rsidP="006D3B53">
      <w:pPr>
        <w:pStyle w:val="Caption"/>
        <w:ind w:left="720"/>
        <w:jc w:val="left"/>
        <w:rPr>
          <w:b w:val="0"/>
          <w:bCs w:val="0"/>
        </w:rPr>
      </w:pPr>
      <w:r w:rsidRPr="00B32C65">
        <w:rPr>
          <w:b w:val="0"/>
          <w:bCs w:val="0"/>
        </w:rPr>
        <w:t>2.6 Control Unit Design</w:t>
      </w:r>
    </w:p>
    <w:p w14:paraId="7907D452" w14:textId="77777777" w:rsidR="006D3B53" w:rsidRPr="00B32C65" w:rsidRDefault="006D3B53" w:rsidP="006D3B53">
      <w:pPr>
        <w:pStyle w:val="Caption"/>
        <w:ind w:left="720"/>
        <w:jc w:val="left"/>
        <w:rPr>
          <w:b w:val="0"/>
          <w:bCs w:val="0"/>
        </w:rPr>
      </w:pPr>
      <w:r w:rsidRPr="00B32C65">
        <w:rPr>
          <w:b w:val="0"/>
          <w:bCs w:val="0"/>
        </w:rPr>
        <w:t>2.7 Hazard Unit Design</w:t>
      </w:r>
    </w:p>
    <w:p w14:paraId="3C694214" w14:textId="77777777" w:rsidR="006D3B53" w:rsidRPr="00B32C65" w:rsidRDefault="006D3B53" w:rsidP="006D3B53">
      <w:pPr>
        <w:pStyle w:val="Caption"/>
        <w:ind w:left="720"/>
        <w:jc w:val="left"/>
        <w:rPr>
          <w:b w:val="0"/>
          <w:bCs w:val="0"/>
        </w:rPr>
      </w:pPr>
      <w:r w:rsidRPr="00B32C65">
        <w:rPr>
          <w:b w:val="0"/>
          <w:bCs w:val="0"/>
        </w:rPr>
        <w:t>2.8 ALU Design</w:t>
      </w:r>
    </w:p>
    <w:p w14:paraId="6A030A01" w14:textId="0DE2BF2A" w:rsidR="006D3B53" w:rsidRPr="00B32C65" w:rsidRDefault="006D3B53" w:rsidP="00B32C65">
      <w:pPr>
        <w:pStyle w:val="Caption"/>
        <w:ind w:left="720"/>
        <w:jc w:val="left"/>
        <w:rPr>
          <w:b w:val="0"/>
          <w:bCs w:val="0"/>
        </w:rPr>
      </w:pPr>
      <w:r w:rsidRPr="00B32C65">
        <w:rPr>
          <w:b w:val="0"/>
          <w:bCs w:val="0"/>
        </w:rPr>
        <w:t>2.9 Register File Design</w:t>
      </w:r>
    </w:p>
    <w:p w14:paraId="6D1E6152" w14:textId="11A3AC52" w:rsidR="006D3B53" w:rsidRDefault="006D3B53" w:rsidP="006D3B53">
      <w:pPr>
        <w:pStyle w:val="Caption"/>
        <w:numPr>
          <w:ilvl w:val="0"/>
          <w:numId w:val="47"/>
        </w:numPr>
        <w:jc w:val="left"/>
      </w:pPr>
      <w:r>
        <w:t>Hardware Implementation</w:t>
      </w:r>
    </w:p>
    <w:p w14:paraId="41886965" w14:textId="77777777" w:rsidR="006D3B53" w:rsidRPr="00B32C65" w:rsidRDefault="006D3B53" w:rsidP="006D3B53">
      <w:pPr>
        <w:pStyle w:val="Caption"/>
        <w:ind w:left="720"/>
        <w:jc w:val="left"/>
        <w:rPr>
          <w:b w:val="0"/>
          <w:bCs w:val="0"/>
        </w:rPr>
      </w:pPr>
      <w:r w:rsidRPr="00B32C65">
        <w:rPr>
          <w:b w:val="0"/>
          <w:bCs w:val="0"/>
        </w:rPr>
        <w:t>3.1 FPGA Selection and Setup</w:t>
      </w:r>
    </w:p>
    <w:p w14:paraId="29402308" w14:textId="77777777" w:rsidR="006D3B53" w:rsidRPr="00B32C65" w:rsidRDefault="006D3B53" w:rsidP="006D3B53">
      <w:pPr>
        <w:pStyle w:val="Caption"/>
        <w:ind w:left="720"/>
        <w:jc w:val="left"/>
        <w:rPr>
          <w:b w:val="0"/>
          <w:bCs w:val="0"/>
        </w:rPr>
      </w:pPr>
      <w:r w:rsidRPr="00B32C65">
        <w:rPr>
          <w:b w:val="0"/>
          <w:bCs w:val="0"/>
        </w:rPr>
        <w:t>3.2 HDL (Verilog) Coding for Processor</w:t>
      </w:r>
    </w:p>
    <w:p w14:paraId="1C8CAD7E" w14:textId="77777777" w:rsidR="006D3B53" w:rsidRPr="00B32C65" w:rsidRDefault="006D3B53" w:rsidP="006D3B53">
      <w:pPr>
        <w:pStyle w:val="Caption"/>
        <w:ind w:left="720"/>
        <w:jc w:val="left"/>
        <w:rPr>
          <w:b w:val="0"/>
          <w:bCs w:val="0"/>
        </w:rPr>
      </w:pPr>
      <w:r w:rsidRPr="00B32C65">
        <w:rPr>
          <w:b w:val="0"/>
          <w:bCs w:val="0"/>
        </w:rPr>
        <w:t>3.3 Integration of Custom ISA</w:t>
      </w:r>
    </w:p>
    <w:p w14:paraId="1865D080" w14:textId="4ECC664E" w:rsidR="006D3B53" w:rsidRPr="00B32C65" w:rsidRDefault="006D3B53" w:rsidP="00B32C65">
      <w:pPr>
        <w:pStyle w:val="Caption"/>
        <w:ind w:left="720"/>
        <w:jc w:val="left"/>
        <w:rPr>
          <w:b w:val="0"/>
          <w:bCs w:val="0"/>
        </w:rPr>
      </w:pPr>
      <w:r w:rsidRPr="00B32C65">
        <w:rPr>
          <w:b w:val="0"/>
          <w:bCs w:val="0"/>
        </w:rPr>
        <w:t>3.4 Testing Individual Hardware Components</w:t>
      </w:r>
    </w:p>
    <w:p w14:paraId="54BE3A1C" w14:textId="14FC8828" w:rsidR="006D3B53" w:rsidRDefault="006D3B53" w:rsidP="006D3B53">
      <w:pPr>
        <w:pStyle w:val="Caption"/>
        <w:numPr>
          <w:ilvl w:val="0"/>
          <w:numId w:val="47"/>
        </w:numPr>
        <w:jc w:val="left"/>
      </w:pPr>
      <w:r>
        <w:t>Software Integration</w:t>
      </w:r>
    </w:p>
    <w:p w14:paraId="20C81A0B" w14:textId="77777777" w:rsidR="006D3B53" w:rsidRPr="00B32C65" w:rsidRDefault="006D3B53" w:rsidP="006D3B53">
      <w:pPr>
        <w:pStyle w:val="Caption"/>
        <w:ind w:left="720"/>
        <w:jc w:val="left"/>
        <w:rPr>
          <w:b w:val="0"/>
          <w:bCs w:val="0"/>
        </w:rPr>
      </w:pPr>
      <w:r w:rsidRPr="00B32C65">
        <w:rPr>
          <w:b w:val="0"/>
          <w:bCs w:val="0"/>
        </w:rPr>
        <w:t>4.1 Development of Custom Assembly Code for Matrix MAC</w:t>
      </w:r>
    </w:p>
    <w:p w14:paraId="379BD19E" w14:textId="77777777" w:rsidR="006D3B53" w:rsidRPr="00B32C65" w:rsidRDefault="006D3B53" w:rsidP="006D3B53">
      <w:pPr>
        <w:pStyle w:val="Caption"/>
        <w:ind w:left="720"/>
        <w:jc w:val="left"/>
        <w:rPr>
          <w:b w:val="0"/>
          <w:bCs w:val="0"/>
        </w:rPr>
      </w:pPr>
      <w:r w:rsidRPr="00B32C65">
        <w:rPr>
          <w:b w:val="0"/>
          <w:bCs w:val="0"/>
        </w:rPr>
        <w:t>4.2 Software-Hardware Integration</w:t>
      </w:r>
    </w:p>
    <w:p w14:paraId="712873E5" w14:textId="127D9315" w:rsidR="006D3B53" w:rsidRPr="00B32C65" w:rsidRDefault="006D3B53" w:rsidP="00B32C65">
      <w:pPr>
        <w:pStyle w:val="Caption"/>
        <w:ind w:left="720"/>
        <w:jc w:val="left"/>
        <w:rPr>
          <w:b w:val="0"/>
          <w:bCs w:val="0"/>
        </w:rPr>
      </w:pPr>
      <w:r w:rsidRPr="00B32C65">
        <w:rPr>
          <w:b w:val="0"/>
          <w:bCs w:val="0"/>
        </w:rPr>
        <w:t>4.3 Debugging and Testing Software-Hardware Interaction</w:t>
      </w:r>
    </w:p>
    <w:p w14:paraId="125B6DAB" w14:textId="3B28807C" w:rsidR="006D3B53" w:rsidRDefault="006D3B53" w:rsidP="006D3B53">
      <w:pPr>
        <w:pStyle w:val="Caption"/>
        <w:numPr>
          <w:ilvl w:val="0"/>
          <w:numId w:val="47"/>
        </w:numPr>
        <w:jc w:val="left"/>
      </w:pPr>
      <w:r>
        <w:t>Performance Optimization</w:t>
      </w:r>
    </w:p>
    <w:p w14:paraId="588AF79D" w14:textId="77777777" w:rsidR="006D3B53" w:rsidRPr="00B32C65" w:rsidRDefault="006D3B53" w:rsidP="006D3B53">
      <w:pPr>
        <w:pStyle w:val="Caption"/>
        <w:ind w:left="720"/>
        <w:jc w:val="left"/>
        <w:rPr>
          <w:b w:val="0"/>
          <w:bCs w:val="0"/>
        </w:rPr>
      </w:pPr>
      <w:r w:rsidRPr="00B32C65">
        <w:rPr>
          <w:b w:val="0"/>
          <w:bCs w:val="0"/>
        </w:rPr>
        <w:t>5.1 Clock Frequency Optimization</w:t>
      </w:r>
    </w:p>
    <w:p w14:paraId="664A1F3E" w14:textId="77777777" w:rsidR="006D3B53" w:rsidRPr="00B32C65" w:rsidRDefault="006D3B53" w:rsidP="006D3B53">
      <w:pPr>
        <w:pStyle w:val="Caption"/>
        <w:ind w:left="720"/>
        <w:jc w:val="left"/>
        <w:rPr>
          <w:b w:val="0"/>
          <w:bCs w:val="0"/>
        </w:rPr>
      </w:pPr>
      <w:r w:rsidRPr="00B32C65">
        <w:rPr>
          <w:b w:val="0"/>
          <w:bCs w:val="0"/>
        </w:rPr>
        <w:t>5.2 Pipeline Optimization</w:t>
      </w:r>
    </w:p>
    <w:p w14:paraId="449D8C3A" w14:textId="77777777" w:rsidR="006D3B53" w:rsidRPr="00B32C65" w:rsidRDefault="006D3B53" w:rsidP="006D3B53">
      <w:pPr>
        <w:pStyle w:val="Caption"/>
        <w:ind w:left="720"/>
        <w:jc w:val="left"/>
        <w:rPr>
          <w:b w:val="0"/>
          <w:bCs w:val="0"/>
        </w:rPr>
      </w:pPr>
      <w:r w:rsidRPr="00B32C65">
        <w:rPr>
          <w:b w:val="0"/>
          <w:bCs w:val="0"/>
        </w:rPr>
        <w:t>5.3 Memory Access Optimization</w:t>
      </w:r>
    </w:p>
    <w:p w14:paraId="43086AAC" w14:textId="768050D0" w:rsidR="006D3B53" w:rsidRDefault="006D3B53" w:rsidP="00B32C65">
      <w:pPr>
        <w:pStyle w:val="Caption"/>
        <w:ind w:left="720"/>
        <w:jc w:val="left"/>
        <w:rPr>
          <w:b w:val="0"/>
          <w:bCs w:val="0"/>
        </w:rPr>
      </w:pPr>
      <w:r w:rsidRPr="00B32C65">
        <w:rPr>
          <w:b w:val="0"/>
          <w:bCs w:val="0"/>
        </w:rPr>
        <w:t>5.4 Custom ISA Performance Enhancement</w:t>
      </w:r>
    </w:p>
    <w:p w14:paraId="058E7839" w14:textId="77777777" w:rsidR="00B32C65" w:rsidRPr="00B32C65" w:rsidRDefault="00B32C65" w:rsidP="00B32C65"/>
    <w:p w14:paraId="0A520C42" w14:textId="107E165C" w:rsidR="006D3B53" w:rsidRDefault="006D3B53" w:rsidP="006D3B53">
      <w:pPr>
        <w:pStyle w:val="Caption"/>
        <w:numPr>
          <w:ilvl w:val="0"/>
          <w:numId w:val="47"/>
        </w:numPr>
        <w:jc w:val="left"/>
      </w:pPr>
      <w:r>
        <w:t>Testing and Validation</w:t>
      </w:r>
    </w:p>
    <w:p w14:paraId="08ACE60B" w14:textId="77777777" w:rsidR="006D3B53" w:rsidRPr="00B32C65" w:rsidRDefault="006D3B53" w:rsidP="006D3B53">
      <w:pPr>
        <w:pStyle w:val="Caption"/>
        <w:ind w:left="720"/>
        <w:jc w:val="left"/>
        <w:rPr>
          <w:b w:val="0"/>
          <w:bCs w:val="0"/>
        </w:rPr>
      </w:pPr>
      <w:r w:rsidRPr="00B32C65">
        <w:rPr>
          <w:b w:val="0"/>
          <w:bCs w:val="0"/>
        </w:rPr>
        <w:t>6.1 Unit Testing of Hardware Components</w:t>
      </w:r>
    </w:p>
    <w:p w14:paraId="6C01F1F6" w14:textId="77777777" w:rsidR="006D3B53" w:rsidRPr="00B32C65" w:rsidRDefault="006D3B53" w:rsidP="006D3B53">
      <w:pPr>
        <w:pStyle w:val="Caption"/>
        <w:ind w:left="720"/>
        <w:jc w:val="left"/>
        <w:rPr>
          <w:b w:val="0"/>
          <w:bCs w:val="0"/>
        </w:rPr>
      </w:pPr>
      <w:r w:rsidRPr="00B32C65">
        <w:rPr>
          <w:b w:val="0"/>
          <w:bCs w:val="0"/>
        </w:rPr>
        <w:t>6.2 Integration Testing of the Processor</w:t>
      </w:r>
    </w:p>
    <w:p w14:paraId="21AC4C87" w14:textId="77777777" w:rsidR="006D3B53" w:rsidRPr="00B32C65" w:rsidRDefault="006D3B53" w:rsidP="006D3B53">
      <w:pPr>
        <w:pStyle w:val="Caption"/>
        <w:ind w:left="720"/>
        <w:jc w:val="left"/>
        <w:rPr>
          <w:b w:val="0"/>
          <w:bCs w:val="0"/>
        </w:rPr>
      </w:pPr>
      <w:r w:rsidRPr="00B32C65">
        <w:rPr>
          <w:b w:val="0"/>
          <w:bCs w:val="0"/>
        </w:rPr>
        <w:t>6.3 Validation of Custom Matrix MAC Instructions</w:t>
      </w:r>
    </w:p>
    <w:p w14:paraId="6A0088B8" w14:textId="77777777" w:rsidR="006D3B53" w:rsidRPr="00B32C65" w:rsidRDefault="006D3B53" w:rsidP="006D3B53">
      <w:pPr>
        <w:pStyle w:val="Caption"/>
        <w:ind w:left="720"/>
        <w:jc w:val="left"/>
        <w:rPr>
          <w:b w:val="0"/>
          <w:bCs w:val="0"/>
        </w:rPr>
      </w:pPr>
      <w:r w:rsidRPr="00B32C65">
        <w:rPr>
          <w:b w:val="0"/>
          <w:bCs w:val="0"/>
        </w:rPr>
        <w:t>6.4 Performance Testing</w:t>
      </w:r>
    </w:p>
    <w:p w14:paraId="6CDF5354" w14:textId="31CBA961" w:rsidR="006D3B53" w:rsidRDefault="006D3B53" w:rsidP="006D3B53">
      <w:pPr>
        <w:pStyle w:val="Caption"/>
        <w:numPr>
          <w:ilvl w:val="0"/>
          <w:numId w:val="47"/>
        </w:numPr>
        <w:jc w:val="left"/>
      </w:pPr>
      <w:r>
        <w:t>Documentation and Reporting</w:t>
      </w:r>
    </w:p>
    <w:p w14:paraId="4E8CB76C" w14:textId="77777777" w:rsidR="006D3B53" w:rsidRPr="00B32C65" w:rsidRDefault="006D3B53" w:rsidP="006D3B53">
      <w:pPr>
        <w:pStyle w:val="Caption"/>
        <w:ind w:left="720"/>
        <w:jc w:val="left"/>
        <w:rPr>
          <w:b w:val="0"/>
          <w:bCs w:val="0"/>
        </w:rPr>
      </w:pPr>
      <w:r w:rsidRPr="00B32C65">
        <w:rPr>
          <w:b w:val="0"/>
          <w:bCs w:val="0"/>
        </w:rPr>
        <w:t>7.1 Project Documentation</w:t>
      </w:r>
    </w:p>
    <w:p w14:paraId="07659875" w14:textId="77777777" w:rsidR="006D3B53" w:rsidRPr="00B32C65" w:rsidRDefault="006D3B53" w:rsidP="006D3B53">
      <w:pPr>
        <w:pStyle w:val="Caption"/>
        <w:ind w:left="720"/>
        <w:jc w:val="left"/>
        <w:rPr>
          <w:b w:val="0"/>
          <w:bCs w:val="0"/>
        </w:rPr>
      </w:pPr>
      <w:r w:rsidRPr="00B32C65">
        <w:rPr>
          <w:b w:val="0"/>
          <w:bCs w:val="0"/>
        </w:rPr>
        <w:t>7.2 Schematic Diagrams</w:t>
      </w:r>
    </w:p>
    <w:p w14:paraId="5F967B65" w14:textId="77777777" w:rsidR="006D3B53" w:rsidRPr="00B32C65" w:rsidRDefault="006D3B53" w:rsidP="006D3B53">
      <w:pPr>
        <w:pStyle w:val="Caption"/>
        <w:ind w:left="720"/>
        <w:jc w:val="left"/>
        <w:rPr>
          <w:b w:val="0"/>
          <w:bCs w:val="0"/>
        </w:rPr>
      </w:pPr>
      <w:r w:rsidRPr="00B32C65">
        <w:rPr>
          <w:b w:val="0"/>
          <w:bCs w:val="0"/>
        </w:rPr>
        <w:t>7.3 User Manuals</w:t>
      </w:r>
    </w:p>
    <w:p w14:paraId="2B08C90E" w14:textId="77777777" w:rsidR="006D3B53" w:rsidRPr="00B32C65" w:rsidRDefault="006D3B53" w:rsidP="006D3B53">
      <w:pPr>
        <w:pStyle w:val="Caption"/>
        <w:ind w:left="720"/>
        <w:jc w:val="left"/>
        <w:rPr>
          <w:b w:val="0"/>
          <w:bCs w:val="0"/>
        </w:rPr>
      </w:pPr>
      <w:r w:rsidRPr="00B32C65">
        <w:rPr>
          <w:b w:val="0"/>
          <w:bCs w:val="0"/>
        </w:rPr>
        <w:t>7.4 Project Reports</w:t>
      </w:r>
    </w:p>
    <w:p w14:paraId="47E64525" w14:textId="22AA9727" w:rsidR="006D3B53" w:rsidRDefault="006D3B53" w:rsidP="006D3B53">
      <w:pPr>
        <w:pStyle w:val="Caption"/>
        <w:numPr>
          <w:ilvl w:val="0"/>
          <w:numId w:val="47"/>
        </w:numPr>
        <w:jc w:val="left"/>
      </w:pPr>
      <w:r>
        <w:t>Project Management and Coordination</w:t>
      </w:r>
    </w:p>
    <w:p w14:paraId="67F7881C" w14:textId="77777777" w:rsidR="006D3B53" w:rsidRPr="00B32C65" w:rsidRDefault="006D3B53" w:rsidP="006D3B53">
      <w:pPr>
        <w:pStyle w:val="Caption"/>
        <w:ind w:left="720"/>
        <w:jc w:val="left"/>
        <w:rPr>
          <w:b w:val="0"/>
          <w:bCs w:val="0"/>
        </w:rPr>
      </w:pPr>
      <w:r w:rsidRPr="00B32C65">
        <w:rPr>
          <w:b w:val="0"/>
          <w:bCs w:val="0"/>
        </w:rPr>
        <w:t>8.1 Project Meetings</w:t>
      </w:r>
    </w:p>
    <w:p w14:paraId="1E2D9B0D" w14:textId="77777777" w:rsidR="006D3B53" w:rsidRPr="00B32C65" w:rsidRDefault="006D3B53" w:rsidP="006D3B53">
      <w:pPr>
        <w:pStyle w:val="Caption"/>
        <w:ind w:left="720"/>
        <w:jc w:val="left"/>
        <w:rPr>
          <w:b w:val="0"/>
          <w:bCs w:val="0"/>
        </w:rPr>
      </w:pPr>
      <w:r w:rsidRPr="00B32C65">
        <w:rPr>
          <w:b w:val="0"/>
          <w:bCs w:val="0"/>
        </w:rPr>
        <w:t>8.2 Progress Tracking and Reporting</w:t>
      </w:r>
    </w:p>
    <w:p w14:paraId="56A20562" w14:textId="77777777" w:rsidR="006D3B53" w:rsidRPr="00B32C65" w:rsidRDefault="006D3B53" w:rsidP="006D3B53">
      <w:pPr>
        <w:pStyle w:val="Caption"/>
        <w:ind w:left="720"/>
        <w:jc w:val="left"/>
        <w:rPr>
          <w:b w:val="0"/>
          <w:bCs w:val="0"/>
        </w:rPr>
      </w:pPr>
      <w:r w:rsidRPr="00B32C65">
        <w:rPr>
          <w:b w:val="0"/>
          <w:bCs w:val="0"/>
        </w:rPr>
        <w:t>8.3 Issue Resolution</w:t>
      </w:r>
    </w:p>
    <w:p w14:paraId="20B55B44" w14:textId="77777777" w:rsidR="006D3B53" w:rsidRPr="00B32C65" w:rsidRDefault="006D3B53" w:rsidP="006D3B53">
      <w:pPr>
        <w:pStyle w:val="Caption"/>
        <w:ind w:left="720"/>
        <w:jc w:val="left"/>
        <w:rPr>
          <w:b w:val="0"/>
          <w:bCs w:val="0"/>
        </w:rPr>
      </w:pPr>
      <w:r w:rsidRPr="00B32C65">
        <w:rPr>
          <w:b w:val="0"/>
          <w:bCs w:val="0"/>
        </w:rPr>
        <w:t>8.4 Risk Management</w:t>
      </w:r>
    </w:p>
    <w:p w14:paraId="5EDDA6A1" w14:textId="10BD8BCE" w:rsidR="006D3B53" w:rsidRPr="006D3B53" w:rsidRDefault="006D3B53" w:rsidP="00B32C65">
      <w:pPr>
        <w:pStyle w:val="Caption"/>
        <w:ind w:left="720"/>
        <w:jc w:val="left"/>
      </w:pPr>
      <w:r w:rsidRPr="00B32C65">
        <w:rPr>
          <w:b w:val="0"/>
          <w:bCs w:val="0"/>
        </w:rPr>
        <w:t>8.5 Resource Allocation</w:t>
      </w:r>
    </w:p>
    <w:p w14:paraId="23CABA0A" w14:textId="784E5224" w:rsidR="006D3B53" w:rsidRDefault="006D3B53" w:rsidP="006D3B53">
      <w:pPr>
        <w:pStyle w:val="Caption"/>
        <w:numPr>
          <w:ilvl w:val="0"/>
          <w:numId w:val="47"/>
        </w:numPr>
        <w:jc w:val="left"/>
      </w:pPr>
      <w:r>
        <w:t>Quality Assurance</w:t>
      </w:r>
    </w:p>
    <w:p w14:paraId="334FDD03" w14:textId="77777777" w:rsidR="006D3B53" w:rsidRPr="00B32C65" w:rsidRDefault="006D3B53" w:rsidP="006D3B53">
      <w:pPr>
        <w:pStyle w:val="Caption"/>
        <w:ind w:left="720"/>
        <w:jc w:val="left"/>
        <w:rPr>
          <w:b w:val="0"/>
          <w:bCs w:val="0"/>
        </w:rPr>
      </w:pPr>
      <w:r w:rsidRPr="00B32C65">
        <w:rPr>
          <w:b w:val="0"/>
          <w:bCs w:val="0"/>
        </w:rPr>
        <w:t>9.1 Quality Control Checks</w:t>
      </w:r>
    </w:p>
    <w:p w14:paraId="19DE8B97" w14:textId="77777777" w:rsidR="006D3B53" w:rsidRPr="00B32C65" w:rsidRDefault="006D3B53" w:rsidP="006D3B53">
      <w:pPr>
        <w:pStyle w:val="Caption"/>
        <w:ind w:left="720"/>
        <w:jc w:val="left"/>
        <w:rPr>
          <w:b w:val="0"/>
          <w:bCs w:val="0"/>
        </w:rPr>
      </w:pPr>
      <w:r w:rsidRPr="00B32C65">
        <w:rPr>
          <w:b w:val="0"/>
          <w:bCs w:val="0"/>
        </w:rPr>
        <w:t>9.2 Code Reviews</w:t>
      </w:r>
    </w:p>
    <w:p w14:paraId="2F24EBE3" w14:textId="0B7034E3" w:rsidR="006D3B53" w:rsidRPr="00B32C65" w:rsidRDefault="006D3B53" w:rsidP="00B32C65">
      <w:pPr>
        <w:pStyle w:val="Caption"/>
        <w:ind w:left="720"/>
        <w:jc w:val="left"/>
        <w:rPr>
          <w:b w:val="0"/>
          <w:bCs w:val="0"/>
        </w:rPr>
      </w:pPr>
      <w:r w:rsidRPr="00B32C65">
        <w:rPr>
          <w:b w:val="0"/>
          <w:bCs w:val="0"/>
        </w:rPr>
        <w:t>9.3 Testing and Validation Audits</w:t>
      </w:r>
    </w:p>
    <w:p w14:paraId="3F6B5F15" w14:textId="367A216E" w:rsidR="006D3B53" w:rsidRDefault="006D3B53" w:rsidP="006D3B53">
      <w:pPr>
        <w:pStyle w:val="Caption"/>
        <w:numPr>
          <w:ilvl w:val="0"/>
          <w:numId w:val="47"/>
        </w:numPr>
        <w:jc w:val="left"/>
      </w:pPr>
      <w:r>
        <w:t>Project Completion and Delivery</w:t>
      </w:r>
    </w:p>
    <w:p w14:paraId="152B7941" w14:textId="77777777" w:rsidR="006D3B53" w:rsidRPr="00B32C65" w:rsidRDefault="006D3B53" w:rsidP="006D3B53">
      <w:pPr>
        <w:pStyle w:val="Caption"/>
        <w:ind w:left="720"/>
        <w:jc w:val="left"/>
        <w:rPr>
          <w:b w:val="0"/>
          <w:bCs w:val="0"/>
        </w:rPr>
      </w:pPr>
      <w:r w:rsidRPr="00B32C65">
        <w:rPr>
          <w:b w:val="0"/>
          <w:bCs w:val="0"/>
        </w:rPr>
        <w:t>10.1 Final System Integration</w:t>
      </w:r>
    </w:p>
    <w:p w14:paraId="3FD7772C" w14:textId="77777777" w:rsidR="006D3B53" w:rsidRPr="00B32C65" w:rsidRDefault="006D3B53" w:rsidP="006D3B53">
      <w:pPr>
        <w:pStyle w:val="Caption"/>
        <w:ind w:left="720"/>
        <w:jc w:val="left"/>
        <w:rPr>
          <w:b w:val="0"/>
          <w:bCs w:val="0"/>
        </w:rPr>
      </w:pPr>
      <w:r w:rsidRPr="00B32C65">
        <w:rPr>
          <w:b w:val="0"/>
          <w:bCs w:val="0"/>
        </w:rPr>
        <w:t>10.2 Final Testing and Validation</w:t>
      </w:r>
    </w:p>
    <w:p w14:paraId="4803B48A" w14:textId="77777777" w:rsidR="006D3B53" w:rsidRPr="00B32C65" w:rsidRDefault="006D3B53" w:rsidP="006D3B53">
      <w:pPr>
        <w:pStyle w:val="Caption"/>
        <w:ind w:left="720"/>
        <w:jc w:val="left"/>
        <w:rPr>
          <w:b w:val="0"/>
          <w:bCs w:val="0"/>
        </w:rPr>
      </w:pPr>
      <w:r w:rsidRPr="00B32C65">
        <w:rPr>
          <w:b w:val="0"/>
          <w:bCs w:val="0"/>
        </w:rPr>
        <w:t>10.3 Handover to End-Users or Stakeholders</w:t>
      </w:r>
    </w:p>
    <w:p w14:paraId="3F1F244A" w14:textId="3CDBA6C9" w:rsidR="006D3B53" w:rsidRPr="00B32C65" w:rsidRDefault="006D3B53" w:rsidP="00B32C65">
      <w:pPr>
        <w:pStyle w:val="Caption"/>
        <w:ind w:left="720"/>
        <w:jc w:val="left"/>
        <w:rPr>
          <w:b w:val="0"/>
          <w:bCs w:val="0"/>
        </w:rPr>
      </w:pPr>
      <w:r w:rsidRPr="00B32C65">
        <w:rPr>
          <w:b w:val="0"/>
          <w:bCs w:val="0"/>
        </w:rPr>
        <w:t>10.4 Project Closure and Documentation Archive</w:t>
      </w:r>
    </w:p>
    <w:p w14:paraId="46E1B89B" w14:textId="08B4F7DA" w:rsidR="006D3B53" w:rsidRDefault="006D3B53" w:rsidP="00B32C65">
      <w:pPr>
        <w:pStyle w:val="Caption"/>
        <w:numPr>
          <w:ilvl w:val="0"/>
          <w:numId w:val="47"/>
        </w:numPr>
        <w:jc w:val="left"/>
      </w:pPr>
      <w:r>
        <w:t>Post-Project Evaluation</w:t>
      </w:r>
    </w:p>
    <w:p w14:paraId="5C73F2F7" w14:textId="77777777" w:rsidR="006D3B53" w:rsidRPr="00B32C65" w:rsidRDefault="006D3B53" w:rsidP="006D3B53">
      <w:pPr>
        <w:pStyle w:val="Caption"/>
        <w:ind w:left="720"/>
        <w:jc w:val="left"/>
        <w:rPr>
          <w:b w:val="0"/>
          <w:bCs w:val="0"/>
        </w:rPr>
      </w:pPr>
      <w:r w:rsidRPr="00B32C65">
        <w:rPr>
          <w:b w:val="0"/>
          <w:bCs w:val="0"/>
        </w:rPr>
        <w:t>11.1 Post-Implementation Review</w:t>
      </w:r>
    </w:p>
    <w:p w14:paraId="673CD3B5" w14:textId="77777777" w:rsidR="006D3B53" w:rsidRPr="00B32C65" w:rsidRDefault="006D3B53" w:rsidP="006D3B53">
      <w:pPr>
        <w:pStyle w:val="Caption"/>
        <w:ind w:left="720"/>
        <w:jc w:val="left"/>
        <w:rPr>
          <w:b w:val="0"/>
          <w:bCs w:val="0"/>
        </w:rPr>
      </w:pPr>
      <w:r w:rsidRPr="00B32C65">
        <w:rPr>
          <w:b w:val="0"/>
          <w:bCs w:val="0"/>
        </w:rPr>
        <w:t>11.2 Lessons Learned</w:t>
      </w:r>
    </w:p>
    <w:p w14:paraId="4DB83A9D" w14:textId="77777777" w:rsidR="00B32C65" w:rsidRPr="00B32C65" w:rsidRDefault="006D3B53" w:rsidP="006D3B53">
      <w:pPr>
        <w:pStyle w:val="Caption"/>
        <w:ind w:left="720"/>
        <w:jc w:val="left"/>
        <w:rPr>
          <w:b w:val="0"/>
          <w:bCs w:val="0"/>
        </w:rPr>
        <w:sectPr w:rsidR="00B32C65" w:rsidRPr="00B32C65" w:rsidSect="00B32C65">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num="2" w:space="720"/>
          <w:titlePg/>
          <w:docGrid w:linePitch="360"/>
        </w:sectPr>
      </w:pPr>
      <w:r w:rsidRPr="00B32C65">
        <w:rPr>
          <w:b w:val="0"/>
          <w:bCs w:val="0"/>
        </w:rPr>
        <w:t>11.3 Future Enhancement Recommendations</w:t>
      </w:r>
      <w:r w:rsidRPr="00B32C65">
        <w:rPr>
          <w:b w:val="0"/>
          <w:bCs w:val="0"/>
        </w:rPr>
        <w:t xml:space="preserve"> </w:t>
      </w:r>
    </w:p>
    <w:p w14:paraId="4E94D819" w14:textId="1EE4CCEA" w:rsidR="00EC4FEF" w:rsidRPr="001E18B8" w:rsidRDefault="00B32C65" w:rsidP="001E18B8">
      <w:pPr>
        <w:rPr>
          <w:b/>
          <w:bCs/>
        </w:rPr>
      </w:pPr>
      <w:r>
        <w:rPr>
          <w:noProof/>
        </w:rPr>
        <w:lastRenderedPageBreak/>
        <mc:AlternateContent>
          <mc:Choice Requires="wps">
            <w:drawing>
              <wp:anchor distT="0" distB="0" distL="114300" distR="114300" simplePos="0" relativeHeight="251664384" behindDoc="0" locked="0" layoutInCell="1" allowOverlap="1" wp14:anchorId="5E4CC5EC" wp14:editId="5EBF0FAE">
                <wp:simplePos x="0" y="0"/>
                <wp:positionH relativeFrom="margin">
                  <wp:align>center</wp:align>
                </wp:positionH>
                <wp:positionV relativeFrom="paragraph">
                  <wp:posOffset>7734300</wp:posOffset>
                </wp:positionV>
                <wp:extent cx="3276600" cy="635"/>
                <wp:effectExtent l="0" t="0" r="0" b="0"/>
                <wp:wrapTopAndBottom/>
                <wp:docPr id="1494062486" name="Text Box 1"/>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57A57AE5" w14:textId="336EC139" w:rsidR="00B32C65" w:rsidRPr="007F1372" w:rsidRDefault="00B32C65" w:rsidP="00B32C65">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92282">
                              <w:t>Work Breakdown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4CC5EC" id="_x0000_t202" coordsize="21600,21600" o:spt="202" path="m,l,21600r21600,l21600,xe">
                <v:stroke joinstyle="miter"/>
                <v:path gradientshapeok="t" o:connecttype="rect"/>
              </v:shapetype>
              <v:shape id="Text Box 1" o:spid="_x0000_s1026" type="#_x0000_t202" style="position:absolute;left:0;text-align:left;margin-left:0;margin-top:609pt;width:25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DbFQIAADgEAAAOAAAAZHJzL2Uyb0RvYy54bWysU8Fu2zAMvQ/YPwi6L05SL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Nm/mmxmFJKUm5x8zF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" stroked="f">
                <v:textbox style="mso-fit-shape-to-text:t" inset="0,0,0,0">
                  <w:txbxContent>
                    <w:p w14:paraId="57A57AE5" w14:textId="336EC139" w:rsidR="00B32C65" w:rsidRPr="007F1372" w:rsidRDefault="00B32C65" w:rsidP="00B32C65">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92282">
                        <w:t>Work Breakdown Structure</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38449579" wp14:editId="62C97939">
            <wp:simplePos x="0" y="0"/>
            <wp:positionH relativeFrom="margin">
              <wp:align>center</wp:align>
            </wp:positionH>
            <wp:positionV relativeFrom="paragraph">
              <wp:posOffset>0</wp:posOffset>
            </wp:positionV>
            <wp:extent cx="3276600" cy="7781925"/>
            <wp:effectExtent l="0" t="0" r="0" b="9525"/>
            <wp:wrapTopAndBottom/>
            <wp:docPr id="205970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6600" cy="778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EF" w:rsidRPr="00B32C65">
        <w:rPr>
          <w:b/>
          <w:bCs/>
        </w:rPr>
        <w:br w:type="page"/>
      </w:r>
    </w:p>
    <w:p w14:paraId="3F330B14" w14:textId="697B8BCA" w:rsidR="00287891" w:rsidRPr="00287891" w:rsidRDefault="00287891" w:rsidP="006D3B53">
      <w:pPr>
        <w:pStyle w:val="Heading1"/>
      </w:pPr>
      <w:bookmarkStart w:id="8" w:name="_Toc402273403"/>
      <w:r w:rsidRPr="00287891">
        <w:lastRenderedPageBreak/>
        <w:t>Design</w:t>
      </w:r>
      <w:bookmarkEnd w:id="8"/>
    </w:p>
    <w:p w14:paraId="02D40311" w14:textId="79215D19" w:rsidR="001E18B8" w:rsidRPr="00287891" w:rsidRDefault="00EC4FEF" w:rsidP="001E18B8">
      <w:pPr>
        <w:pStyle w:val="Heading2"/>
      </w:pPr>
      <w:bookmarkStart w:id="9" w:name="_Toc402273404"/>
      <w:r>
        <w:t>ARCHITECTURAL DESIGN</w:t>
      </w:r>
      <w:bookmarkEnd w:id="9"/>
      <w:r w:rsidR="001E18B8">
        <w:t xml:space="preserve"> </w:t>
      </w:r>
    </w:p>
    <w:p w14:paraId="1A865D2C" w14:textId="0FFD7B1A" w:rsidR="001E18B8" w:rsidRDefault="001E18B8" w:rsidP="001E18B8">
      <w:pPr>
        <w:pStyle w:val="Heading3"/>
      </w:pPr>
      <w:r w:rsidRPr="001E18B8">
        <w:drawing>
          <wp:anchor distT="0" distB="0" distL="114300" distR="114300" simplePos="0" relativeHeight="251665408" behindDoc="0" locked="0" layoutInCell="1" allowOverlap="1" wp14:anchorId="64273814" wp14:editId="2294333B">
            <wp:simplePos x="0" y="0"/>
            <wp:positionH relativeFrom="margin">
              <wp:posOffset>24130</wp:posOffset>
            </wp:positionH>
            <wp:positionV relativeFrom="paragraph">
              <wp:posOffset>231140</wp:posOffset>
            </wp:positionV>
            <wp:extent cx="5784850" cy="3376930"/>
            <wp:effectExtent l="0" t="0" r="6350" b="0"/>
            <wp:wrapTopAndBottom/>
            <wp:docPr id="170919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91903" name=""/>
                    <pic:cNvPicPr/>
                  </pic:nvPicPr>
                  <pic:blipFill>
                    <a:blip r:embed="rId14">
                      <a:extLst>
                        <a:ext uri="{28A0092B-C50C-407E-A947-70E740481C1C}">
                          <a14:useLocalDpi xmlns:a14="http://schemas.microsoft.com/office/drawing/2010/main" val="0"/>
                        </a:ext>
                      </a:extLst>
                    </a:blip>
                    <a:stretch>
                      <a:fillRect/>
                    </a:stretch>
                  </pic:blipFill>
                  <pic:spPr>
                    <a:xfrm>
                      <a:off x="0" y="0"/>
                      <a:ext cx="5784850" cy="3376930"/>
                    </a:xfrm>
                    <a:prstGeom prst="rect">
                      <a:avLst/>
                    </a:prstGeom>
                  </pic:spPr>
                </pic:pic>
              </a:graphicData>
            </a:graphic>
            <wp14:sizeRelH relativeFrom="margin">
              <wp14:pctWidth>0</wp14:pctWidth>
            </wp14:sizeRelH>
            <wp14:sizeRelV relativeFrom="margin">
              <wp14:pctHeight>0</wp14:pctHeight>
            </wp14:sizeRelV>
          </wp:anchor>
        </w:drawing>
      </w:r>
      <w:r>
        <w:t>Single Cycle Processor</w:t>
      </w:r>
    </w:p>
    <w:p w14:paraId="288FE6DE" w14:textId="093638EB" w:rsidR="001E18B8" w:rsidRPr="001E18B8" w:rsidRDefault="001E18B8" w:rsidP="001E18B8"/>
    <w:p w14:paraId="1B510BEB" w14:textId="00324DCA" w:rsidR="001E18B8" w:rsidRDefault="001E18B8" w:rsidP="001E18B8">
      <w:pPr>
        <w:pStyle w:val="Heading3"/>
      </w:pPr>
      <w:r>
        <w:rPr>
          <w:noProof/>
        </w:rPr>
        <w:drawing>
          <wp:anchor distT="0" distB="0" distL="114300" distR="114300" simplePos="0" relativeHeight="251667456" behindDoc="0" locked="0" layoutInCell="1" allowOverlap="1" wp14:anchorId="4924B7D2" wp14:editId="41C2DDD4">
            <wp:simplePos x="0" y="0"/>
            <wp:positionH relativeFrom="page">
              <wp:align>center</wp:align>
            </wp:positionH>
            <wp:positionV relativeFrom="paragraph">
              <wp:posOffset>319405</wp:posOffset>
            </wp:positionV>
            <wp:extent cx="5423535" cy="3269615"/>
            <wp:effectExtent l="0" t="0" r="5715" b="6985"/>
            <wp:wrapTopAndBottom/>
            <wp:docPr id="750537024"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37024" name="Picture 6" descr="A diagram of a mach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3535" cy="3269615"/>
                    </a:xfrm>
                    <a:prstGeom prst="rect">
                      <a:avLst/>
                    </a:prstGeom>
                    <a:noFill/>
                    <a:ln>
                      <a:noFill/>
                    </a:ln>
                  </pic:spPr>
                </pic:pic>
              </a:graphicData>
            </a:graphic>
            <wp14:sizeRelH relativeFrom="margin">
              <wp14:pctWidth>0</wp14:pctWidth>
            </wp14:sizeRelH>
            <wp14:sizeRelV relativeFrom="margin">
              <wp14:pctHeight>0</wp14:pctHeight>
            </wp14:sizeRelV>
          </wp:anchor>
        </w:drawing>
      </w:r>
      <w:r>
        <w:t>5 Staged</w:t>
      </w:r>
      <w:r>
        <w:t xml:space="preserve"> </w:t>
      </w:r>
      <w:r>
        <w:t xml:space="preserve">Pipelined </w:t>
      </w:r>
      <w:r>
        <w:t>Processor</w:t>
      </w:r>
    </w:p>
    <w:p w14:paraId="5B303074" w14:textId="278CBD44" w:rsidR="001E18B8" w:rsidRDefault="001E18B8" w:rsidP="001E18B8"/>
    <w:p w14:paraId="0E217714" w14:textId="53AC71A3" w:rsidR="001E18B8" w:rsidRDefault="001E18B8" w:rsidP="001E18B8"/>
    <w:p w14:paraId="7E893DD8" w14:textId="727F12E0" w:rsidR="001E18B8" w:rsidRPr="001E18B8" w:rsidRDefault="001E18B8" w:rsidP="001E18B8"/>
    <w:p w14:paraId="0ACA7EE6" w14:textId="7CAE6490" w:rsidR="00EE5905" w:rsidRDefault="001E18B8" w:rsidP="00EE5905">
      <w:pPr>
        <w:pStyle w:val="Heading3"/>
      </w:pPr>
      <w:r>
        <w:rPr>
          <w:noProof/>
        </w:rPr>
        <w:drawing>
          <wp:anchor distT="0" distB="0" distL="114300" distR="114300" simplePos="0" relativeHeight="251669504" behindDoc="0" locked="0" layoutInCell="1" allowOverlap="1" wp14:anchorId="62CE0DDD" wp14:editId="4954D389">
            <wp:simplePos x="0" y="0"/>
            <wp:positionH relativeFrom="page">
              <wp:align>center</wp:align>
            </wp:positionH>
            <wp:positionV relativeFrom="paragraph">
              <wp:posOffset>346075</wp:posOffset>
            </wp:positionV>
            <wp:extent cx="5814060" cy="4442460"/>
            <wp:effectExtent l="0" t="0" r="0" b="0"/>
            <wp:wrapTopAndBottom/>
            <wp:docPr id="685625534"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5534" name="Picture 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4060" cy="4442460"/>
                    </a:xfrm>
                    <a:prstGeom prst="rect">
                      <a:avLst/>
                    </a:prstGeom>
                    <a:noFill/>
                    <a:ln>
                      <a:noFill/>
                    </a:ln>
                  </pic:spPr>
                </pic:pic>
              </a:graphicData>
            </a:graphic>
          </wp:anchor>
        </w:drawing>
      </w:r>
      <w:r>
        <w:t xml:space="preserve">5 Staged Pipelined </w:t>
      </w:r>
      <w:r>
        <w:t xml:space="preserve">Matrix MAC </w:t>
      </w:r>
      <w:r>
        <w:t>Processor</w:t>
      </w:r>
    </w:p>
    <w:p w14:paraId="1572EFE9" w14:textId="27D37FA0" w:rsidR="00EE5905" w:rsidRDefault="00EE5905" w:rsidP="00EE5905"/>
    <w:p w14:paraId="756A7384" w14:textId="7041D89F" w:rsidR="00EE5905" w:rsidRDefault="00EE5905" w:rsidP="00EE5905"/>
    <w:p w14:paraId="0FDE7FCC" w14:textId="652C37BD" w:rsidR="00EE5905" w:rsidRDefault="00877CB2" w:rsidP="00EE5905">
      <w:r>
        <w:rPr>
          <w:noProof/>
        </w:rPr>
        <mc:AlternateContent>
          <mc:Choice Requires="wps">
            <w:drawing>
              <wp:anchor distT="0" distB="0" distL="114300" distR="114300" simplePos="0" relativeHeight="251660288" behindDoc="0" locked="0" layoutInCell="1" allowOverlap="1" wp14:anchorId="3F2DCFAC" wp14:editId="5B84D439">
                <wp:simplePos x="0" y="0"/>
                <wp:positionH relativeFrom="column">
                  <wp:posOffset>196215</wp:posOffset>
                </wp:positionH>
                <wp:positionV relativeFrom="paragraph">
                  <wp:posOffset>249555</wp:posOffset>
                </wp:positionV>
                <wp:extent cx="5118100" cy="265430"/>
                <wp:effectExtent l="0" t="0" r="6350" b="1270"/>
                <wp:wrapThrough wrapText="bothSides">
                  <wp:wrapPolygon edited="0">
                    <wp:start x="0" y="0"/>
                    <wp:lineTo x="0" y="20153"/>
                    <wp:lineTo x="21546" y="20153"/>
                    <wp:lineTo x="21546"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5118100" cy="265430"/>
                        </a:xfrm>
                        <a:prstGeom prst="rect">
                          <a:avLst/>
                        </a:prstGeom>
                        <a:solidFill>
                          <a:prstClr val="white"/>
                        </a:solidFill>
                        <a:ln>
                          <a:noFill/>
                        </a:ln>
                        <a:effectLst/>
                      </wps:spPr>
                      <wps:txbx>
                        <w:txbxContent>
                          <w:p w14:paraId="2C962767" w14:textId="77777777" w:rsidR="00877CB2" w:rsidRPr="003A6D97" w:rsidRDefault="00877CB2" w:rsidP="00877CB2">
                            <w:pPr>
                              <w:pStyle w:val="Caption"/>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DCFAC" id="Text Box 26" o:spid="_x0000_s1027" type="#_x0000_t202" style="position:absolute;left:0;text-align:left;margin-left:15.45pt;margin-top:19.65pt;width:403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" stroked="f">
                <v:textbox inset="0,0,0,0">
                  <w:txbxContent>
                    <w:p w14:paraId="2C962767" w14:textId="77777777" w:rsidR="00877CB2" w:rsidRPr="003A6D97" w:rsidRDefault="00877CB2" w:rsidP="00877CB2">
                      <w:pPr>
                        <w:pStyle w:val="Caption"/>
                        <w:jc w:val="center"/>
                        <w:rPr>
                          <w:noProof/>
                          <w:sz w:val="24"/>
                          <w:szCs w:val="24"/>
                        </w:rPr>
                      </w:pPr>
                    </w:p>
                  </w:txbxContent>
                </v:textbox>
                <w10:wrap type="through"/>
              </v:shape>
            </w:pict>
          </mc:Fallback>
        </mc:AlternateContent>
      </w:r>
    </w:p>
    <w:p w14:paraId="65D97DDD" w14:textId="0623F864" w:rsidR="00EE5905" w:rsidRDefault="00EE5905" w:rsidP="00EE5905"/>
    <w:p w14:paraId="63BE6F6F" w14:textId="51BDB283" w:rsidR="00EE5905" w:rsidRDefault="00EE5905" w:rsidP="00EE5905"/>
    <w:p w14:paraId="1BC5E199" w14:textId="77777777" w:rsidR="00EE5905" w:rsidRDefault="00EE5905" w:rsidP="00EE5905"/>
    <w:p w14:paraId="116C701E" w14:textId="4D8B4B92" w:rsidR="00EE5905" w:rsidRDefault="00EE5905" w:rsidP="00EE5905"/>
    <w:p w14:paraId="0815F7F5" w14:textId="77777777" w:rsidR="00EE5905" w:rsidRDefault="00EE5905" w:rsidP="00EE5905"/>
    <w:p w14:paraId="4DD6294D" w14:textId="3BC87DA5" w:rsidR="00EE5905" w:rsidRDefault="00EE5905" w:rsidP="00EE5905"/>
    <w:p w14:paraId="2BFB4AC3" w14:textId="77777777" w:rsidR="00EE5905" w:rsidRDefault="00EE5905" w:rsidP="00EE5905"/>
    <w:p w14:paraId="626FE1DF" w14:textId="2CD2BC8B" w:rsidR="00EE5905" w:rsidRDefault="00EE5905" w:rsidP="00EE5905"/>
    <w:p w14:paraId="79390957" w14:textId="77777777" w:rsidR="00EE5905" w:rsidRDefault="00EE5905" w:rsidP="00EE5905"/>
    <w:p w14:paraId="1C284CF0" w14:textId="77777777" w:rsidR="00EE5905" w:rsidRDefault="00EE5905" w:rsidP="00EE5905"/>
    <w:p w14:paraId="511C5041" w14:textId="77777777" w:rsidR="00EE5905" w:rsidRDefault="00EE5905" w:rsidP="00EE5905"/>
    <w:p w14:paraId="463FA8E0" w14:textId="77777777" w:rsidR="00EE5905" w:rsidRDefault="00EE5905" w:rsidP="00EE5905"/>
    <w:p w14:paraId="51E6E582" w14:textId="77777777" w:rsidR="00EE5905" w:rsidRDefault="00EE5905" w:rsidP="00EE5905"/>
    <w:p w14:paraId="21FF8B76" w14:textId="77EF71A7" w:rsidR="00EE5905" w:rsidRDefault="00176DCD" w:rsidP="001E18B8">
      <w:pPr>
        <w:pStyle w:val="Heading2"/>
      </w:pPr>
      <w:bookmarkStart w:id="10" w:name="_Toc402273405"/>
      <w:r>
        <w:lastRenderedPageBreak/>
        <w:t xml:space="preserve">Why </w:t>
      </w:r>
      <w:r w:rsidR="00C35734">
        <w:t>did we</w:t>
      </w:r>
      <w:r>
        <w:t xml:space="preserve"> choose</w:t>
      </w:r>
      <w:r w:rsidR="00C35734">
        <w:t xml:space="preserve"> Architecture</w:t>
      </w:r>
      <w:r>
        <w:t xml:space="preserve"> Design?</w:t>
      </w:r>
      <w:bookmarkEnd w:id="10"/>
    </w:p>
    <w:p w14:paraId="6B3DADC0" w14:textId="77777777" w:rsidR="00C35734" w:rsidRDefault="00C35734" w:rsidP="00C35734">
      <w:r>
        <w:t>The selection of our FPGA-based RISC-V processor architecture with an integrated Matrix MAC module is a strategic choice rooted in the pursuit of performance, versatility, and adaptability. This architecture stands out for several compelling reasons:</w:t>
      </w:r>
    </w:p>
    <w:p w14:paraId="383F837E" w14:textId="77777777" w:rsidR="00C35734" w:rsidRDefault="00C35734" w:rsidP="00C35734"/>
    <w:p w14:paraId="77A447D2" w14:textId="0B0DDB3A" w:rsidR="00C35734" w:rsidRDefault="00C35734" w:rsidP="00C35734">
      <w:pPr>
        <w:pStyle w:val="ListParagraph"/>
        <w:numPr>
          <w:ilvl w:val="0"/>
          <w:numId w:val="48"/>
        </w:numPr>
      </w:pPr>
      <w:r w:rsidRPr="00C35734">
        <w:rPr>
          <w:u w:val="single"/>
        </w:rPr>
        <w:t>High-Performance Computing</w:t>
      </w:r>
      <w:r>
        <w:t>: Our design prioritizes high-performance computing by incorporating a 32-bit RISC-V processor as its foundation. This standard RISC-V core provides a robust and well-established framework for executing general-purpose instructions efficiently.</w:t>
      </w:r>
    </w:p>
    <w:p w14:paraId="74643554" w14:textId="77777777" w:rsidR="00C35734" w:rsidRDefault="00C35734" w:rsidP="00C35734"/>
    <w:p w14:paraId="435EC30A" w14:textId="7F24D3FB" w:rsidR="00C35734" w:rsidRDefault="00C35734" w:rsidP="00C35734">
      <w:pPr>
        <w:pStyle w:val="ListParagraph"/>
        <w:numPr>
          <w:ilvl w:val="0"/>
          <w:numId w:val="48"/>
        </w:numPr>
      </w:pPr>
      <w:r w:rsidRPr="00C35734">
        <w:rPr>
          <w:u w:val="single"/>
        </w:rPr>
        <w:t>Custom Matrix MAC Instructions:</w:t>
      </w:r>
      <w:r>
        <w:t xml:space="preserve"> By introducing a custom instruction set architecture (ISA) tailored for matrix operations, we optimize the processor's capability to perform complex matrix calculations. This customization is particularly valuable for tasks that require matrix multiplication and addition, such as machine learning algorithms and scientific simulations.</w:t>
      </w:r>
    </w:p>
    <w:p w14:paraId="256D2349" w14:textId="77777777" w:rsidR="00C35734" w:rsidRDefault="00C35734" w:rsidP="00C35734"/>
    <w:p w14:paraId="66EF7A63" w14:textId="4371FA72" w:rsidR="00C35734" w:rsidRDefault="00C35734" w:rsidP="00C35734">
      <w:pPr>
        <w:pStyle w:val="ListParagraph"/>
        <w:numPr>
          <w:ilvl w:val="0"/>
          <w:numId w:val="48"/>
        </w:numPr>
      </w:pPr>
      <w:r w:rsidRPr="00C35734">
        <w:rPr>
          <w:u w:val="single"/>
        </w:rPr>
        <w:t>FPGA Compatibility:</w:t>
      </w:r>
      <w:r>
        <w:t xml:space="preserve"> Leveraging Field-Programmable Gate Arrays (FPGAs) as our hardware platform aligns with our goal of rapid prototyping and hardware acceleration. FPGAs offer the flexibility to configure and reconfigure hardware components swiftly, making them an ideal choice for iterative development and real-time testing.</w:t>
      </w:r>
    </w:p>
    <w:p w14:paraId="0C372420" w14:textId="77777777" w:rsidR="00C35734" w:rsidRDefault="00C35734" w:rsidP="00C35734"/>
    <w:p w14:paraId="3A719247" w14:textId="0727A2F9" w:rsidR="00C35734" w:rsidRDefault="00C35734" w:rsidP="00C35734">
      <w:pPr>
        <w:pStyle w:val="ListParagraph"/>
        <w:numPr>
          <w:ilvl w:val="0"/>
          <w:numId w:val="48"/>
        </w:numPr>
      </w:pPr>
      <w:r w:rsidRPr="00C35734">
        <w:rPr>
          <w:u w:val="single"/>
        </w:rPr>
        <w:t>Pipelining for Throughput</w:t>
      </w:r>
      <w:r>
        <w:t>: The adoption of a pipelining architecture with multiple stages, including fetch, decode, execute, memory, and write-back, ensures efficient instruction throughput. Pipelining enhances the processor's ability to execute instructions in parallel, thus improving overall performance.</w:t>
      </w:r>
    </w:p>
    <w:p w14:paraId="32057F8A" w14:textId="77777777" w:rsidR="00C35734" w:rsidRDefault="00C35734" w:rsidP="00C35734"/>
    <w:p w14:paraId="17FAB17E" w14:textId="3FDFE766" w:rsidR="00C35734" w:rsidRDefault="00C35734" w:rsidP="00C35734">
      <w:pPr>
        <w:pStyle w:val="ListParagraph"/>
        <w:numPr>
          <w:ilvl w:val="0"/>
          <w:numId w:val="48"/>
        </w:numPr>
      </w:pPr>
      <w:r w:rsidRPr="00C35734">
        <w:rPr>
          <w:u w:val="single"/>
        </w:rPr>
        <w:t>Software Integration</w:t>
      </w:r>
      <w:r>
        <w:t>: Our architecture seamlessly integrates software development tools like Vivado for hardware description and synthesis, Venus for assembly code development, and DigitalJS for schematic design. This integration streamlines the development process and allows for effective software-hardware co-design.</w:t>
      </w:r>
    </w:p>
    <w:p w14:paraId="0777F8E2" w14:textId="77777777" w:rsidR="00C35734" w:rsidRDefault="00C35734" w:rsidP="00C35734"/>
    <w:p w14:paraId="63960289" w14:textId="31E6EB3B" w:rsidR="00D50C95" w:rsidRDefault="00C35734" w:rsidP="00C35734">
      <w:pPr>
        <w:pStyle w:val="ListParagraph"/>
        <w:numPr>
          <w:ilvl w:val="0"/>
          <w:numId w:val="48"/>
        </w:numPr>
      </w:pPr>
      <w:r w:rsidRPr="00C35734">
        <w:rPr>
          <w:u w:val="single"/>
        </w:rPr>
        <w:t>Versatility and Compatibility</w:t>
      </w:r>
      <w:r>
        <w:t>: We ensure compatibility with the RISC-V standard (RV32I) while enhancing the processor with custom Matrix MAC instructions. This versatility enables our processor to execute both standard RISC-V instructions and specialized matrix operations, making it adaptable to a wide range of applications.</w:t>
      </w:r>
    </w:p>
    <w:p w14:paraId="0CEC255A" w14:textId="77777777" w:rsidR="00D50C95" w:rsidRDefault="00D50C95" w:rsidP="00D50C95">
      <w:pPr>
        <w:keepNext/>
        <w:jc w:val="center"/>
      </w:pPr>
    </w:p>
    <w:p w14:paraId="5A61B088" w14:textId="77777777" w:rsidR="00B00B1D" w:rsidRDefault="00B00B1D" w:rsidP="00D50C95"/>
    <w:p w14:paraId="70BE2C24" w14:textId="77777777" w:rsidR="00084060" w:rsidRDefault="00084060" w:rsidP="001E18B8">
      <w:pPr>
        <w:pStyle w:val="Heading2"/>
      </w:pPr>
      <w:bookmarkStart w:id="11" w:name="_Toc402273406"/>
      <w:r>
        <w:lastRenderedPageBreak/>
        <w:t>MODULE IDENTIFICATION</w:t>
      </w:r>
      <w:bookmarkEnd w:id="11"/>
    </w:p>
    <w:p w14:paraId="4AB06002" w14:textId="6D0A0ACE" w:rsidR="00FE7142" w:rsidRDefault="00C35734" w:rsidP="00D50C95">
      <w:r>
        <w:t xml:space="preserve">  </w:t>
      </w:r>
    </w:p>
    <w:p w14:paraId="64111AC9" w14:textId="7F3DBF01" w:rsidR="00C35734" w:rsidRDefault="00C35734" w:rsidP="00C35734">
      <w:pPr>
        <w:pStyle w:val="ListParagraph"/>
        <w:numPr>
          <w:ilvl w:val="0"/>
          <w:numId w:val="49"/>
        </w:numPr>
      </w:pPr>
      <w:r w:rsidRPr="00C35734">
        <w:rPr>
          <w:u w:val="single"/>
        </w:rPr>
        <w:t>RISC-V Processor Core Module</w:t>
      </w:r>
      <w:r>
        <w:t>:</w:t>
      </w:r>
      <w:r>
        <w:t xml:space="preserve"> </w:t>
      </w:r>
      <w:r>
        <w:t>Responsible for executing basic RISC-V instructions adhering to the RV32I standard.</w:t>
      </w:r>
      <w:r>
        <w:t xml:space="preserve"> </w:t>
      </w:r>
      <w:r>
        <w:t>Contains the core components like the ALU, Register File, Control Unit, and Hazard Unit.</w:t>
      </w:r>
    </w:p>
    <w:p w14:paraId="653D9CC0" w14:textId="77777777" w:rsidR="00C35734" w:rsidRDefault="00C35734" w:rsidP="00C35734">
      <w:pPr>
        <w:pStyle w:val="ListParagraph"/>
      </w:pPr>
    </w:p>
    <w:p w14:paraId="0A6961F8" w14:textId="117761B7" w:rsidR="00C35734" w:rsidRDefault="00C35734" w:rsidP="00C35734">
      <w:pPr>
        <w:pStyle w:val="ListParagraph"/>
        <w:numPr>
          <w:ilvl w:val="0"/>
          <w:numId w:val="49"/>
        </w:numPr>
      </w:pPr>
      <w:r w:rsidRPr="00C35734">
        <w:rPr>
          <w:u w:val="single"/>
        </w:rPr>
        <w:t>Custom ISA Module</w:t>
      </w:r>
      <w:r>
        <w:t>:</w:t>
      </w:r>
      <w:r>
        <w:t xml:space="preserve"> </w:t>
      </w:r>
      <w:r>
        <w:t>Defines and implements a custom instruction set architecture optimized for matrix operations, including Matrix MAC instructions.</w:t>
      </w:r>
    </w:p>
    <w:p w14:paraId="242486C9" w14:textId="77777777" w:rsidR="00C35734" w:rsidRDefault="00C35734" w:rsidP="00C35734"/>
    <w:p w14:paraId="5AA112F1" w14:textId="4BE4C259" w:rsidR="00C35734" w:rsidRDefault="00C35734" w:rsidP="00D54D61">
      <w:pPr>
        <w:pStyle w:val="ListParagraph"/>
        <w:numPr>
          <w:ilvl w:val="0"/>
          <w:numId w:val="49"/>
        </w:numPr>
      </w:pPr>
      <w:r w:rsidRPr="00C35734">
        <w:rPr>
          <w:u w:val="single"/>
        </w:rPr>
        <w:t>Matrix MAC Execution Module</w:t>
      </w:r>
      <w:r>
        <w:t>:</w:t>
      </w:r>
      <w:r>
        <w:t xml:space="preserve"> </w:t>
      </w:r>
      <w:r>
        <w:t>Efficiently executes Matrix Multiply-Accumulate (MAC) instructions for matrix operations, including matrix multiplication and addition.</w:t>
      </w:r>
    </w:p>
    <w:p w14:paraId="0F0E85D7" w14:textId="77777777" w:rsidR="00C35734" w:rsidRDefault="00C35734" w:rsidP="00C35734"/>
    <w:p w14:paraId="216A009C" w14:textId="677E1DA3" w:rsidR="00C35734" w:rsidRDefault="00C35734" w:rsidP="00762648">
      <w:pPr>
        <w:pStyle w:val="ListParagraph"/>
        <w:numPr>
          <w:ilvl w:val="0"/>
          <w:numId w:val="49"/>
        </w:numPr>
      </w:pPr>
      <w:r w:rsidRPr="00C35734">
        <w:rPr>
          <w:u w:val="single"/>
        </w:rPr>
        <w:t>Pipeline Stage Modules</w:t>
      </w:r>
      <w:r>
        <w:t>:</w:t>
      </w:r>
      <w:r>
        <w:t xml:space="preserve"> </w:t>
      </w:r>
      <w:r>
        <w:t>Comprising fetch, decode, execute, memory, and write-back stages, these modules enable hardware pipelining for instruction throughput optimization.</w:t>
      </w:r>
    </w:p>
    <w:p w14:paraId="04826D5E" w14:textId="77777777" w:rsidR="00C35734" w:rsidRDefault="00C35734" w:rsidP="00C35734"/>
    <w:p w14:paraId="6DC7F044" w14:textId="354D7487" w:rsidR="00C35734" w:rsidRDefault="00C35734" w:rsidP="00A872FE">
      <w:pPr>
        <w:pStyle w:val="ListParagraph"/>
        <w:numPr>
          <w:ilvl w:val="0"/>
          <w:numId w:val="49"/>
        </w:numPr>
      </w:pPr>
      <w:r w:rsidRPr="00C35734">
        <w:rPr>
          <w:u w:val="single"/>
        </w:rPr>
        <w:t>Memory Hierarchy Module</w:t>
      </w:r>
      <w:r>
        <w:t>:</w:t>
      </w:r>
      <w:r>
        <w:t xml:space="preserve"> </w:t>
      </w:r>
      <w:r>
        <w:t>Manages data memory access and includes mechanisms for conflict resolution and hazard handling.</w:t>
      </w:r>
    </w:p>
    <w:p w14:paraId="707A2BFB" w14:textId="77777777" w:rsidR="00C35734" w:rsidRDefault="00C35734" w:rsidP="00C35734"/>
    <w:p w14:paraId="7820E5D3" w14:textId="3E6CEBDB" w:rsidR="00C35734" w:rsidRDefault="00C35734" w:rsidP="00CC6C46">
      <w:pPr>
        <w:pStyle w:val="ListParagraph"/>
        <w:numPr>
          <w:ilvl w:val="0"/>
          <w:numId w:val="49"/>
        </w:numPr>
      </w:pPr>
      <w:r w:rsidRPr="00C35734">
        <w:rPr>
          <w:u w:val="single"/>
        </w:rPr>
        <w:t>Performance Optimization Module</w:t>
      </w:r>
      <w:r>
        <w:t>:</w:t>
      </w:r>
      <w:r>
        <w:t xml:space="preserve"> </w:t>
      </w:r>
      <w:r>
        <w:t>Focuses on optimizing clock frequency, pipeline efficiency, memory access, and overall system performance.</w:t>
      </w:r>
    </w:p>
    <w:p w14:paraId="036C447D" w14:textId="77777777" w:rsidR="00C35734" w:rsidRDefault="00C35734" w:rsidP="00C35734"/>
    <w:p w14:paraId="4DEDC95B" w14:textId="54BF5ABE" w:rsidR="00C35734" w:rsidRDefault="00C35734" w:rsidP="00605B99">
      <w:pPr>
        <w:pStyle w:val="ListParagraph"/>
        <w:numPr>
          <w:ilvl w:val="0"/>
          <w:numId w:val="49"/>
        </w:numPr>
      </w:pPr>
      <w:r w:rsidRPr="00C35734">
        <w:rPr>
          <w:u w:val="single"/>
        </w:rPr>
        <w:t>FPGA Interface Module</w:t>
      </w:r>
      <w:r>
        <w:t>:</w:t>
      </w:r>
      <w:r>
        <w:t xml:space="preserve"> </w:t>
      </w:r>
      <w:r>
        <w:t>Ensures compatibility with the selected FPGA platform, handling FPGA-specific configurations and interactions.</w:t>
      </w:r>
    </w:p>
    <w:p w14:paraId="11851E87" w14:textId="77777777" w:rsidR="00C35734" w:rsidRDefault="00C35734" w:rsidP="00C35734"/>
    <w:p w14:paraId="42F9516F" w14:textId="103F946C" w:rsidR="00C35734" w:rsidRDefault="00C35734" w:rsidP="00D42019">
      <w:pPr>
        <w:pStyle w:val="ListParagraph"/>
        <w:numPr>
          <w:ilvl w:val="0"/>
          <w:numId w:val="49"/>
        </w:numPr>
      </w:pPr>
      <w:r w:rsidRPr="00C35734">
        <w:rPr>
          <w:u w:val="single"/>
        </w:rPr>
        <w:t>Software Integration Module</w:t>
      </w:r>
      <w:r>
        <w:t>:</w:t>
      </w:r>
      <w:r>
        <w:t xml:space="preserve"> </w:t>
      </w:r>
      <w:r>
        <w:t>Integrates software tools like Vivado for hardware description and synthesis, Venus for assembly code development, and DigitalJS for schematic design.</w:t>
      </w:r>
    </w:p>
    <w:p w14:paraId="5F5B2384" w14:textId="77777777" w:rsidR="00C35734" w:rsidRDefault="00C35734" w:rsidP="00C35734"/>
    <w:p w14:paraId="24F898BB" w14:textId="1DFA6BD3" w:rsidR="00C35734" w:rsidRDefault="00C35734" w:rsidP="003A63D6">
      <w:pPr>
        <w:pStyle w:val="ListParagraph"/>
        <w:numPr>
          <w:ilvl w:val="0"/>
          <w:numId w:val="49"/>
        </w:numPr>
      </w:pPr>
      <w:r w:rsidRPr="00C35734">
        <w:rPr>
          <w:u w:val="single"/>
        </w:rPr>
        <w:t>Testing and Validation Module</w:t>
      </w:r>
      <w:r>
        <w:t>:</w:t>
      </w:r>
      <w:r>
        <w:t xml:space="preserve"> </w:t>
      </w:r>
      <w:r>
        <w:t>Encompasses unit testing of hardware components, integration testing of the processor, and validation of custom Matrix MAC instructions.</w:t>
      </w:r>
    </w:p>
    <w:p w14:paraId="4E64AB9E" w14:textId="77777777" w:rsidR="00C35734" w:rsidRDefault="00C35734" w:rsidP="00C35734"/>
    <w:p w14:paraId="393570FD" w14:textId="68D9E5B0" w:rsidR="00C35734" w:rsidRDefault="00C35734" w:rsidP="00C31B23">
      <w:pPr>
        <w:pStyle w:val="ListParagraph"/>
        <w:numPr>
          <w:ilvl w:val="0"/>
          <w:numId w:val="49"/>
        </w:numPr>
      </w:pPr>
      <w:r w:rsidRPr="00C35734">
        <w:rPr>
          <w:u w:val="single"/>
        </w:rPr>
        <w:t>Documentation and Reporting Module</w:t>
      </w:r>
      <w:r>
        <w:t>:</w:t>
      </w:r>
      <w:r>
        <w:t xml:space="preserve"> </w:t>
      </w:r>
      <w:r>
        <w:t>In charge of project documentation, schematic diagrams, user manuals, project reports, and knowledge transfer materials.</w:t>
      </w:r>
    </w:p>
    <w:p w14:paraId="10FC79E5" w14:textId="77777777" w:rsidR="00C35734" w:rsidRDefault="00C35734" w:rsidP="00C35734"/>
    <w:p w14:paraId="6B5FFB2D" w14:textId="42031EEF" w:rsidR="00FE7142" w:rsidRDefault="00C35734" w:rsidP="001979B1">
      <w:pPr>
        <w:pStyle w:val="ListParagraph"/>
        <w:numPr>
          <w:ilvl w:val="0"/>
          <w:numId w:val="49"/>
        </w:numPr>
      </w:pPr>
      <w:r w:rsidRPr="00C35734">
        <w:rPr>
          <w:u w:val="single"/>
        </w:rPr>
        <w:t>Project Management and Coordination Module</w:t>
      </w:r>
      <w:r>
        <w:t>:</w:t>
      </w:r>
      <w:r>
        <w:t xml:space="preserve"> </w:t>
      </w:r>
      <w:r>
        <w:t>Manages project meetings, progress tracking and reporting, issue resolution, risk management, and resource allocation.</w:t>
      </w:r>
    </w:p>
    <w:p w14:paraId="5C33CE01" w14:textId="77777777" w:rsidR="00FE7142" w:rsidRDefault="00FE7142" w:rsidP="00D50C95"/>
    <w:p w14:paraId="3467C55B" w14:textId="77777777" w:rsidR="00FE7142" w:rsidRDefault="00FE7142" w:rsidP="00D50C95"/>
    <w:p w14:paraId="0C0AF5C6" w14:textId="77777777" w:rsidR="00FE7142" w:rsidRPr="00D50C95" w:rsidRDefault="00FE7142" w:rsidP="00D50C95"/>
    <w:p w14:paraId="1B836BDF" w14:textId="60807DBD" w:rsidR="00D50C95" w:rsidRDefault="00B00B1D" w:rsidP="006D3B53">
      <w:pPr>
        <w:pStyle w:val="Heading1"/>
      </w:pPr>
      <w:bookmarkStart w:id="12" w:name="_Toc402273407"/>
      <w:r>
        <w:t xml:space="preserve">ARCHITECTURE VIEW </w:t>
      </w:r>
      <w:bookmarkEnd w:id="12"/>
    </w:p>
    <w:p w14:paraId="1F6ACA09" w14:textId="5B0FCBC3" w:rsidR="00CE59CE" w:rsidRPr="00CE59CE" w:rsidRDefault="00413810" w:rsidP="00AD137A">
      <w:pPr>
        <w:pStyle w:val="Heading2"/>
        <w:rPr>
          <w:lang w:eastAsia="en-GB"/>
        </w:rPr>
      </w:pPr>
      <w:bookmarkStart w:id="13" w:name="_Toc402273408"/>
      <w:r>
        <w:rPr>
          <w:noProof/>
        </w:rPr>
        <w:drawing>
          <wp:anchor distT="0" distB="0" distL="114300" distR="114300" simplePos="0" relativeHeight="251671552" behindDoc="0" locked="0" layoutInCell="1" allowOverlap="1" wp14:anchorId="68E2D465" wp14:editId="30219C7D">
            <wp:simplePos x="0" y="0"/>
            <wp:positionH relativeFrom="page">
              <wp:align>center</wp:align>
            </wp:positionH>
            <wp:positionV relativeFrom="paragraph">
              <wp:posOffset>293370</wp:posOffset>
            </wp:positionV>
            <wp:extent cx="3807460" cy="3507105"/>
            <wp:effectExtent l="0" t="0" r="2540" b="0"/>
            <wp:wrapTopAndBottom/>
            <wp:docPr id="178806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6914" t="4144" r="5420" b="7125"/>
                    <a:stretch/>
                  </pic:blipFill>
                  <pic:spPr bwMode="auto">
                    <a:xfrm>
                      <a:off x="0" y="0"/>
                      <a:ext cx="3807460" cy="350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59CE" w:rsidRPr="00CE59CE">
        <w:rPr>
          <w:lang w:eastAsia="en-GB"/>
        </w:rPr>
        <w:t>Use Case View</w:t>
      </w:r>
      <w:bookmarkEnd w:id="13"/>
      <w:r w:rsidR="00C35734">
        <w:rPr>
          <w:lang w:eastAsia="en-GB"/>
        </w:rPr>
        <w:t>:</w:t>
      </w:r>
    </w:p>
    <w:p w14:paraId="40AF7CE6" w14:textId="50E262F6" w:rsidR="00D017A8" w:rsidRDefault="00D017A8" w:rsidP="00C35734">
      <w:pPr>
        <w:pStyle w:val="Heading2"/>
        <w:numPr>
          <w:ilvl w:val="1"/>
          <w:numId w:val="27"/>
        </w:numPr>
      </w:pPr>
      <w:bookmarkStart w:id="14" w:name="_Toc402273409"/>
      <w:r>
        <w:t>Logical View:</w:t>
      </w:r>
      <w:bookmarkEnd w:id="14"/>
    </w:p>
    <w:p w14:paraId="27575C32" w14:textId="6EDF309E" w:rsidR="00FE7142" w:rsidRDefault="00413810" w:rsidP="00FE7142">
      <w:r>
        <w:t>Not Applicable for our project.</w:t>
      </w:r>
    </w:p>
    <w:p w14:paraId="59D8DE69" w14:textId="77777777" w:rsidR="00AD137A" w:rsidRPr="00FE7142" w:rsidRDefault="00AD137A" w:rsidP="00FE7142"/>
    <w:p w14:paraId="5D78BF6E" w14:textId="75806029" w:rsidR="00E65FA5" w:rsidRDefault="00AD137A" w:rsidP="00C35734">
      <w:pPr>
        <w:pStyle w:val="Heading2"/>
        <w:numPr>
          <w:ilvl w:val="1"/>
          <w:numId w:val="27"/>
        </w:numPr>
      </w:pPr>
      <w:bookmarkStart w:id="15" w:name="_Toc402273410"/>
      <w:r w:rsidRPr="0063769D">
        <w:rPr>
          <w:sz w:val="22"/>
          <w:szCs w:val="22"/>
        </w:rPr>
        <w:drawing>
          <wp:anchor distT="0" distB="0" distL="114300" distR="114300" simplePos="0" relativeHeight="251673600" behindDoc="0" locked="0" layoutInCell="1" allowOverlap="1" wp14:anchorId="75D6289B" wp14:editId="58F609BE">
            <wp:simplePos x="0" y="0"/>
            <wp:positionH relativeFrom="margin">
              <wp:align>center</wp:align>
            </wp:positionH>
            <wp:positionV relativeFrom="paragraph">
              <wp:posOffset>341630</wp:posOffset>
            </wp:positionV>
            <wp:extent cx="3988435" cy="2527935"/>
            <wp:effectExtent l="0" t="0" r="0" b="5715"/>
            <wp:wrapTopAndBottom/>
            <wp:docPr id="6367636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679" name="Picture 1" descr="A diagram of a proce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8435" cy="2527935"/>
                    </a:xfrm>
                    <a:prstGeom prst="rect">
                      <a:avLst/>
                    </a:prstGeom>
                  </pic:spPr>
                </pic:pic>
              </a:graphicData>
            </a:graphic>
            <wp14:sizeRelH relativeFrom="margin">
              <wp14:pctWidth>0</wp14:pctWidth>
            </wp14:sizeRelH>
            <wp14:sizeRelV relativeFrom="margin">
              <wp14:pctHeight>0</wp14:pctHeight>
            </wp14:sizeRelV>
          </wp:anchor>
        </w:drawing>
      </w:r>
      <w:r w:rsidR="00E65FA5">
        <w:t>Development View</w:t>
      </w:r>
      <w:bookmarkEnd w:id="15"/>
      <w:r w:rsidR="00C35734">
        <w:t>:</w:t>
      </w:r>
    </w:p>
    <w:p w14:paraId="0D7DF8B9" w14:textId="407C2410" w:rsidR="00413810" w:rsidRPr="00413810" w:rsidRDefault="00413810" w:rsidP="00413810"/>
    <w:p w14:paraId="20AD06B5" w14:textId="77777777" w:rsidR="00C35734" w:rsidRPr="00C35734" w:rsidRDefault="00C35734" w:rsidP="00C35734"/>
    <w:p w14:paraId="7C54D3EC" w14:textId="28E70919" w:rsidR="00E65FA5" w:rsidRDefault="00E65FA5" w:rsidP="00C35734">
      <w:pPr>
        <w:pStyle w:val="Heading2"/>
        <w:numPr>
          <w:ilvl w:val="1"/>
          <w:numId w:val="27"/>
        </w:numPr>
      </w:pPr>
      <w:bookmarkStart w:id="16" w:name="_Toc402273411"/>
      <w:r>
        <w:lastRenderedPageBreak/>
        <w:t>Process View</w:t>
      </w:r>
      <w:bookmarkEnd w:id="16"/>
      <w:r w:rsidR="00C35734">
        <w:t>:</w:t>
      </w:r>
    </w:p>
    <w:p w14:paraId="5D52F354" w14:textId="034D4A0E" w:rsidR="00E65FA5" w:rsidRDefault="00AD137A" w:rsidP="00E81782">
      <w:pPr>
        <w:jc w:val="left"/>
      </w:pPr>
      <w:r>
        <w:t>Not Applicable for our project.</w:t>
      </w:r>
    </w:p>
    <w:p w14:paraId="0154C262" w14:textId="77777777" w:rsidR="00AD137A" w:rsidRDefault="00AD137A" w:rsidP="00E81782">
      <w:pPr>
        <w:jc w:val="left"/>
      </w:pPr>
    </w:p>
    <w:p w14:paraId="524DBB40" w14:textId="49961C84" w:rsidR="00E81782" w:rsidRDefault="00AD137A" w:rsidP="00C35734">
      <w:pPr>
        <w:pStyle w:val="Heading2"/>
        <w:numPr>
          <w:ilvl w:val="1"/>
          <w:numId w:val="27"/>
        </w:numPr>
      </w:pPr>
      <w:bookmarkStart w:id="17" w:name="_Toc402273412"/>
      <w:r w:rsidRPr="00986E1E">
        <w:drawing>
          <wp:anchor distT="0" distB="0" distL="114300" distR="114300" simplePos="0" relativeHeight="251675648" behindDoc="0" locked="0" layoutInCell="1" allowOverlap="1" wp14:anchorId="5B397960" wp14:editId="1ED0E04D">
            <wp:simplePos x="0" y="0"/>
            <wp:positionH relativeFrom="page">
              <wp:align>center</wp:align>
            </wp:positionH>
            <wp:positionV relativeFrom="paragraph">
              <wp:posOffset>255270</wp:posOffset>
            </wp:positionV>
            <wp:extent cx="4193627" cy="2974543"/>
            <wp:effectExtent l="0" t="0" r="0" b="0"/>
            <wp:wrapTopAndBottom/>
            <wp:docPr id="142717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722" name="Picture 1" descr="A diagram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93627" cy="2974543"/>
                    </a:xfrm>
                    <a:prstGeom prst="rect">
                      <a:avLst/>
                    </a:prstGeom>
                  </pic:spPr>
                </pic:pic>
              </a:graphicData>
            </a:graphic>
            <wp14:sizeRelH relativeFrom="margin">
              <wp14:pctWidth>0</wp14:pctWidth>
            </wp14:sizeRelH>
            <wp14:sizeRelV relativeFrom="margin">
              <wp14:pctHeight>0</wp14:pctHeight>
            </wp14:sizeRelV>
          </wp:anchor>
        </w:drawing>
      </w:r>
      <w:r w:rsidR="00E81782">
        <w:t>Physical View</w:t>
      </w:r>
      <w:bookmarkEnd w:id="17"/>
      <w:r w:rsidR="00C35734">
        <w:t>:</w:t>
      </w:r>
    </w:p>
    <w:p w14:paraId="49F1576A" w14:textId="1F4C34E6" w:rsidR="00AD137A" w:rsidRPr="00AD137A" w:rsidRDefault="00AD137A" w:rsidP="00AD137A"/>
    <w:p w14:paraId="7D93C984" w14:textId="77777777" w:rsidR="00287891" w:rsidRPr="00287891" w:rsidRDefault="00287891" w:rsidP="00287891"/>
    <w:p w14:paraId="29A6CFA1" w14:textId="4C0381B8" w:rsidR="009863EA" w:rsidRDefault="009863EA" w:rsidP="00C35734">
      <w:pPr>
        <w:pStyle w:val="Heading2"/>
        <w:numPr>
          <w:ilvl w:val="1"/>
          <w:numId w:val="27"/>
        </w:numPr>
      </w:pPr>
      <w:bookmarkStart w:id="18" w:name="_Toc402273413"/>
      <w:r>
        <w:t>User Interface Design</w:t>
      </w:r>
      <w:bookmarkEnd w:id="18"/>
      <w:r w:rsidR="00C35734">
        <w:t>:</w:t>
      </w:r>
    </w:p>
    <w:p w14:paraId="634FA4DB" w14:textId="1E4C903C" w:rsidR="00AD137A" w:rsidRPr="00AD137A" w:rsidRDefault="00AD137A" w:rsidP="00AD137A">
      <w:r>
        <w:t>Not Applicable for our project.</w:t>
      </w:r>
    </w:p>
    <w:p w14:paraId="7F7824EF" w14:textId="77777777" w:rsidR="00084060" w:rsidRPr="00084060" w:rsidRDefault="00084060" w:rsidP="00084060"/>
    <w:sectPr w:rsidR="00084060" w:rsidRPr="00084060" w:rsidSect="00B32C65">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A2B79" w14:textId="77777777" w:rsidR="00473FD9" w:rsidRDefault="00473FD9">
      <w:r>
        <w:separator/>
      </w:r>
    </w:p>
  </w:endnote>
  <w:endnote w:type="continuationSeparator" w:id="0">
    <w:p w14:paraId="00049934" w14:textId="77777777" w:rsidR="00473FD9" w:rsidRDefault="00473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0F34" w14:textId="77777777" w:rsidR="00BE210A" w:rsidRDefault="00BE210A" w:rsidP="001B511F">
    <w:pPr>
      <w:rPr>
        <w:sz w:val="14"/>
      </w:rPr>
    </w:pPr>
  </w:p>
  <w:p w14:paraId="7694019F" w14:textId="77777777" w:rsidR="00BE210A" w:rsidRDefault="00BE210A" w:rsidP="001B511F">
    <w:pPr>
      <w:pStyle w:val="Footer"/>
    </w:pPr>
  </w:p>
  <w:p w14:paraId="270F38C2" w14:textId="77777777" w:rsidR="00BE210A" w:rsidRPr="001B511F" w:rsidRDefault="00BE210A"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8948" w14:textId="77777777" w:rsidR="00473FD9" w:rsidRDefault="00473FD9">
      <w:r>
        <w:separator/>
      </w:r>
    </w:p>
  </w:footnote>
  <w:footnote w:type="continuationSeparator" w:id="0">
    <w:p w14:paraId="346EC7FA" w14:textId="77777777" w:rsidR="00473FD9" w:rsidRDefault="00473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9454" w14:textId="77777777" w:rsidR="006D4048" w:rsidRPr="00535150" w:rsidRDefault="006D4048" w:rsidP="006D4048">
    <w:pPr>
      <w:pStyle w:val="BodyTextIndent"/>
      <w:tabs>
        <w:tab w:val="right" w:pos="9180"/>
      </w:tabs>
      <w:rPr>
        <w:rFonts w:asciiTheme="minorHAnsi" w:hAnsiTheme="minorHAnsi" w:cstheme="minorHAnsi"/>
        <w:sz w:val="22"/>
        <w:szCs w:val="22"/>
      </w:rPr>
    </w:pPr>
    <w:r w:rsidRPr="00535150">
      <w:rPr>
        <w:rFonts w:asciiTheme="minorHAnsi" w:hAnsiTheme="minorHAnsi" w:cstheme="minorHAnsi"/>
        <w:sz w:val="22"/>
        <w:szCs w:val="22"/>
      </w:rPr>
      <w:t>INTELLERA: A Hardware based Acceleration of Matrix MAC Processor.</w:t>
    </w:r>
  </w:p>
  <w:p w14:paraId="350CAD0B" w14:textId="16B40A94" w:rsidR="00951B5B" w:rsidRPr="006D4048" w:rsidRDefault="00951B5B" w:rsidP="006D4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2"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4"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3F5940"/>
    <w:multiLevelType w:val="hybridMultilevel"/>
    <w:tmpl w:val="5CFA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B90B75"/>
    <w:multiLevelType w:val="multilevel"/>
    <w:tmpl w:val="BB0407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b/>
        <w:i/>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1A7242C6"/>
    <w:multiLevelType w:val="hybridMultilevel"/>
    <w:tmpl w:val="2AA67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EB0ABF"/>
    <w:multiLevelType w:val="hybridMultilevel"/>
    <w:tmpl w:val="A9EE8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84F1C85"/>
    <w:multiLevelType w:val="multilevel"/>
    <w:tmpl w:val="65D87A30"/>
    <w:styleLink w:val="CurrentList2"/>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F557E89"/>
    <w:multiLevelType w:val="hybridMultilevel"/>
    <w:tmpl w:val="3208B986"/>
    <w:lvl w:ilvl="0" w:tplc="E53AA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FF515C"/>
    <w:multiLevelType w:val="hybridMultilevel"/>
    <w:tmpl w:val="B4E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A7008"/>
    <w:multiLevelType w:val="multilevel"/>
    <w:tmpl w:val="F0767724"/>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44291579"/>
    <w:multiLevelType w:val="hybridMultilevel"/>
    <w:tmpl w:val="F8C4082A"/>
    <w:lvl w:ilvl="0" w:tplc="78249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7BA7D18"/>
    <w:multiLevelType w:val="hybridMultilevel"/>
    <w:tmpl w:val="B1D4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41A2440"/>
    <w:multiLevelType w:val="multilevel"/>
    <w:tmpl w:val="E9CCD8A4"/>
    <w:lvl w:ilvl="0">
      <w:start w:val="1"/>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58F57D20"/>
    <w:multiLevelType w:val="hybridMultilevel"/>
    <w:tmpl w:val="CE74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8" w15:restartNumberingAfterBreak="0">
    <w:nsid w:val="67DA65FD"/>
    <w:multiLevelType w:val="hybridMultilevel"/>
    <w:tmpl w:val="CC184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32860"/>
    <w:multiLevelType w:val="multilevel"/>
    <w:tmpl w:val="4B8CBB04"/>
    <w:lvl w:ilvl="0">
      <w:start w:val="5"/>
      <w:numFmt w:val="decimal"/>
      <w:lvlText w:val="%1"/>
      <w:lvlJc w:val="left"/>
      <w:pPr>
        <w:ind w:left="480" w:hanging="480"/>
      </w:pPr>
      <w:rPr>
        <w:rFonts w:hint="default"/>
      </w:rPr>
    </w:lvl>
    <w:lvl w:ilvl="1">
      <w:start w:val="1"/>
      <w:numFmt w:val="none"/>
      <w:pStyle w:val="Heading2"/>
      <w:lvlText w:val="5.1"/>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68BB2CE0"/>
    <w:multiLevelType w:val="hybridMultilevel"/>
    <w:tmpl w:val="F548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30B374A"/>
    <w:multiLevelType w:val="hybridMultilevel"/>
    <w:tmpl w:val="C038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2F2695"/>
    <w:multiLevelType w:val="multilevel"/>
    <w:tmpl w:val="65D87A30"/>
    <w:styleLink w:val="CurrentList1"/>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52D20D6"/>
    <w:multiLevelType w:val="multilevel"/>
    <w:tmpl w:val="12BE7AC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8005FED"/>
    <w:multiLevelType w:val="multilevel"/>
    <w:tmpl w:val="F202D9BC"/>
    <w:lvl w:ilvl="0">
      <w:start w:val="2"/>
      <w:numFmt w:val="decimal"/>
      <w:pStyle w:val="Heading1"/>
      <w:lvlText w:val="%1."/>
      <w:lvlJc w:val="left"/>
      <w:pPr>
        <w:ind w:left="540" w:hanging="540"/>
      </w:pPr>
      <w:rPr>
        <w:rFonts w:hint="default"/>
      </w:rPr>
    </w:lvl>
    <w:lvl w:ilvl="1">
      <w:start w:val="3"/>
      <w:numFmt w:val="decimal"/>
      <w:lvlText w:val="%1.%2."/>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10533946">
    <w:abstractNumId w:val="31"/>
  </w:num>
  <w:num w:numId="2" w16cid:durableId="1746683493">
    <w:abstractNumId w:val="9"/>
  </w:num>
  <w:num w:numId="3" w16cid:durableId="449130495">
    <w:abstractNumId w:val="7"/>
  </w:num>
  <w:num w:numId="4" w16cid:durableId="1193887059">
    <w:abstractNumId w:val="6"/>
  </w:num>
  <w:num w:numId="5" w16cid:durableId="1090003011">
    <w:abstractNumId w:val="5"/>
  </w:num>
  <w:num w:numId="6" w16cid:durableId="570625537">
    <w:abstractNumId w:val="4"/>
  </w:num>
  <w:num w:numId="7" w16cid:durableId="468330163">
    <w:abstractNumId w:val="8"/>
  </w:num>
  <w:num w:numId="8" w16cid:durableId="426733551">
    <w:abstractNumId w:val="3"/>
  </w:num>
  <w:num w:numId="9" w16cid:durableId="104691390">
    <w:abstractNumId w:val="2"/>
  </w:num>
  <w:num w:numId="10" w16cid:durableId="1261991429">
    <w:abstractNumId w:val="1"/>
  </w:num>
  <w:num w:numId="11" w16cid:durableId="2062049599">
    <w:abstractNumId w:val="0"/>
  </w:num>
  <w:num w:numId="12" w16cid:durableId="153110459">
    <w:abstractNumId w:val="15"/>
  </w:num>
  <w:num w:numId="13" w16cid:durableId="1705013147">
    <w:abstractNumId w:val="45"/>
  </w:num>
  <w:num w:numId="14" w16cid:durableId="702751903">
    <w:abstractNumId w:val="21"/>
  </w:num>
  <w:num w:numId="15" w16cid:durableId="1234244471">
    <w:abstractNumId w:val="12"/>
  </w:num>
  <w:num w:numId="16" w16cid:durableId="435440423">
    <w:abstractNumId w:val="37"/>
  </w:num>
  <w:num w:numId="17" w16cid:durableId="1656715652">
    <w:abstractNumId w:val="13"/>
  </w:num>
  <w:num w:numId="18" w16cid:durableId="353533813">
    <w:abstractNumId w:val="11"/>
  </w:num>
  <w:num w:numId="19" w16cid:durableId="746538465">
    <w:abstractNumId w:val="28"/>
  </w:num>
  <w:num w:numId="20" w16cid:durableId="727843452">
    <w:abstractNumId w:val="46"/>
  </w:num>
  <w:num w:numId="21" w16cid:durableId="1921017603">
    <w:abstractNumId w:val="26"/>
  </w:num>
  <w:num w:numId="22" w16cid:durableId="1979334028">
    <w:abstractNumId w:val="34"/>
  </w:num>
  <w:num w:numId="23" w16cid:durableId="1135105440">
    <w:abstractNumId w:val="18"/>
  </w:num>
  <w:num w:numId="24" w16cid:durableId="1675456909">
    <w:abstractNumId w:val="17"/>
  </w:num>
  <w:num w:numId="25" w16cid:durableId="1244022403">
    <w:abstractNumId w:val="19"/>
  </w:num>
  <w:num w:numId="26" w16cid:durableId="1045135134">
    <w:abstractNumId w:val="16"/>
  </w:num>
  <w:num w:numId="27" w16cid:durableId="664632188">
    <w:abstractNumId w:val="46"/>
  </w:num>
  <w:num w:numId="28" w16cid:durableId="1642266932">
    <w:abstractNumId w:val="10"/>
  </w:num>
  <w:num w:numId="29" w16cid:durableId="452016438">
    <w:abstractNumId w:val="14"/>
  </w:num>
  <w:num w:numId="30" w16cid:durableId="1675718352">
    <w:abstractNumId w:val="25"/>
  </w:num>
  <w:num w:numId="31" w16cid:durableId="695077748">
    <w:abstractNumId w:val="24"/>
  </w:num>
  <w:num w:numId="32" w16cid:durableId="704522359">
    <w:abstractNumId w:val="42"/>
  </w:num>
  <w:num w:numId="33" w16cid:durableId="1705670741">
    <w:abstractNumId w:val="41"/>
  </w:num>
  <w:num w:numId="34" w16cid:durableId="500629536">
    <w:abstractNumId w:val="46"/>
    <w:lvlOverride w:ilvl="0">
      <w:startOverride w:val="4"/>
    </w:lvlOverride>
    <w:lvlOverride w:ilvl="1">
      <w:startOverride w:val="1"/>
    </w:lvlOverride>
  </w:num>
  <w:num w:numId="35" w16cid:durableId="1477600172">
    <w:abstractNumId w:val="30"/>
  </w:num>
  <w:num w:numId="36" w16cid:durableId="205803060">
    <w:abstractNumId w:val="22"/>
  </w:num>
  <w:num w:numId="37" w16cid:durableId="1507089246">
    <w:abstractNumId w:val="32"/>
  </w:num>
  <w:num w:numId="38" w16cid:durableId="705299344">
    <w:abstractNumId w:val="29"/>
  </w:num>
  <w:num w:numId="39" w16cid:durableId="385223324">
    <w:abstractNumId w:val="39"/>
  </w:num>
  <w:num w:numId="40" w16cid:durableId="120270772">
    <w:abstractNumId w:val="46"/>
    <w:lvlOverride w:ilvl="0">
      <w:startOverride w:val="4"/>
    </w:lvlOverride>
    <w:lvlOverride w:ilvl="1">
      <w:startOverride w:val="2"/>
    </w:lvlOverride>
  </w:num>
  <w:num w:numId="41" w16cid:durableId="641353509">
    <w:abstractNumId w:val="33"/>
  </w:num>
  <w:num w:numId="42" w16cid:durableId="777022623">
    <w:abstractNumId w:val="38"/>
  </w:num>
  <w:num w:numId="43" w16cid:durableId="1511407849">
    <w:abstractNumId w:val="46"/>
    <w:lvlOverride w:ilvl="0">
      <w:startOverride w:val="5"/>
    </w:lvlOverride>
    <w:lvlOverride w:ilvl="1">
      <w:startOverride w:val="1"/>
    </w:lvlOverride>
  </w:num>
  <w:num w:numId="44" w16cid:durableId="1566718283">
    <w:abstractNumId w:val="46"/>
    <w:lvlOverride w:ilvl="0">
      <w:startOverride w:val="5"/>
    </w:lvlOverride>
    <w:lvlOverride w:ilvl="1">
      <w:startOverride w:val="2"/>
    </w:lvlOverride>
    <w:lvlOverride w:ilvl="2">
      <w:startOverride w:val="1"/>
    </w:lvlOverride>
  </w:num>
  <w:num w:numId="45" w16cid:durableId="1144931354">
    <w:abstractNumId w:val="35"/>
  </w:num>
  <w:num w:numId="46" w16cid:durableId="1836920847">
    <w:abstractNumId w:val="40"/>
  </w:num>
  <w:num w:numId="47" w16cid:durableId="2075852966">
    <w:abstractNumId w:val="23"/>
  </w:num>
  <w:num w:numId="48" w16cid:durableId="568150378">
    <w:abstractNumId w:val="20"/>
  </w:num>
  <w:num w:numId="49" w16cid:durableId="1025713219">
    <w:abstractNumId w:val="36"/>
  </w:num>
  <w:num w:numId="50" w16cid:durableId="272787502">
    <w:abstractNumId w:val="43"/>
  </w:num>
  <w:num w:numId="51" w16cid:durableId="766343008">
    <w:abstractNumId w:val="39"/>
    <w:lvlOverride w:ilvl="0">
      <w:startOverride w:val="5"/>
    </w:lvlOverride>
    <w:lvlOverride w:ilvl="1">
      <w:startOverride w:val="1"/>
    </w:lvlOverride>
  </w:num>
  <w:num w:numId="52" w16cid:durableId="641234205">
    <w:abstractNumId w:val="39"/>
    <w:lvlOverride w:ilvl="0">
      <w:startOverride w:val="5"/>
    </w:lvlOverride>
    <w:lvlOverride w:ilvl="1">
      <w:startOverride w:val="1"/>
    </w:lvlOverride>
  </w:num>
  <w:num w:numId="53" w16cid:durableId="607199024">
    <w:abstractNumId w:val="39"/>
    <w:lvlOverride w:ilvl="0">
      <w:startOverride w:val="5"/>
    </w:lvlOverride>
    <w:lvlOverride w:ilvl="1">
      <w:startOverride w:val="1"/>
    </w:lvlOverride>
  </w:num>
  <w:num w:numId="54" w16cid:durableId="1696269321">
    <w:abstractNumId w:val="44"/>
  </w:num>
  <w:num w:numId="55" w16cid:durableId="1298149611">
    <w:abstractNumId w:val="39"/>
    <w:lvlOverride w:ilvl="0">
      <w:startOverride w:val="5"/>
    </w:lvlOverride>
    <w:lvlOverride w:ilvl="1">
      <w:startOverride w:val="1"/>
    </w:lvlOverride>
  </w:num>
  <w:num w:numId="56" w16cid:durableId="125902736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11"/>
    <w:rsid w:val="000107CF"/>
    <w:rsid w:val="00013820"/>
    <w:rsid w:val="00026E13"/>
    <w:rsid w:val="000354E8"/>
    <w:rsid w:val="000355FF"/>
    <w:rsid w:val="0004643D"/>
    <w:rsid w:val="00051507"/>
    <w:rsid w:val="000515A8"/>
    <w:rsid w:val="00051985"/>
    <w:rsid w:val="00061069"/>
    <w:rsid w:val="000635B1"/>
    <w:rsid w:val="000723B8"/>
    <w:rsid w:val="00084060"/>
    <w:rsid w:val="000A4758"/>
    <w:rsid w:val="000B3329"/>
    <w:rsid w:val="000B4D1E"/>
    <w:rsid w:val="000B6ACF"/>
    <w:rsid w:val="000C0D10"/>
    <w:rsid w:val="000D34E5"/>
    <w:rsid w:val="000E43D6"/>
    <w:rsid w:val="000E7979"/>
    <w:rsid w:val="000E7F94"/>
    <w:rsid w:val="000F74BF"/>
    <w:rsid w:val="00105F9D"/>
    <w:rsid w:val="00124235"/>
    <w:rsid w:val="00131F88"/>
    <w:rsid w:val="00157D6E"/>
    <w:rsid w:val="00176DCD"/>
    <w:rsid w:val="00181091"/>
    <w:rsid w:val="00183854"/>
    <w:rsid w:val="001956D3"/>
    <w:rsid w:val="001A6384"/>
    <w:rsid w:val="001B0DE3"/>
    <w:rsid w:val="001B511F"/>
    <w:rsid w:val="001C3E9E"/>
    <w:rsid w:val="001C719B"/>
    <w:rsid w:val="001D6F78"/>
    <w:rsid w:val="001E18B8"/>
    <w:rsid w:val="001E2435"/>
    <w:rsid w:val="001F205A"/>
    <w:rsid w:val="00204533"/>
    <w:rsid w:val="00216807"/>
    <w:rsid w:val="0021715F"/>
    <w:rsid w:val="002319ED"/>
    <w:rsid w:val="0026337D"/>
    <w:rsid w:val="00276FD8"/>
    <w:rsid w:val="00282384"/>
    <w:rsid w:val="002868AD"/>
    <w:rsid w:val="00286BF2"/>
    <w:rsid w:val="00287891"/>
    <w:rsid w:val="002A497F"/>
    <w:rsid w:val="002B53D9"/>
    <w:rsid w:val="002D12A3"/>
    <w:rsid w:val="002D377E"/>
    <w:rsid w:val="002D3DBC"/>
    <w:rsid w:val="002E0094"/>
    <w:rsid w:val="002E636A"/>
    <w:rsid w:val="002F3B9C"/>
    <w:rsid w:val="00314388"/>
    <w:rsid w:val="00326AA4"/>
    <w:rsid w:val="0033790E"/>
    <w:rsid w:val="00343E92"/>
    <w:rsid w:val="00371EA9"/>
    <w:rsid w:val="003801B7"/>
    <w:rsid w:val="00381321"/>
    <w:rsid w:val="00384B88"/>
    <w:rsid w:val="003939AF"/>
    <w:rsid w:val="00395BF1"/>
    <w:rsid w:val="003A2C03"/>
    <w:rsid w:val="003C4A5A"/>
    <w:rsid w:val="003E1D32"/>
    <w:rsid w:val="003E60FE"/>
    <w:rsid w:val="003F32CD"/>
    <w:rsid w:val="003F5D73"/>
    <w:rsid w:val="00413810"/>
    <w:rsid w:val="00421704"/>
    <w:rsid w:val="00450CE6"/>
    <w:rsid w:val="00466E2F"/>
    <w:rsid w:val="00473FD9"/>
    <w:rsid w:val="00476776"/>
    <w:rsid w:val="00481F4E"/>
    <w:rsid w:val="00492A18"/>
    <w:rsid w:val="004A0FE3"/>
    <w:rsid w:val="004B2C26"/>
    <w:rsid w:val="004C2E5D"/>
    <w:rsid w:val="004D34BC"/>
    <w:rsid w:val="004D3F3B"/>
    <w:rsid w:val="004D5284"/>
    <w:rsid w:val="004F180C"/>
    <w:rsid w:val="0051525F"/>
    <w:rsid w:val="0053040D"/>
    <w:rsid w:val="00544328"/>
    <w:rsid w:val="00571E82"/>
    <w:rsid w:val="00573FEA"/>
    <w:rsid w:val="00576060"/>
    <w:rsid w:val="005B776F"/>
    <w:rsid w:val="005C4F6A"/>
    <w:rsid w:val="005E1D85"/>
    <w:rsid w:val="00621C31"/>
    <w:rsid w:val="006316D7"/>
    <w:rsid w:val="0063475B"/>
    <w:rsid w:val="00660E05"/>
    <w:rsid w:val="00685D5C"/>
    <w:rsid w:val="00690054"/>
    <w:rsid w:val="00692F64"/>
    <w:rsid w:val="006A4714"/>
    <w:rsid w:val="006B1352"/>
    <w:rsid w:val="006D3B53"/>
    <w:rsid w:val="006D4048"/>
    <w:rsid w:val="006E21AE"/>
    <w:rsid w:val="006F4E00"/>
    <w:rsid w:val="007050C5"/>
    <w:rsid w:val="00711819"/>
    <w:rsid w:val="00712781"/>
    <w:rsid w:val="00731C74"/>
    <w:rsid w:val="00745CE1"/>
    <w:rsid w:val="00747AD5"/>
    <w:rsid w:val="00750AB3"/>
    <w:rsid w:val="0075202E"/>
    <w:rsid w:val="007646ED"/>
    <w:rsid w:val="00780C56"/>
    <w:rsid w:val="00790AD5"/>
    <w:rsid w:val="007E42D8"/>
    <w:rsid w:val="007E6EFF"/>
    <w:rsid w:val="007F1637"/>
    <w:rsid w:val="007F2C44"/>
    <w:rsid w:val="00803EF0"/>
    <w:rsid w:val="008056B1"/>
    <w:rsid w:val="00817F7C"/>
    <w:rsid w:val="00823A54"/>
    <w:rsid w:val="00857DF3"/>
    <w:rsid w:val="00870C33"/>
    <w:rsid w:val="00872ACB"/>
    <w:rsid w:val="00877CB2"/>
    <w:rsid w:val="00883C5A"/>
    <w:rsid w:val="008A5E79"/>
    <w:rsid w:val="008B1320"/>
    <w:rsid w:val="008B497D"/>
    <w:rsid w:val="008C1997"/>
    <w:rsid w:val="008D25AB"/>
    <w:rsid w:val="008E5AA3"/>
    <w:rsid w:val="00903D78"/>
    <w:rsid w:val="00905DC6"/>
    <w:rsid w:val="009151C6"/>
    <w:rsid w:val="00920CFE"/>
    <w:rsid w:val="00927A65"/>
    <w:rsid w:val="009443E3"/>
    <w:rsid w:val="00951B5B"/>
    <w:rsid w:val="0095474E"/>
    <w:rsid w:val="00982175"/>
    <w:rsid w:val="009838FF"/>
    <w:rsid w:val="009863EA"/>
    <w:rsid w:val="00992D11"/>
    <w:rsid w:val="009A14FA"/>
    <w:rsid w:val="009A655D"/>
    <w:rsid w:val="009B5F51"/>
    <w:rsid w:val="009B6FBB"/>
    <w:rsid w:val="009C59C7"/>
    <w:rsid w:val="00A12BA4"/>
    <w:rsid w:val="00A2061D"/>
    <w:rsid w:val="00A339B2"/>
    <w:rsid w:val="00A34473"/>
    <w:rsid w:val="00A50512"/>
    <w:rsid w:val="00A64A0D"/>
    <w:rsid w:val="00A8400E"/>
    <w:rsid w:val="00A8643B"/>
    <w:rsid w:val="00AA0FE1"/>
    <w:rsid w:val="00AB14A1"/>
    <w:rsid w:val="00AB185A"/>
    <w:rsid w:val="00AB32B2"/>
    <w:rsid w:val="00AC1C1D"/>
    <w:rsid w:val="00AC7C36"/>
    <w:rsid w:val="00AD137A"/>
    <w:rsid w:val="00AE0256"/>
    <w:rsid w:val="00AE6704"/>
    <w:rsid w:val="00AF284F"/>
    <w:rsid w:val="00AF42A4"/>
    <w:rsid w:val="00B00B1D"/>
    <w:rsid w:val="00B01467"/>
    <w:rsid w:val="00B038D5"/>
    <w:rsid w:val="00B2140F"/>
    <w:rsid w:val="00B32C65"/>
    <w:rsid w:val="00B42262"/>
    <w:rsid w:val="00B46D39"/>
    <w:rsid w:val="00B5267F"/>
    <w:rsid w:val="00B53FDB"/>
    <w:rsid w:val="00B60D4A"/>
    <w:rsid w:val="00B676FC"/>
    <w:rsid w:val="00B74641"/>
    <w:rsid w:val="00B769DC"/>
    <w:rsid w:val="00B900D6"/>
    <w:rsid w:val="00B909BB"/>
    <w:rsid w:val="00B9792D"/>
    <w:rsid w:val="00BA10EB"/>
    <w:rsid w:val="00BA5EAD"/>
    <w:rsid w:val="00BB596A"/>
    <w:rsid w:val="00BB60BC"/>
    <w:rsid w:val="00BC0929"/>
    <w:rsid w:val="00BC1B5A"/>
    <w:rsid w:val="00BC52B2"/>
    <w:rsid w:val="00BD519B"/>
    <w:rsid w:val="00BE210A"/>
    <w:rsid w:val="00BE42FE"/>
    <w:rsid w:val="00BF4458"/>
    <w:rsid w:val="00BF5976"/>
    <w:rsid w:val="00C214BC"/>
    <w:rsid w:val="00C35734"/>
    <w:rsid w:val="00C46E9A"/>
    <w:rsid w:val="00C53BE6"/>
    <w:rsid w:val="00C618DC"/>
    <w:rsid w:val="00C720E8"/>
    <w:rsid w:val="00C740C0"/>
    <w:rsid w:val="00C92063"/>
    <w:rsid w:val="00C963A0"/>
    <w:rsid w:val="00C96E62"/>
    <w:rsid w:val="00C971C3"/>
    <w:rsid w:val="00CB5031"/>
    <w:rsid w:val="00CC6004"/>
    <w:rsid w:val="00CC7B67"/>
    <w:rsid w:val="00CE424B"/>
    <w:rsid w:val="00CE59CE"/>
    <w:rsid w:val="00CF3F48"/>
    <w:rsid w:val="00D017A8"/>
    <w:rsid w:val="00D32C10"/>
    <w:rsid w:val="00D40D1A"/>
    <w:rsid w:val="00D47CA9"/>
    <w:rsid w:val="00D50C95"/>
    <w:rsid w:val="00D60174"/>
    <w:rsid w:val="00D64F44"/>
    <w:rsid w:val="00D6555B"/>
    <w:rsid w:val="00D67157"/>
    <w:rsid w:val="00D87A60"/>
    <w:rsid w:val="00DA650A"/>
    <w:rsid w:val="00DB4F02"/>
    <w:rsid w:val="00DD6BF9"/>
    <w:rsid w:val="00DE534F"/>
    <w:rsid w:val="00DF3D92"/>
    <w:rsid w:val="00E0354F"/>
    <w:rsid w:val="00E3554E"/>
    <w:rsid w:val="00E407C1"/>
    <w:rsid w:val="00E4161F"/>
    <w:rsid w:val="00E502B7"/>
    <w:rsid w:val="00E50B4B"/>
    <w:rsid w:val="00E63EB9"/>
    <w:rsid w:val="00E65FA5"/>
    <w:rsid w:val="00E71FF7"/>
    <w:rsid w:val="00E75BA9"/>
    <w:rsid w:val="00E81782"/>
    <w:rsid w:val="00E8706B"/>
    <w:rsid w:val="00E90784"/>
    <w:rsid w:val="00EA609A"/>
    <w:rsid w:val="00EC2C59"/>
    <w:rsid w:val="00EC4FEF"/>
    <w:rsid w:val="00ED225C"/>
    <w:rsid w:val="00EE5905"/>
    <w:rsid w:val="00F008B1"/>
    <w:rsid w:val="00F15874"/>
    <w:rsid w:val="00F23F8D"/>
    <w:rsid w:val="00F34E3E"/>
    <w:rsid w:val="00F5223E"/>
    <w:rsid w:val="00F5299B"/>
    <w:rsid w:val="00F60285"/>
    <w:rsid w:val="00F61C0F"/>
    <w:rsid w:val="00F6447E"/>
    <w:rsid w:val="00F7200F"/>
    <w:rsid w:val="00F80FED"/>
    <w:rsid w:val="00F83C9F"/>
    <w:rsid w:val="00F87716"/>
    <w:rsid w:val="00F91FB4"/>
    <w:rsid w:val="00F92573"/>
    <w:rsid w:val="00F95BCB"/>
    <w:rsid w:val="00FC3E43"/>
    <w:rsid w:val="00FC66BF"/>
    <w:rsid w:val="00FC7475"/>
    <w:rsid w:val="00FD4699"/>
    <w:rsid w:val="00FE7142"/>
    <w:rsid w:val="00FF2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E6AD3"/>
  <w15:docId w15:val="{53F72830-87F4-441B-8F65-EDF4392E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6D3B53"/>
    <w:pPr>
      <w:keepNext/>
      <w:numPr>
        <w:numId w:val="27"/>
      </w:numPr>
      <w:outlineLvl w:val="0"/>
    </w:pPr>
    <w:rPr>
      <w:rFonts w:ascii="Bookman Old Style" w:hAnsi="Bookman Old Style" w:cs="Arial"/>
      <w:b/>
      <w:bCs/>
      <w:iCs/>
      <w:sz w:val="40"/>
      <w:szCs w:val="40"/>
    </w:rPr>
  </w:style>
  <w:style w:type="paragraph" w:styleId="Heading2">
    <w:name w:val="heading 2"/>
    <w:basedOn w:val="Normal"/>
    <w:next w:val="Normal"/>
    <w:link w:val="Heading2Char"/>
    <w:autoRedefine/>
    <w:qFormat/>
    <w:rsid w:val="001E18B8"/>
    <w:pPr>
      <w:keepNext/>
      <w:numPr>
        <w:ilvl w:val="1"/>
        <w:numId w:val="39"/>
      </w:numPr>
      <w:spacing w:line="360" w:lineRule="auto"/>
      <w:outlineLvl w:val="1"/>
    </w:pPr>
    <w:rPr>
      <w:rFonts w:ascii="Bookman Old Style" w:hAnsi="Bookman Old Style" w:cs="Arial"/>
      <w:b/>
      <w:bCs/>
      <w:iCs/>
      <w:sz w:val="28"/>
      <w:szCs w:val="28"/>
    </w:rPr>
  </w:style>
  <w:style w:type="paragraph" w:styleId="Heading3">
    <w:name w:val="heading 3"/>
    <w:basedOn w:val="Normal"/>
    <w:next w:val="Normal"/>
    <w:autoRedefine/>
    <w:qFormat/>
    <w:rsid w:val="009863EA"/>
    <w:pPr>
      <w:keepNext/>
      <w:numPr>
        <w:ilvl w:val="2"/>
        <w:numId w:val="39"/>
      </w:numPr>
      <w:jc w:val="left"/>
      <w:outlineLvl w:val="2"/>
    </w:pPr>
    <w:rPr>
      <w:b/>
      <w:bCs/>
      <w:sz w:val="28"/>
      <w:szCs w:val="20"/>
    </w:rPr>
  </w:style>
  <w:style w:type="paragraph" w:styleId="Heading4">
    <w:name w:val="heading 4"/>
    <w:basedOn w:val="Normal"/>
    <w:next w:val="Normal"/>
    <w:autoRedefine/>
    <w:qFormat/>
    <w:rsid w:val="009A14FA"/>
    <w:pPr>
      <w:keepNext/>
      <w:numPr>
        <w:ilvl w:val="3"/>
        <w:numId w:val="1"/>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1"/>
      </w:numPr>
      <w:outlineLvl w:val="4"/>
    </w:pPr>
    <w:rPr>
      <w:bCs/>
      <w:i/>
      <w:iCs/>
      <w:sz w:val="22"/>
      <w:szCs w:val="26"/>
    </w:rPr>
  </w:style>
  <w:style w:type="paragraph" w:styleId="Heading6">
    <w:name w:val="heading 6"/>
    <w:basedOn w:val="Normal"/>
    <w:next w:val="Normal"/>
    <w:qFormat/>
    <w:pPr>
      <w:keepNext/>
      <w:numPr>
        <w:ilvl w:val="5"/>
        <w:numId w:val="1"/>
      </w:numPr>
      <w:outlineLvl w:val="5"/>
    </w:pPr>
    <w:rPr>
      <w:sz w:val="40"/>
      <w:szCs w:val="20"/>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rsid w:val="00BF4458"/>
    <w:pPr>
      <w:jc w:val="left"/>
    </w:pPr>
  </w:style>
  <w:style w:type="paragraph" w:styleId="Footer">
    <w:name w:val="footer"/>
    <w:basedOn w:val="Normal"/>
    <w:link w:val="FooterChar"/>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BF4458"/>
    <w:rPr>
      <w:rFonts w:ascii="Century" w:hAnsi="Century"/>
      <w:sz w:val="24"/>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1E18B8"/>
    <w:rPr>
      <w:rFonts w:ascii="Bookman Old Style" w:hAnsi="Bookman Old Style" w:cs="Arial"/>
      <w:b/>
      <w:bCs/>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apple-converted-space">
    <w:name w:val="apple-converted-space"/>
    <w:basedOn w:val="DefaultParagraphFont"/>
    <w:rsid w:val="009863EA"/>
  </w:style>
  <w:style w:type="paragraph" w:customStyle="1" w:styleId="Default">
    <w:name w:val="Default"/>
    <w:rsid w:val="00CE59CE"/>
    <w:pPr>
      <w:autoSpaceDE w:val="0"/>
      <w:autoSpaceDN w:val="0"/>
      <w:adjustRightInd w:val="0"/>
    </w:pPr>
    <w:rPr>
      <w:rFonts w:ascii="Arial" w:hAnsi="Arial" w:cs="Arial"/>
      <w:color w:val="000000"/>
      <w:sz w:val="24"/>
      <w:szCs w:val="24"/>
      <w:lang w:val="en-US"/>
    </w:rPr>
  </w:style>
  <w:style w:type="character" w:customStyle="1" w:styleId="BodyTextIndentChar">
    <w:name w:val="Body Text Indent Char"/>
    <w:basedOn w:val="DefaultParagraphFont"/>
    <w:link w:val="BodyTextIndent"/>
    <w:rsid w:val="006D4048"/>
    <w:rPr>
      <w:rFonts w:ascii="Arial" w:hAnsi="Arial"/>
      <w:sz w:val="60"/>
      <w:szCs w:val="24"/>
      <w:lang w:val="en-US" w:eastAsia="en-US"/>
    </w:rPr>
  </w:style>
  <w:style w:type="numbering" w:customStyle="1" w:styleId="CurrentList1">
    <w:name w:val="Current List1"/>
    <w:uiPriority w:val="99"/>
    <w:rsid w:val="00C35734"/>
    <w:pPr>
      <w:numPr>
        <w:numId w:val="54"/>
      </w:numPr>
    </w:pPr>
  </w:style>
  <w:style w:type="numbering" w:customStyle="1" w:styleId="CurrentList2">
    <w:name w:val="Current List2"/>
    <w:uiPriority w:val="99"/>
    <w:rsid w:val="00C3573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55044-E69B-4248-BEBB-FE88B54B13F2}">
  <ds:schemaRefs>
    <ds:schemaRef ds:uri="http://schemas.microsoft.com/sharepoint/v3/contenttype/forms"/>
  </ds:schemaRefs>
</ds:datastoreItem>
</file>

<file path=customXml/itemProps2.xml><?xml version="1.0" encoding="utf-8"?>
<ds:datastoreItem xmlns:ds="http://schemas.openxmlformats.org/officeDocument/2006/customXml" ds:itemID="{A8A22D9C-EF40-46D8-93F8-E078111CE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E8407-5F36-4D8C-A34D-2BB680D2F7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3EA15C-6F65-4056-803B-03095F25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30</TotalTime>
  <Pages>16</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Saad Khan</cp:lastModifiedBy>
  <cp:revision>6</cp:revision>
  <cp:lastPrinted>2014-03-28T09:03:00Z</cp:lastPrinted>
  <dcterms:created xsi:type="dcterms:W3CDTF">2023-09-30T23:18:00Z</dcterms:created>
  <dcterms:modified xsi:type="dcterms:W3CDTF">2023-09-30T23:52:00Z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