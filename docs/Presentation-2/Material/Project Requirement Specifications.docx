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8323" w14:textId="77777777" w:rsidR="00BD519B" w:rsidRPr="00870E1E" w:rsidRDefault="00BD519B" w:rsidP="004C2E5D">
      <w:pPr>
        <w:tabs>
          <w:tab w:val="left" w:pos="6690"/>
        </w:tabs>
        <w:ind w:left="-360"/>
      </w:pPr>
      <w:r w:rsidRPr="00870E1E">
        <w:t xml:space="preserve">                  </w:t>
      </w:r>
      <w:r w:rsidR="004C2E5D" w:rsidRPr="00870E1E">
        <w:tab/>
      </w:r>
    </w:p>
    <w:p w14:paraId="783C8324" w14:textId="77777777" w:rsidR="00BD519B" w:rsidRPr="00870E1E" w:rsidRDefault="00BD519B">
      <w:pPr>
        <w:ind w:left="-360"/>
      </w:pPr>
    </w:p>
    <w:p w14:paraId="783C8325" w14:textId="77777777" w:rsidR="009A069C" w:rsidRPr="00870E1E" w:rsidRDefault="009A069C">
      <w:pPr>
        <w:ind w:left="-360"/>
      </w:pPr>
    </w:p>
    <w:p w14:paraId="783C8326" w14:textId="77777777" w:rsidR="009A069C" w:rsidRPr="00870E1E" w:rsidRDefault="009A069C">
      <w:pPr>
        <w:ind w:left="-360"/>
      </w:pPr>
    </w:p>
    <w:p w14:paraId="783C8327" w14:textId="77777777" w:rsidR="009A069C" w:rsidRPr="00870E1E" w:rsidRDefault="009A069C">
      <w:pPr>
        <w:ind w:left="-360"/>
      </w:pPr>
    </w:p>
    <w:p w14:paraId="783C8328" w14:textId="77777777" w:rsidR="009A069C" w:rsidRPr="00870E1E" w:rsidRDefault="009A069C">
      <w:pPr>
        <w:ind w:left="-360"/>
      </w:pPr>
    </w:p>
    <w:p w14:paraId="783C8329" w14:textId="77777777" w:rsidR="009A069C" w:rsidRPr="00870E1E" w:rsidRDefault="009A069C">
      <w:pPr>
        <w:ind w:left="-360"/>
      </w:pPr>
    </w:p>
    <w:p w14:paraId="783C832A" w14:textId="77777777" w:rsidR="009A069C" w:rsidRPr="00870E1E" w:rsidRDefault="009A069C">
      <w:pPr>
        <w:ind w:left="-360"/>
      </w:pPr>
    </w:p>
    <w:p w14:paraId="783C832B" w14:textId="77777777" w:rsidR="00BD519B" w:rsidRPr="00870E1E" w:rsidRDefault="00BD519B">
      <w:pPr>
        <w:ind w:left="-360"/>
      </w:pPr>
      <w:bookmarkStart w:id="0" w:name="_top"/>
      <w:bookmarkEnd w:id="0"/>
    </w:p>
    <w:p w14:paraId="783C832C" w14:textId="77777777" w:rsidR="00BD519B" w:rsidRPr="00870E1E" w:rsidRDefault="00BD519B">
      <w:pPr>
        <w:tabs>
          <w:tab w:val="right" w:pos="7920"/>
        </w:tabs>
        <w:rPr>
          <w:b/>
        </w:rPr>
      </w:pPr>
    </w:p>
    <w:p w14:paraId="783C832D" w14:textId="77777777" w:rsidR="009A069C" w:rsidRPr="00870E1E" w:rsidRDefault="009A069C" w:rsidP="009A069C">
      <w:pPr>
        <w:pStyle w:val="BodyTextIndent"/>
        <w:rPr>
          <w:rFonts w:ascii="Copperplate Gothic Bold" w:hAnsi="Copperplate Gothic Bold"/>
          <w:sz w:val="32"/>
          <w:szCs w:val="32"/>
        </w:rPr>
      </w:pPr>
      <w:r w:rsidRPr="00870E1E">
        <w:rPr>
          <w:rFonts w:ascii="Copperplate Gothic Bold" w:hAnsi="Copperplate Gothic Bold"/>
        </w:rPr>
        <w:t>Project Title</w:t>
      </w:r>
    </w:p>
    <w:p w14:paraId="783C832E" w14:textId="77777777" w:rsidR="009A069C" w:rsidRPr="00870E1E" w:rsidRDefault="009A069C" w:rsidP="009A069C">
      <w:pPr>
        <w:pStyle w:val="BodyTextIndent"/>
        <w:rPr>
          <w:sz w:val="28"/>
        </w:rPr>
      </w:pPr>
    </w:p>
    <w:p w14:paraId="783C832F" w14:textId="4FE65492" w:rsidR="009A069C" w:rsidRPr="00F314C9" w:rsidRDefault="00F314C9" w:rsidP="009A069C">
      <w:pPr>
        <w:pStyle w:val="BodyTextIndent"/>
        <w:tabs>
          <w:tab w:val="right" w:pos="9180"/>
        </w:tabs>
        <w:rPr>
          <w:rFonts w:ascii="Century Gothic" w:hAnsi="Century Gothic"/>
          <w:sz w:val="28"/>
          <w:u w:val="single"/>
        </w:rPr>
      </w:pPr>
      <w:r w:rsidRPr="00F314C9">
        <w:rPr>
          <w:rFonts w:ascii="Century Gothic" w:hAnsi="Century Gothic"/>
          <w:sz w:val="28"/>
          <w:u w:val="single"/>
        </w:rPr>
        <w:t>INTELLERA</w:t>
      </w:r>
      <w:r w:rsidR="009A069C" w:rsidRPr="00F314C9">
        <w:rPr>
          <w:rFonts w:ascii="Century Gothic" w:hAnsi="Century Gothic"/>
          <w:sz w:val="28"/>
          <w:u w:val="single"/>
        </w:rPr>
        <w:t>,</w:t>
      </w:r>
    </w:p>
    <w:p w14:paraId="783C8330" w14:textId="20EFEC2D" w:rsidR="009A069C" w:rsidRDefault="00F314C9" w:rsidP="009A069C">
      <w:pPr>
        <w:pStyle w:val="BodyTextIndent"/>
        <w:tabs>
          <w:tab w:val="right" w:pos="9180"/>
        </w:tabs>
        <w:rPr>
          <w:rFonts w:ascii="Century Gothic" w:hAnsi="Century Gothic"/>
          <w:sz w:val="28"/>
          <w:u w:val="single"/>
        </w:rPr>
      </w:pPr>
      <w:proofErr w:type="gramStart"/>
      <w:r w:rsidRPr="00F314C9">
        <w:rPr>
          <w:rFonts w:ascii="Century Gothic" w:hAnsi="Century Gothic"/>
          <w:sz w:val="28"/>
          <w:u w:val="single"/>
        </w:rPr>
        <w:t>A Hardware</w:t>
      </w:r>
      <w:proofErr w:type="gramEnd"/>
      <w:r w:rsidRPr="00F314C9">
        <w:rPr>
          <w:rFonts w:ascii="Century Gothic" w:hAnsi="Century Gothic"/>
          <w:sz w:val="28"/>
          <w:u w:val="single"/>
        </w:rPr>
        <w:t xml:space="preserve"> based Acceleration of Matrix </w:t>
      </w:r>
      <w:r w:rsidR="00535150" w:rsidRPr="00F314C9">
        <w:rPr>
          <w:rFonts w:ascii="Century Gothic" w:hAnsi="Century Gothic"/>
          <w:sz w:val="28"/>
          <w:u w:val="single"/>
        </w:rPr>
        <w:t>MAC Processor</w:t>
      </w:r>
      <w:r w:rsidRPr="00F314C9">
        <w:rPr>
          <w:rFonts w:ascii="Century Gothic" w:hAnsi="Century Gothic"/>
          <w:sz w:val="28"/>
          <w:u w:val="single"/>
        </w:rPr>
        <w:t>.</w:t>
      </w:r>
    </w:p>
    <w:p w14:paraId="77B4263B" w14:textId="77777777" w:rsidR="00F314C9" w:rsidRDefault="00F314C9" w:rsidP="009A069C">
      <w:pPr>
        <w:pStyle w:val="BodyTextIndent"/>
        <w:tabs>
          <w:tab w:val="right" w:pos="9180"/>
        </w:tabs>
        <w:rPr>
          <w:rFonts w:ascii="Century Gothic" w:hAnsi="Century Gothic"/>
          <w:sz w:val="28"/>
          <w:u w:val="single"/>
        </w:rPr>
      </w:pPr>
    </w:p>
    <w:p w14:paraId="0408AC37" w14:textId="77777777" w:rsidR="00F314C9" w:rsidRPr="00F314C9" w:rsidRDefault="00F314C9" w:rsidP="009A069C">
      <w:pPr>
        <w:pStyle w:val="BodyTextIndent"/>
        <w:tabs>
          <w:tab w:val="right" w:pos="9180"/>
        </w:tabs>
        <w:rPr>
          <w:rFonts w:ascii="Century Gothic" w:hAnsi="Century Gothic"/>
          <w:sz w:val="28"/>
          <w:u w:val="single"/>
        </w:rPr>
      </w:pPr>
    </w:p>
    <w:p w14:paraId="783C8331" w14:textId="160AD168" w:rsidR="009A069C" w:rsidRPr="00870E1E" w:rsidRDefault="009A069C" w:rsidP="009A069C">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sidR="00F314C9">
        <w:rPr>
          <w:rFonts w:ascii="Century Gothic" w:hAnsi="Century Gothic"/>
          <w:sz w:val="28"/>
        </w:rPr>
        <w:t>d</w:t>
      </w:r>
      <w:r w:rsidRPr="00870E1E">
        <w:rPr>
          <w:rFonts w:ascii="Century Gothic" w:hAnsi="Century Gothic"/>
          <w:sz w:val="28"/>
        </w:rPr>
        <w:t>:</w:t>
      </w:r>
      <w:r w:rsidR="00F314C9">
        <w:rPr>
          <w:rFonts w:ascii="Century Gothic" w:hAnsi="Century Gothic"/>
          <w:sz w:val="28"/>
        </w:rPr>
        <w:t xml:space="preserve"> Sep 30, 2023</w:t>
      </w:r>
    </w:p>
    <w:p w14:paraId="783C8332" w14:textId="77777777" w:rsidR="009A069C" w:rsidRPr="00870E1E" w:rsidRDefault="009A069C" w:rsidP="009A069C">
      <w:pPr>
        <w:pStyle w:val="BodyTextIndent"/>
        <w:rPr>
          <w:sz w:val="28"/>
        </w:rPr>
      </w:pPr>
    </w:p>
    <w:p w14:paraId="783C8336" w14:textId="77777777" w:rsidR="009A069C" w:rsidRDefault="009A069C" w:rsidP="00F314C9">
      <w:pPr>
        <w:pStyle w:val="BodyTextIndent"/>
        <w:ind w:left="0"/>
        <w:rPr>
          <w:sz w:val="28"/>
        </w:rPr>
      </w:pPr>
    </w:p>
    <w:p w14:paraId="783C833F" w14:textId="77777777" w:rsidR="009A069C" w:rsidRDefault="009A069C" w:rsidP="009A069C">
      <w:pPr>
        <w:pStyle w:val="BodyTextIndent"/>
        <w:ind w:left="4320" w:firstLine="1080"/>
        <w:rPr>
          <w:sz w:val="28"/>
        </w:rPr>
      </w:pPr>
    </w:p>
    <w:p w14:paraId="70E273DA" w14:textId="77777777" w:rsidR="00F314C9" w:rsidRDefault="00F314C9" w:rsidP="009A069C">
      <w:pPr>
        <w:pStyle w:val="BodyTextIndent"/>
        <w:ind w:left="4320" w:firstLine="1080"/>
        <w:rPr>
          <w:sz w:val="28"/>
        </w:rPr>
      </w:pPr>
    </w:p>
    <w:p w14:paraId="5DCBBBC4" w14:textId="77777777" w:rsidR="00F314C9" w:rsidRDefault="00F314C9" w:rsidP="009A069C">
      <w:pPr>
        <w:pStyle w:val="BodyTextIndent"/>
        <w:ind w:left="4320" w:firstLine="1080"/>
        <w:rPr>
          <w:sz w:val="28"/>
        </w:rPr>
      </w:pPr>
    </w:p>
    <w:p w14:paraId="52F9877C" w14:textId="77777777" w:rsidR="00F314C9" w:rsidRPr="00870E1E" w:rsidRDefault="00F314C9" w:rsidP="009A069C">
      <w:pPr>
        <w:pStyle w:val="BodyTextIndent"/>
        <w:ind w:left="4320" w:firstLine="1080"/>
        <w:rPr>
          <w:rFonts w:ascii="Copperplate Gothic Bold" w:hAnsi="Copperplate Gothic Bold"/>
          <w:sz w:val="28"/>
          <w:u w:val="single"/>
        </w:rPr>
      </w:pPr>
    </w:p>
    <w:p w14:paraId="783C8340" w14:textId="77777777" w:rsidR="009A069C" w:rsidRPr="00870E1E" w:rsidRDefault="009A069C" w:rsidP="009A069C">
      <w:pPr>
        <w:pStyle w:val="BodyTextIndent"/>
        <w:ind w:left="4320" w:firstLine="1080"/>
        <w:rPr>
          <w:rFonts w:ascii="Copperplate Gothic Bold" w:hAnsi="Copperplate Gothic Bold"/>
          <w:sz w:val="28"/>
          <w:u w:val="single"/>
        </w:rPr>
      </w:pPr>
    </w:p>
    <w:p w14:paraId="783C8341" w14:textId="77777777" w:rsidR="009A069C" w:rsidRPr="00870E1E" w:rsidRDefault="009A069C" w:rsidP="009A069C">
      <w:pPr>
        <w:pStyle w:val="BodyTextIndent"/>
        <w:ind w:left="4320" w:firstLine="1080"/>
        <w:rPr>
          <w:rFonts w:ascii="Copperplate Gothic Bold" w:hAnsi="Copperplate Gothic Bold"/>
          <w:sz w:val="28"/>
          <w:u w:val="single"/>
        </w:rPr>
      </w:pPr>
    </w:p>
    <w:p w14:paraId="1954B448" w14:textId="77777777" w:rsidR="00535150" w:rsidRDefault="00535150" w:rsidP="009A069C">
      <w:pPr>
        <w:pStyle w:val="BodyTextIndent"/>
        <w:ind w:left="0"/>
        <w:rPr>
          <w:rFonts w:ascii="Century Gothic" w:hAnsi="Century Gothic"/>
          <w:sz w:val="28"/>
        </w:rPr>
      </w:pPr>
    </w:p>
    <w:p w14:paraId="783C8344" w14:textId="3C54B947" w:rsidR="009A069C" w:rsidRPr="00870E1E" w:rsidRDefault="009A069C" w:rsidP="00535150">
      <w:pPr>
        <w:pStyle w:val="BodyTextIndent"/>
        <w:ind w:left="-144"/>
        <w:jc w:val="left"/>
        <w:rPr>
          <w:rFonts w:ascii="Copperplate Gothic Bold" w:hAnsi="Copperplate Gothic Bold"/>
          <w:sz w:val="28"/>
          <w:u w:val="single"/>
        </w:rPr>
      </w:pPr>
      <w:r w:rsidRPr="00870E1E">
        <w:rPr>
          <w:rFonts w:ascii="Copperplate Gothic Bold" w:hAnsi="Copperplate Gothic Bold"/>
          <w:sz w:val="28"/>
          <w:u w:val="single"/>
        </w:rPr>
        <w:t>Supervisor</w:t>
      </w:r>
      <w:r w:rsidR="00F314C9">
        <w:rPr>
          <w:rFonts w:ascii="Copperplate Gothic Bold" w:hAnsi="Copperplate Gothic Bold"/>
          <w:sz w:val="28"/>
          <w:u w:val="single"/>
        </w:rPr>
        <w:t>:</w:t>
      </w:r>
      <w:r w:rsidR="00F314C9" w:rsidRPr="00F314C9">
        <w:rPr>
          <w:rFonts w:ascii="Copperplate Gothic Bold" w:hAnsi="Copperplate Gothic Bold"/>
          <w:sz w:val="28"/>
        </w:rPr>
        <w:t xml:space="preserve">   </w:t>
      </w:r>
      <w:r w:rsidR="00F314C9">
        <w:rPr>
          <w:rFonts w:ascii="Century Gothic" w:hAnsi="Century Gothic" w:cstheme="minorHAnsi"/>
          <w:sz w:val="28"/>
        </w:rPr>
        <w:t xml:space="preserve"> </w:t>
      </w:r>
      <w:r w:rsidR="00F314C9">
        <w:rPr>
          <w:rFonts w:ascii="Century Gothic" w:hAnsi="Century Gothic" w:cstheme="minorHAnsi"/>
          <w:sz w:val="28"/>
        </w:rPr>
        <w:tab/>
      </w:r>
      <w:r w:rsidR="00F314C9">
        <w:rPr>
          <w:rFonts w:ascii="Century Gothic" w:hAnsi="Century Gothic" w:cstheme="minorHAnsi"/>
          <w:sz w:val="28"/>
        </w:rPr>
        <w:tab/>
      </w:r>
      <w:r w:rsidR="00F314C9" w:rsidRPr="00F314C9">
        <w:rPr>
          <w:rFonts w:ascii="Century Gothic" w:hAnsi="Century Gothic" w:cstheme="minorHAnsi"/>
          <w:sz w:val="28"/>
        </w:rPr>
        <w:t>Dr. Fahad Bin Muslim</w:t>
      </w:r>
      <w:r w:rsidRPr="00870E1E">
        <w:rPr>
          <w:rFonts w:ascii="Copperplate Gothic Bold" w:hAnsi="Copperplate Gothic Bold"/>
          <w:sz w:val="28"/>
        </w:rPr>
        <w:t xml:space="preserve">    </w:t>
      </w:r>
      <w:r w:rsidRPr="00870E1E">
        <w:rPr>
          <w:rFonts w:ascii="Copperplate Gothic Bold" w:hAnsi="Copperplate Gothic Bold"/>
          <w:sz w:val="28"/>
        </w:rPr>
        <w:tab/>
      </w:r>
    </w:p>
    <w:p w14:paraId="783C8345" w14:textId="77777777" w:rsidR="009A069C" w:rsidRPr="00870E1E" w:rsidRDefault="009A069C" w:rsidP="009A069C">
      <w:pPr>
        <w:pStyle w:val="BodyTextIndent"/>
        <w:ind w:left="5760"/>
        <w:rPr>
          <w:rFonts w:ascii="Copperplate Gothic Bold" w:hAnsi="Copperplate Gothic Bold"/>
          <w:sz w:val="28"/>
        </w:rPr>
      </w:pPr>
    </w:p>
    <w:p w14:paraId="1C3F5694" w14:textId="77777777" w:rsidR="00F314C9" w:rsidRDefault="009A069C" w:rsidP="00535150">
      <w:pPr>
        <w:pStyle w:val="BodyTextIndent"/>
        <w:ind w:left="-144"/>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sidR="00F314C9">
        <w:rPr>
          <w:rFonts w:ascii="Century Gothic" w:hAnsi="Century Gothic"/>
          <w:sz w:val="28"/>
        </w:rPr>
        <w:t>Dr. Taj Muhammad</w:t>
      </w:r>
      <w:r w:rsidRPr="00870E1E">
        <w:rPr>
          <w:rFonts w:ascii="Century Gothic" w:hAnsi="Century Gothic"/>
          <w:sz w:val="28"/>
        </w:rPr>
        <w:tab/>
      </w:r>
    </w:p>
    <w:p w14:paraId="41A1F9B1" w14:textId="77777777" w:rsidR="00F314C9" w:rsidRDefault="00F314C9" w:rsidP="00535150">
      <w:pPr>
        <w:pStyle w:val="BodyTextIndent"/>
        <w:ind w:left="-144"/>
        <w:rPr>
          <w:rFonts w:ascii="Century Gothic" w:hAnsi="Century Gothic"/>
          <w:sz w:val="28"/>
        </w:rPr>
      </w:pPr>
    </w:p>
    <w:p w14:paraId="783C8346" w14:textId="44E934F8" w:rsidR="009A069C" w:rsidRPr="00870E1E" w:rsidRDefault="009A069C" w:rsidP="00535150">
      <w:pPr>
        <w:pStyle w:val="BodyTextIndent"/>
        <w:ind w:left="-144"/>
        <w:rPr>
          <w:rFonts w:ascii="Century Gothic" w:hAnsi="Century Gothic"/>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783C8347" w14:textId="77777777" w:rsidR="009A069C" w:rsidRPr="00870E1E" w:rsidRDefault="009A069C" w:rsidP="00535150">
      <w:pPr>
        <w:tabs>
          <w:tab w:val="left" w:pos="6690"/>
        </w:tabs>
        <w:ind w:left="-144"/>
      </w:pPr>
      <w:r w:rsidRPr="00870E1E">
        <w:tab/>
        <w:t xml:space="preserve">                  </w:t>
      </w:r>
      <w:r w:rsidRPr="00870E1E">
        <w:tab/>
      </w:r>
    </w:p>
    <w:p w14:paraId="783C8348" w14:textId="0FDDB139" w:rsidR="009A069C" w:rsidRDefault="00F314C9" w:rsidP="00535150">
      <w:pPr>
        <w:pStyle w:val="BodyTextIndent"/>
        <w:tabs>
          <w:tab w:val="left" w:pos="5580"/>
        </w:tabs>
        <w:ind w:left="-144"/>
        <w:rPr>
          <w:rFonts w:ascii="Century Gothic" w:hAnsi="Century Gothic"/>
          <w:sz w:val="28"/>
        </w:rPr>
      </w:pPr>
      <w:r w:rsidRPr="00870E1E">
        <w:rPr>
          <w:rFonts w:ascii="Copperplate Gothic Bold" w:hAnsi="Copperplate Gothic Bold"/>
          <w:sz w:val="28"/>
          <w:u w:val="single"/>
        </w:rPr>
        <w:t>Group Members:</w:t>
      </w:r>
      <w:r w:rsidRPr="00F314C9">
        <w:rPr>
          <w:rFonts w:ascii="Copperplate Gothic Bold" w:hAnsi="Copperplate Gothic Bold"/>
          <w:sz w:val="28"/>
        </w:rPr>
        <w:t xml:space="preserve">     </w:t>
      </w:r>
      <w:r>
        <w:rPr>
          <w:rFonts w:ascii="Century Gothic" w:hAnsi="Century Gothic"/>
          <w:sz w:val="28"/>
        </w:rPr>
        <w:t>Saad Khan – Group Lead</w:t>
      </w:r>
    </w:p>
    <w:p w14:paraId="044FD0E4" w14:textId="1700EDC8" w:rsidR="00F314C9" w:rsidRDefault="00F314C9" w:rsidP="00F314C9">
      <w:pPr>
        <w:pStyle w:val="BodyTextIndent"/>
        <w:tabs>
          <w:tab w:val="left" w:pos="5580"/>
        </w:tabs>
        <w:ind w:left="0"/>
        <w:rPr>
          <w:sz w:val="24"/>
        </w:rPr>
      </w:pPr>
      <w:r>
        <w:rPr>
          <w:sz w:val="24"/>
        </w:rPr>
        <w:t xml:space="preserve">                                            </w:t>
      </w:r>
    </w:p>
    <w:p w14:paraId="63BE9923" w14:textId="4918579B" w:rsidR="00F314C9" w:rsidRPr="00F314C9" w:rsidRDefault="00F314C9" w:rsidP="00F314C9">
      <w:pPr>
        <w:pStyle w:val="BodyTextIndent"/>
        <w:tabs>
          <w:tab w:val="left" w:pos="5580"/>
        </w:tabs>
        <w:ind w:left="0"/>
        <w:rPr>
          <w:rFonts w:ascii="Century Gothic" w:hAnsi="Century Gothic"/>
          <w:sz w:val="28"/>
          <w:szCs w:val="28"/>
        </w:rPr>
      </w:pPr>
      <w:r>
        <w:rPr>
          <w:sz w:val="24"/>
        </w:rPr>
        <w:t xml:space="preserve">                                          </w:t>
      </w:r>
      <w:r w:rsidRPr="00F314C9">
        <w:rPr>
          <w:rFonts w:ascii="Century Gothic" w:hAnsi="Century Gothic"/>
          <w:sz w:val="28"/>
          <w:szCs w:val="28"/>
        </w:rPr>
        <w:t>Syed Zaeem Shakir</w:t>
      </w:r>
    </w:p>
    <w:p w14:paraId="7147778A" w14:textId="2E3DAB9E" w:rsidR="00F314C9" w:rsidRPr="00F314C9" w:rsidRDefault="00535150" w:rsidP="00F314C9">
      <w:pPr>
        <w:pStyle w:val="BodyTextIndent"/>
        <w:tabs>
          <w:tab w:val="left" w:pos="5580"/>
        </w:tabs>
        <w:ind w:left="0"/>
        <w:rPr>
          <w:rFonts w:ascii="Century Gothic" w:hAnsi="Century Gothic"/>
          <w:sz w:val="28"/>
          <w:szCs w:val="28"/>
        </w:rPr>
      </w:pPr>
      <w:r>
        <w:rPr>
          <w:rFonts w:ascii="Century Gothic" w:hAnsi="Century Gothic"/>
          <w:sz w:val="28"/>
          <w:szCs w:val="28"/>
        </w:rPr>
        <w:t xml:space="preserve">                                    </w:t>
      </w:r>
    </w:p>
    <w:p w14:paraId="783C8349" w14:textId="0EED8D24" w:rsidR="009A069C" w:rsidRPr="00F314C9" w:rsidRDefault="00F314C9" w:rsidP="009A069C">
      <w:pPr>
        <w:rPr>
          <w:rFonts w:ascii="Century Gothic" w:hAnsi="Century Gothic"/>
          <w:sz w:val="28"/>
          <w:szCs w:val="28"/>
        </w:rPr>
      </w:pPr>
      <w:r w:rsidRPr="00F314C9">
        <w:rPr>
          <w:rFonts w:ascii="Century Gothic" w:hAnsi="Century Gothic"/>
          <w:sz w:val="28"/>
          <w:szCs w:val="28"/>
        </w:rPr>
        <w:tab/>
      </w:r>
      <w:r w:rsidRPr="00F314C9">
        <w:rPr>
          <w:rFonts w:ascii="Century Gothic" w:hAnsi="Century Gothic"/>
          <w:sz w:val="28"/>
          <w:szCs w:val="28"/>
        </w:rPr>
        <w:tab/>
      </w:r>
      <w:r w:rsidRPr="00F314C9">
        <w:rPr>
          <w:rFonts w:ascii="Century Gothic" w:hAnsi="Century Gothic"/>
          <w:sz w:val="28"/>
          <w:szCs w:val="28"/>
        </w:rPr>
        <w:tab/>
      </w:r>
      <w:r w:rsidR="00535150">
        <w:rPr>
          <w:rFonts w:ascii="Century Gothic" w:hAnsi="Century Gothic"/>
          <w:sz w:val="28"/>
          <w:szCs w:val="28"/>
        </w:rPr>
        <w:t xml:space="preserve">        </w:t>
      </w:r>
      <w:r w:rsidRPr="00F314C9">
        <w:rPr>
          <w:rFonts w:ascii="Century Gothic" w:hAnsi="Century Gothic"/>
          <w:sz w:val="28"/>
          <w:szCs w:val="28"/>
        </w:rPr>
        <w:t>Mahnoor Maleeka</w:t>
      </w:r>
    </w:p>
    <w:p w14:paraId="783C834A" w14:textId="77777777" w:rsidR="009A069C" w:rsidRPr="00870E1E" w:rsidRDefault="009A069C" w:rsidP="009A069C"/>
    <w:p w14:paraId="783C834B" w14:textId="5EE31A83" w:rsidR="004C2E5D" w:rsidRPr="00870E1E" w:rsidRDefault="004C2E5D" w:rsidP="004C2E5D">
      <w:pPr>
        <w:tabs>
          <w:tab w:val="left" w:pos="6690"/>
        </w:tabs>
        <w:ind w:left="-360"/>
      </w:pPr>
      <w:r w:rsidRPr="00870E1E">
        <w:tab/>
      </w:r>
    </w:p>
    <w:p w14:paraId="783C834C" w14:textId="77777777" w:rsidR="00BD519B" w:rsidRPr="00870E1E" w:rsidRDefault="00BD519B" w:rsidP="004C2E5D">
      <w:pPr>
        <w:pStyle w:val="BodyTextIndent"/>
        <w:tabs>
          <w:tab w:val="left" w:pos="5580"/>
        </w:tabs>
        <w:rPr>
          <w:sz w:val="24"/>
        </w:rPr>
      </w:pPr>
    </w:p>
    <w:p w14:paraId="783C834D" w14:textId="77777777" w:rsidR="00BD519B" w:rsidRPr="00870E1E" w:rsidRDefault="00BD519B"/>
    <w:p w14:paraId="783C834E" w14:textId="77777777" w:rsidR="00BD519B" w:rsidRPr="00870E1E" w:rsidRDefault="00BD519B"/>
    <w:p w14:paraId="783C834F" w14:textId="77777777" w:rsidR="00BD519B" w:rsidRPr="00870E1E" w:rsidRDefault="00BD519B"/>
    <w:p w14:paraId="783C8350" w14:textId="77777777" w:rsidR="001B511F" w:rsidRPr="00870E1E" w:rsidRDefault="001B511F" w:rsidP="001B511F">
      <w:pPr>
        <w:pStyle w:val="Header"/>
        <w:rPr>
          <w:b/>
        </w:rPr>
      </w:pPr>
      <w:r w:rsidRPr="00870E1E">
        <w:rPr>
          <w:b/>
        </w:rPr>
        <w:t>Revision History:</w:t>
      </w:r>
    </w:p>
    <w:p w14:paraId="783C8351" w14:textId="77777777" w:rsidR="001B511F" w:rsidRPr="00870E1E" w:rsidRDefault="001B511F" w:rsidP="001B511F"/>
    <w:p w14:paraId="783C8352" w14:textId="77777777" w:rsidR="001B511F" w:rsidRPr="00870E1E" w:rsidRDefault="001B511F" w:rsidP="001B511F"/>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3964"/>
      </w:tblGrid>
      <w:tr w:rsidR="00870E1E" w:rsidRPr="00870E1E" w14:paraId="783C8356" w14:textId="77777777" w:rsidTr="00FC4B0F">
        <w:tc>
          <w:tcPr>
            <w:tcW w:w="2100" w:type="dxa"/>
          </w:tcPr>
          <w:p w14:paraId="783C8353" w14:textId="77777777" w:rsidR="001B511F" w:rsidRPr="00870E1E" w:rsidRDefault="001B511F" w:rsidP="00DE534F">
            <w:r w:rsidRPr="00870E1E">
              <w:rPr>
                <w:b/>
                <w:i/>
              </w:rPr>
              <w:t>Revision History</w:t>
            </w:r>
          </w:p>
        </w:tc>
        <w:tc>
          <w:tcPr>
            <w:tcW w:w="2594" w:type="dxa"/>
          </w:tcPr>
          <w:p w14:paraId="783C8354" w14:textId="77777777" w:rsidR="001B511F" w:rsidRPr="00870E1E" w:rsidRDefault="001B511F" w:rsidP="00DE534F">
            <w:r w:rsidRPr="00870E1E">
              <w:rPr>
                <w:b/>
                <w:i/>
              </w:rPr>
              <w:t>Date</w:t>
            </w:r>
          </w:p>
        </w:tc>
        <w:tc>
          <w:tcPr>
            <w:tcW w:w="3964" w:type="dxa"/>
          </w:tcPr>
          <w:p w14:paraId="783C8355" w14:textId="77777777" w:rsidR="001B511F" w:rsidRPr="00870E1E" w:rsidRDefault="001B511F" w:rsidP="00DE534F">
            <w:r w:rsidRPr="00870E1E">
              <w:rPr>
                <w:b/>
                <w:i/>
              </w:rPr>
              <w:t>Comments</w:t>
            </w:r>
          </w:p>
        </w:tc>
      </w:tr>
      <w:tr w:rsidR="00870E1E" w:rsidRPr="00870E1E" w14:paraId="783C835A" w14:textId="77777777" w:rsidTr="00FC4B0F">
        <w:tc>
          <w:tcPr>
            <w:tcW w:w="2100" w:type="dxa"/>
          </w:tcPr>
          <w:p w14:paraId="783C8357" w14:textId="77777777" w:rsidR="001B511F" w:rsidRPr="00870E1E" w:rsidRDefault="001B511F" w:rsidP="00DE534F">
            <w:r w:rsidRPr="00870E1E">
              <w:t>1.00</w:t>
            </w:r>
          </w:p>
        </w:tc>
        <w:tc>
          <w:tcPr>
            <w:tcW w:w="2594" w:type="dxa"/>
          </w:tcPr>
          <w:p w14:paraId="783C8358" w14:textId="77777777" w:rsidR="001B511F" w:rsidRPr="00870E1E" w:rsidRDefault="001B511F" w:rsidP="00DE534F"/>
        </w:tc>
        <w:tc>
          <w:tcPr>
            <w:tcW w:w="3964" w:type="dxa"/>
          </w:tcPr>
          <w:p w14:paraId="783C8359" w14:textId="77777777" w:rsidR="001B511F" w:rsidRPr="00870E1E" w:rsidRDefault="001B511F" w:rsidP="00DE534F"/>
        </w:tc>
      </w:tr>
      <w:tr w:rsidR="00870E1E" w:rsidRPr="00870E1E" w14:paraId="783C835E" w14:textId="77777777" w:rsidTr="00FC4B0F">
        <w:tc>
          <w:tcPr>
            <w:tcW w:w="2100" w:type="dxa"/>
          </w:tcPr>
          <w:p w14:paraId="783C835B" w14:textId="77777777" w:rsidR="001B511F" w:rsidRPr="00870E1E" w:rsidRDefault="001B511F" w:rsidP="00DE534F">
            <w:r w:rsidRPr="00870E1E">
              <w:t>2.00</w:t>
            </w:r>
          </w:p>
        </w:tc>
        <w:tc>
          <w:tcPr>
            <w:tcW w:w="2594" w:type="dxa"/>
          </w:tcPr>
          <w:p w14:paraId="783C835C" w14:textId="77777777" w:rsidR="001B511F" w:rsidRPr="00870E1E" w:rsidRDefault="001B511F" w:rsidP="00DE534F"/>
        </w:tc>
        <w:tc>
          <w:tcPr>
            <w:tcW w:w="3964" w:type="dxa"/>
          </w:tcPr>
          <w:p w14:paraId="783C835D" w14:textId="77777777" w:rsidR="001B511F" w:rsidRPr="00870E1E" w:rsidRDefault="001B511F" w:rsidP="00DE534F"/>
        </w:tc>
      </w:tr>
      <w:tr w:rsidR="001B511F" w:rsidRPr="00870E1E" w14:paraId="783C8362" w14:textId="77777777" w:rsidTr="00FC4B0F">
        <w:tc>
          <w:tcPr>
            <w:tcW w:w="2100" w:type="dxa"/>
          </w:tcPr>
          <w:p w14:paraId="783C835F" w14:textId="77777777" w:rsidR="001B511F" w:rsidRPr="00870E1E" w:rsidRDefault="001B511F" w:rsidP="00DE534F"/>
        </w:tc>
        <w:tc>
          <w:tcPr>
            <w:tcW w:w="2594" w:type="dxa"/>
          </w:tcPr>
          <w:p w14:paraId="783C8360" w14:textId="77777777" w:rsidR="001B511F" w:rsidRPr="00870E1E" w:rsidRDefault="001B511F" w:rsidP="00DE534F"/>
        </w:tc>
        <w:tc>
          <w:tcPr>
            <w:tcW w:w="3964" w:type="dxa"/>
          </w:tcPr>
          <w:p w14:paraId="783C8361" w14:textId="77777777" w:rsidR="001B511F" w:rsidRPr="00870E1E" w:rsidRDefault="001B511F" w:rsidP="00DE534F"/>
        </w:tc>
      </w:tr>
    </w:tbl>
    <w:p w14:paraId="783C8363" w14:textId="77777777" w:rsidR="001B511F" w:rsidRPr="00870E1E" w:rsidRDefault="001B511F" w:rsidP="001B511F"/>
    <w:p w14:paraId="783C8364" w14:textId="77777777" w:rsidR="001B511F" w:rsidRPr="00870E1E" w:rsidRDefault="001B511F" w:rsidP="001B511F">
      <w:pPr>
        <w:pStyle w:val="Header"/>
        <w:rPr>
          <w:b/>
        </w:rPr>
      </w:pPr>
      <w:r w:rsidRPr="00870E1E">
        <w:rPr>
          <w:b/>
        </w:rPr>
        <w:t>Document Approval:</w:t>
      </w:r>
    </w:p>
    <w:p w14:paraId="783C8365" w14:textId="77777777" w:rsidR="001B511F" w:rsidRPr="00870E1E" w:rsidRDefault="001B511F" w:rsidP="001B511F">
      <w:r w:rsidRPr="00870E1E">
        <w:t>The following document has been accepted and approved by the following:</w:t>
      </w:r>
    </w:p>
    <w:p w14:paraId="783C8366" w14:textId="77777777" w:rsidR="001B511F" w:rsidRPr="00870E1E" w:rsidRDefault="001B511F" w:rsidP="001B511F"/>
    <w:tbl>
      <w:tblPr>
        <w:tblStyle w:val="TableGrid"/>
        <w:tblW w:w="8658" w:type="dxa"/>
        <w:tblLayout w:type="fixed"/>
        <w:tblLook w:val="0000" w:firstRow="0" w:lastRow="0" w:firstColumn="0" w:lastColumn="0" w:noHBand="0" w:noVBand="0"/>
      </w:tblPr>
      <w:tblGrid>
        <w:gridCol w:w="1958"/>
        <w:gridCol w:w="2413"/>
        <w:gridCol w:w="4287"/>
      </w:tblGrid>
      <w:tr w:rsidR="00870E1E" w:rsidRPr="00870E1E" w14:paraId="783C836A" w14:textId="77777777" w:rsidTr="00FC4B0F">
        <w:tc>
          <w:tcPr>
            <w:tcW w:w="1958" w:type="dxa"/>
          </w:tcPr>
          <w:p w14:paraId="783C8367" w14:textId="77777777" w:rsidR="001B511F" w:rsidRPr="00870E1E" w:rsidRDefault="001B511F" w:rsidP="00DE534F">
            <w:r w:rsidRPr="00870E1E">
              <w:rPr>
                <w:b/>
                <w:i/>
              </w:rPr>
              <w:t>Signature</w:t>
            </w:r>
          </w:p>
        </w:tc>
        <w:tc>
          <w:tcPr>
            <w:tcW w:w="2413" w:type="dxa"/>
          </w:tcPr>
          <w:p w14:paraId="783C8368" w14:textId="77777777" w:rsidR="001B511F" w:rsidRPr="00870E1E" w:rsidRDefault="001B511F" w:rsidP="00DE534F">
            <w:r w:rsidRPr="00870E1E">
              <w:rPr>
                <w:b/>
                <w:i/>
              </w:rPr>
              <w:t>Date</w:t>
            </w:r>
          </w:p>
        </w:tc>
        <w:tc>
          <w:tcPr>
            <w:tcW w:w="4287" w:type="dxa"/>
          </w:tcPr>
          <w:p w14:paraId="783C8369" w14:textId="77777777" w:rsidR="001B511F" w:rsidRPr="00870E1E" w:rsidRDefault="001B511F" w:rsidP="00DE534F">
            <w:r w:rsidRPr="00870E1E">
              <w:rPr>
                <w:b/>
                <w:i/>
              </w:rPr>
              <w:t>Name</w:t>
            </w:r>
          </w:p>
        </w:tc>
      </w:tr>
      <w:tr w:rsidR="00870E1E" w:rsidRPr="00870E1E" w14:paraId="783C836E" w14:textId="77777777" w:rsidTr="00FC4B0F">
        <w:tc>
          <w:tcPr>
            <w:tcW w:w="1958" w:type="dxa"/>
          </w:tcPr>
          <w:p w14:paraId="783C836B" w14:textId="77777777" w:rsidR="001B511F" w:rsidRPr="00870E1E" w:rsidRDefault="001B511F" w:rsidP="00DE534F"/>
        </w:tc>
        <w:tc>
          <w:tcPr>
            <w:tcW w:w="2413" w:type="dxa"/>
          </w:tcPr>
          <w:p w14:paraId="783C836C" w14:textId="77777777" w:rsidR="001B511F" w:rsidRPr="00870E1E" w:rsidRDefault="001B511F" w:rsidP="00DE534F"/>
        </w:tc>
        <w:tc>
          <w:tcPr>
            <w:tcW w:w="4287" w:type="dxa"/>
          </w:tcPr>
          <w:p w14:paraId="783C836D" w14:textId="77777777" w:rsidR="001B511F" w:rsidRPr="00870E1E" w:rsidRDefault="001B511F" w:rsidP="00DE534F">
            <w:pPr>
              <w:rPr>
                <w:sz w:val="22"/>
                <w:szCs w:val="22"/>
              </w:rPr>
            </w:pPr>
          </w:p>
        </w:tc>
      </w:tr>
      <w:tr w:rsidR="00870E1E" w:rsidRPr="00870E1E" w14:paraId="783C8372" w14:textId="77777777" w:rsidTr="00FC4B0F">
        <w:tc>
          <w:tcPr>
            <w:tcW w:w="1958" w:type="dxa"/>
          </w:tcPr>
          <w:p w14:paraId="783C836F" w14:textId="77777777" w:rsidR="001B511F" w:rsidRPr="00870E1E" w:rsidRDefault="001B511F" w:rsidP="00DE534F"/>
        </w:tc>
        <w:tc>
          <w:tcPr>
            <w:tcW w:w="2413" w:type="dxa"/>
          </w:tcPr>
          <w:p w14:paraId="783C8370" w14:textId="77777777" w:rsidR="001B511F" w:rsidRPr="00870E1E" w:rsidRDefault="001B511F" w:rsidP="00DE534F"/>
        </w:tc>
        <w:tc>
          <w:tcPr>
            <w:tcW w:w="4287" w:type="dxa"/>
          </w:tcPr>
          <w:p w14:paraId="783C8371" w14:textId="77777777" w:rsidR="001B511F" w:rsidRPr="00870E1E" w:rsidRDefault="001B511F" w:rsidP="00DE534F">
            <w:pPr>
              <w:rPr>
                <w:sz w:val="22"/>
                <w:szCs w:val="22"/>
              </w:rPr>
            </w:pPr>
          </w:p>
        </w:tc>
      </w:tr>
      <w:tr w:rsidR="001B511F" w:rsidRPr="00870E1E" w14:paraId="783C8376" w14:textId="77777777" w:rsidTr="00FC4B0F">
        <w:tc>
          <w:tcPr>
            <w:tcW w:w="1958" w:type="dxa"/>
          </w:tcPr>
          <w:p w14:paraId="783C8373" w14:textId="77777777" w:rsidR="001B511F" w:rsidRPr="00870E1E" w:rsidRDefault="001B511F" w:rsidP="00DE534F"/>
        </w:tc>
        <w:tc>
          <w:tcPr>
            <w:tcW w:w="2413" w:type="dxa"/>
          </w:tcPr>
          <w:p w14:paraId="783C8374" w14:textId="77777777" w:rsidR="001B511F" w:rsidRPr="00870E1E" w:rsidRDefault="001B511F" w:rsidP="00DE534F"/>
        </w:tc>
        <w:tc>
          <w:tcPr>
            <w:tcW w:w="4287" w:type="dxa"/>
          </w:tcPr>
          <w:p w14:paraId="783C8375" w14:textId="77777777" w:rsidR="001B511F" w:rsidRPr="00870E1E" w:rsidRDefault="001B511F" w:rsidP="00DE534F">
            <w:pPr>
              <w:rPr>
                <w:sz w:val="22"/>
                <w:szCs w:val="22"/>
              </w:rPr>
            </w:pPr>
          </w:p>
        </w:tc>
      </w:tr>
    </w:tbl>
    <w:p w14:paraId="783C8377" w14:textId="77777777" w:rsidR="001B511F" w:rsidRPr="00870E1E" w:rsidRDefault="001B511F" w:rsidP="001B511F"/>
    <w:p w14:paraId="783C8378" w14:textId="77777777" w:rsidR="001B511F" w:rsidRDefault="001B511F" w:rsidP="001B511F">
      <w:pPr>
        <w:jc w:val="left"/>
      </w:pPr>
      <w:r w:rsidRPr="00870E1E">
        <w:br w:type="page"/>
      </w:r>
    </w:p>
    <w:p w14:paraId="3BFE9491" w14:textId="77777777" w:rsidR="00FC4B0F" w:rsidRDefault="00FC4B0F" w:rsidP="001B511F">
      <w:pPr>
        <w:jc w:val="left"/>
      </w:pPr>
    </w:p>
    <w:p w14:paraId="111C8528" w14:textId="77777777" w:rsidR="00FC4B0F" w:rsidRPr="00870E1E" w:rsidRDefault="00FC4B0F" w:rsidP="001B511F">
      <w:pPr>
        <w:jc w:val="left"/>
      </w:pP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Century" w:hAnsi="Century"/>
          <w:noProof/>
        </w:rPr>
      </w:sdtEndPr>
      <w:sdtContent>
        <w:p w14:paraId="783C8379" w14:textId="77777777" w:rsidR="00823A54" w:rsidRPr="00870E1E" w:rsidRDefault="009A069C" w:rsidP="00F04BBB">
          <w:pPr>
            <w:pStyle w:val="TOCHeading"/>
            <w:rPr>
              <w:color w:val="auto"/>
            </w:rPr>
          </w:pPr>
          <w:r w:rsidRPr="00870E1E">
            <w:rPr>
              <w:color w:val="auto"/>
            </w:rPr>
            <w:t>List</w:t>
          </w:r>
          <w:r w:rsidR="00823A54" w:rsidRPr="00870E1E">
            <w:rPr>
              <w:color w:val="auto"/>
            </w:rPr>
            <w:t xml:space="preserve"> of Contents</w:t>
          </w:r>
        </w:p>
        <w:p w14:paraId="61B73678" w14:textId="35A5AE24" w:rsidR="00FC4B0F" w:rsidRDefault="00823A54">
          <w:pPr>
            <w:pStyle w:val="TOC1"/>
            <w:rPr>
              <w:rFonts w:asciiTheme="minorHAnsi" w:eastAsiaTheme="minorEastAsia" w:hAnsiTheme="minorHAnsi" w:cstheme="minorBidi"/>
              <w:b w:val="0"/>
              <w:bCs w:val="0"/>
              <w:caps w:val="0"/>
              <w:noProof/>
              <w:kern w:val="2"/>
              <w:sz w:val="22"/>
              <w:szCs w:val="22"/>
              <w14:ligatures w14:val="standardContextual"/>
            </w:rPr>
          </w:pPr>
          <w:r w:rsidRPr="00870E1E">
            <w:fldChar w:fldCharType="begin"/>
          </w:r>
          <w:r w:rsidRPr="00870E1E">
            <w:instrText xml:space="preserve"> TOC \o "1-3" \h \z \u </w:instrText>
          </w:r>
          <w:r w:rsidRPr="00870E1E">
            <w:fldChar w:fldCharType="separate"/>
          </w:r>
          <w:hyperlink w:anchor="_Toc146976348" w:history="1">
            <w:r w:rsidR="00FC4B0F" w:rsidRPr="006E2CC1">
              <w:rPr>
                <w:rStyle w:val="Hyperlink"/>
                <w:noProof/>
              </w:rPr>
              <w:t>1</w:t>
            </w:r>
            <w:r w:rsidR="00FC4B0F">
              <w:rPr>
                <w:rFonts w:asciiTheme="minorHAnsi" w:eastAsiaTheme="minorEastAsia" w:hAnsiTheme="minorHAnsi" w:cstheme="minorBidi"/>
                <w:b w:val="0"/>
                <w:bCs w:val="0"/>
                <w:caps w:val="0"/>
                <w:noProof/>
                <w:kern w:val="2"/>
                <w:sz w:val="22"/>
                <w:szCs w:val="22"/>
                <w14:ligatures w14:val="standardContextual"/>
              </w:rPr>
              <w:tab/>
            </w:r>
            <w:r w:rsidR="00FC4B0F" w:rsidRPr="006E2CC1">
              <w:rPr>
                <w:rStyle w:val="Hyperlink"/>
                <w:noProof/>
              </w:rPr>
              <w:t>INTRODUCTION</w:t>
            </w:r>
            <w:r w:rsidR="00FC4B0F">
              <w:rPr>
                <w:noProof/>
                <w:webHidden/>
              </w:rPr>
              <w:tab/>
            </w:r>
            <w:r w:rsidR="00FC4B0F">
              <w:rPr>
                <w:noProof/>
                <w:webHidden/>
              </w:rPr>
              <w:fldChar w:fldCharType="begin"/>
            </w:r>
            <w:r w:rsidR="00FC4B0F">
              <w:rPr>
                <w:noProof/>
                <w:webHidden/>
              </w:rPr>
              <w:instrText xml:space="preserve"> PAGEREF _Toc146976348 \h </w:instrText>
            </w:r>
            <w:r w:rsidR="00FC4B0F">
              <w:rPr>
                <w:noProof/>
                <w:webHidden/>
              </w:rPr>
            </w:r>
            <w:r w:rsidR="00FC4B0F">
              <w:rPr>
                <w:noProof/>
                <w:webHidden/>
              </w:rPr>
              <w:fldChar w:fldCharType="separate"/>
            </w:r>
            <w:r w:rsidR="00FC4B0F">
              <w:rPr>
                <w:noProof/>
                <w:webHidden/>
              </w:rPr>
              <w:t>5</w:t>
            </w:r>
            <w:r w:rsidR="00FC4B0F">
              <w:rPr>
                <w:noProof/>
                <w:webHidden/>
              </w:rPr>
              <w:fldChar w:fldCharType="end"/>
            </w:r>
          </w:hyperlink>
        </w:p>
        <w:p w14:paraId="4CB191DA" w14:textId="52CFE1B2"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49" w:history="1">
            <w:r w:rsidRPr="006E2CC1">
              <w:rPr>
                <w:rStyle w:val="Hyperlink"/>
                <w:noProof/>
              </w:rPr>
              <w:t>1.1.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PURPOSE</w:t>
            </w:r>
            <w:r>
              <w:rPr>
                <w:noProof/>
                <w:webHidden/>
              </w:rPr>
              <w:tab/>
            </w:r>
            <w:r>
              <w:rPr>
                <w:noProof/>
                <w:webHidden/>
              </w:rPr>
              <w:fldChar w:fldCharType="begin"/>
            </w:r>
            <w:r>
              <w:rPr>
                <w:noProof/>
                <w:webHidden/>
              </w:rPr>
              <w:instrText xml:space="preserve"> PAGEREF _Toc146976349 \h </w:instrText>
            </w:r>
            <w:r>
              <w:rPr>
                <w:noProof/>
                <w:webHidden/>
              </w:rPr>
            </w:r>
            <w:r>
              <w:rPr>
                <w:noProof/>
                <w:webHidden/>
              </w:rPr>
              <w:fldChar w:fldCharType="separate"/>
            </w:r>
            <w:r>
              <w:rPr>
                <w:noProof/>
                <w:webHidden/>
              </w:rPr>
              <w:t>5</w:t>
            </w:r>
            <w:r>
              <w:rPr>
                <w:noProof/>
                <w:webHidden/>
              </w:rPr>
              <w:fldChar w:fldCharType="end"/>
            </w:r>
          </w:hyperlink>
        </w:p>
        <w:p w14:paraId="5335467D" w14:textId="1DF1A3B0"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0" w:history="1">
            <w:r w:rsidRPr="006E2CC1">
              <w:rPr>
                <w:rStyle w:val="Hyperlink"/>
                <w:noProof/>
              </w:rPr>
              <w:t>1.2.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PRODUCT SCOPE</w:t>
            </w:r>
            <w:r>
              <w:rPr>
                <w:noProof/>
                <w:webHidden/>
              </w:rPr>
              <w:tab/>
            </w:r>
            <w:r>
              <w:rPr>
                <w:noProof/>
                <w:webHidden/>
              </w:rPr>
              <w:fldChar w:fldCharType="begin"/>
            </w:r>
            <w:r>
              <w:rPr>
                <w:noProof/>
                <w:webHidden/>
              </w:rPr>
              <w:instrText xml:space="preserve"> PAGEREF _Toc146976350 \h </w:instrText>
            </w:r>
            <w:r>
              <w:rPr>
                <w:noProof/>
                <w:webHidden/>
              </w:rPr>
            </w:r>
            <w:r>
              <w:rPr>
                <w:noProof/>
                <w:webHidden/>
              </w:rPr>
              <w:fldChar w:fldCharType="separate"/>
            </w:r>
            <w:r>
              <w:rPr>
                <w:noProof/>
                <w:webHidden/>
              </w:rPr>
              <w:t>5</w:t>
            </w:r>
            <w:r>
              <w:rPr>
                <w:noProof/>
                <w:webHidden/>
              </w:rPr>
              <w:fldChar w:fldCharType="end"/>
            </w:r>
          </w:hyperlink>
        </w:p>
        <w:p w14:paraId="3DDE11A3" w14:textId="1528CEA5"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51" w:history="1">
            <w:r w:rsidRPr="006E2CC1">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OVERVIEW</w:t>
            </w:r>
            <w:r>
              <w:rPr>
                <w:noProof/>
                <w:webHidden/>
              </w:rPr>
              <w:tab/>
            </w:r>
            <w:r>
              <w:rPr>
                <w:noProof/>
                <w:webHidden/>
              </w:rPr>
              <w:fldChar w:fldCharType="begin"/>
            </w:r>
            <w:r>
              <w:rPr>
                <w:noProof/>
                <w:webHidden/>
              </w:rPr>
              <w:instrText xml:space="preserve"> PAGEREF _Toc146976351 \h </w:instrText>
            </w:r>
            <w:r>
              <w:rPr>
                <w:noProof/>
                <w:webHidden/>
              </w:rPr>
            </w:r>
            <w:r>
              <w:rPr>
                <w:noProof/>
                <w:webHidden/>
              </w:rPr>
              <w:fldChar w:fldCharType="separate"/>
            </w:r>
            <w:r>
              <w:rPr>
                <w:noProof/>
                <w:webHidden/>
              </w:rPr>
              <w:t>6</w:t>
            </w:r>
            <w:r>
              <w:rPr>
                <w:noProof/>
                <w:webHidden/>
              </w:rPr>
              <w:fldChar w:fldCharType="end"/>
            </w:r>
          </w:hyperlink>
        </w:p>
        <w:p w14:paraId="0B576718" w14:textId="491BAA82"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2" w:history="1">
            <w:r w:rsidRPr="006E2CC1">
              <w:rPr>
                <w:rStyle w:val="Hyperlink"/>
                <w:noProof/>
              </w:rPr>
              <w:t>2.1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THE OVERALL DESCRIPTION</w:t>
            </w:r>
            <w:r>
              <w:rPr>
                <w:noProof/>
                <w:webHidden/>
              </w:rPr>
              <w:tab/>
            </w:r>
            <w:r>
              <w:rPr>
                <w:noProof/>
                <w:webHidden/>
              </w:rPr>
              <w:fldChar w:fldCharType="begin"/>
            </w:r>
            <w:r>
              <w:rPr>
                <w:noProof/>
                <w:webHidden/>
              </w:rPr>
              <w:instrText xml:space="preserve"> PAGEREF _Toc146976352 \h </w:instrText>
            </w:r>
            <w:r>
              <w:rPr>
                <w:noProof/>
                <w:webHidden/>
              </w:rPr>
            </w:r>
            <w:r>
              <w:rPr>
                <w:noProof/>
                <w:webHidden/>
              </w:rPr>
              <w:fldChar w:fldCharType="separate"/>
            </w:r>
            <w:r>
              <w:rPr>
                <w:noProof/>
                <w:webHidden/>
              </w:rPr>
              <w:t>6</w:t>
            </w:r>
            <w:r>
              <w:rPr>
                <w:noProof/>
                <w:webHidden/>
              </w:rPr>
              <w:fldChar w:fldCharType="end"/>
            </w:r>
          </w:hyperlink>
        </w:p>
        <w:p w14:paraId="331AC522" w14:textId="07A8AF3A"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3" w:history="1">
            <w:r w:rsidRPr="006E2CC1">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PRODUCT PERSPECTIVE</w:t>
            </w:r>
            <w:r>
              <w:rPr>
                <w:noProof/>
                <w:webHidden/>
              </w:rPr>
              <w:tab/>
            </w:r>
            <w:r>
              <w:rPr>
                <w:noProof/>
                <w:webHidden/>
              </w:rPr>
              <w:fldChar w:fldCharType="begin"/>
            </w:r>
            <w:r>
              <w:rPr>
                <w:noProof/>
                <w:webHidden/>
              </w:rPr>
              <w:instrText xml:space="preserve"> PAGEREF _Toc146976353 \h </w:instrText>
            </w:r>
            <w:r>
              <w:rPr>
                <w:noProof/>
                <w:webHidden/>
              </w:rPr>
            </w:r>
            <w:r>
              <w:rPr>
                <w:noProof/>
                <w:webHidden/>
              </w:rPr>
              <w:fldChar w:fldCharType="separate"/>
            </w:r>
            <w:r>
              <w:rPr>
                <w:noProof/>
                <w:webHidden/>
              </w:rPr>
              <w:t>6</w:t>
            </w:r>
            <w:r>
              <w:rPr>
                <w:noProof/>
                <w:webHidden/>
              </w:rPr>
              <w:fldChar w:fldCharType="end"/>
            </w:r>
          </w:hyperlink>
        </w:p>
        <w:p w14:paraId="250972C9" w14:textId="52FBEFA5"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54" w:history="1">
            <w:r w:rsidRPr="006E2CC1">
              <w:rPr>
                <w:rStyle w:val="Hyperlink"/>
                <w:noProof/>
              </w:rPr>
              <w:t>2.2.1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PRODUCT FUNCTIONS</w:t>
            </w:r>
            <w:r>
              <w:rPr>
                <w:noProof/>
                <w:webHidden/>
              </w:rPr>
              <w:tab/>
            </w:r>
            <w:r>
              <w:rPr>
                <w:noProof/>
                <w:webHidden/>
              </w:rPr>
              <w:fldChar w:fldCharType="begin"/>
            </w:r>
            <w:r>
              <w:rPr>
                <w:noProof/>
                <w:webHidden/>
              </w:rPr>
              <w:instrText xml:space="preserve"> PAGEREF _Toc146976354 \h </w:instrText>
            </w:r>
            <w:r>
              <w:rPr>
                <w:noProof/>
                <w:webHidden/>
              </w:rPr>
            </w:r>
            <w:r>
              <w:rPr>
                <w:noProof/>
                <w:webHidden/>
              </w:rPr>
              <w:fldChar w:fldCharType="separate"/>
            </w:r>
            <w:r>
              <w:rPr>
                <w:noProof/>
                <w:webHidden/>
              </w:rPr>
              <w:t>6</w:t>
            </w:r>
            <w:r>
              <w:rPr>
                <w:noProof/>
                <w:webHidden/>
              </w:rPr>
              <w:fldChar w:fldCharType="end"/>
            </w:r>
          </w:hyperlink>
        </w:p>
        <w:p w14:paraId="76853CCB" w14:textId="34215416"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5" w:history="1">
            <w:r w:rsidRPr="006E2CC1">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USER CHARACTERISTICS</w:t>
            </w:r>
            <w:r>
              <w:rPr>
                <w:noProof/>
                <w:webHidden/>
              </w:rPr>
              <w:tab/>
            </w:r>
            <w:r>
              <w:rPr>
                <w:noProof/>
                <w:webHidden/>
              </w:rPr>
              <w:fldChar w:fldCharType="begin"/>
            </w:r>
            <w:r>
              <w:rPr>
                <w:noProof/>
                <w:webHidden/>
              </w:rPr>
              <w:instrText xml:space="preserve"> PAGEREF _Toc146976355 \h </w:instrText>
            </w:r>
            <w:r>
              <w:rPr>
                <w:noProof/>
                <w:webHidden/>
              </w:rPr>
            </w:r>
            <w:r>
              <w:rPr>
                <w:noProof/>
                <w:webHidden/>
              </w:rPr>
              <w:fldChar w:fldCharType="separate"/>
            </w:r>
            <w:r>
              <w:rPr>
                <w:noProof/>
                <w:webHidden/>
              </w:rPr>
              <w:t>7</w:t>
            </w:r>
            <w:r>
              <w:rPr>
                <w:noProof/>
                <w:webHidden/>
              </w:rPr>
              <w:fldChar w:fldCharType="end"/>
            </w:r>
          </w:hyperlink>
        </w:p>
        <w:p w14:paraId="707A254A" w14:textId="6283960F"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6" w:history="1">
            <w:r w:rsidRPr="006E2CC1">
              <w:rPr>
                <w:rStyle w:val="Hyperlink"/>
                <w:b/>
                <w:bCs/>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CONSTRAINTS</w:t>
            </w:r>
            <w:r>
              <w:rPr>
                <w:noProof/>
                <w:webHidden/>
              </w:rPr>
              <w:tab/>
            </w:r>
            <w:r>
              <w:rPr>
                <w:noProof/>
                <w:webHidden/>
              </w:rPr>
              <w:fldChar w:fldCharType="begin"/>
            </w:r>
            <w:r>
              <w:rPr>
                <w:noProof/>
                <w:webHidden/>
              </w:rPr>
              <w:instrText xml:space="preserve"> PAGEREF _Toc146976356 \h </w:instrText>
            </w:r>
            <w:r>
              <w:rPr>
                <w:noProof/>
                <w:webHidden/>
              </w:rPr>
            </w:r>
            <w:r>
              <w:rPr>
                <w:noProof/>
                <w:webHidden/>
              </w:rPr>
              <w:fldChar w:fldCharType="separate"/>
            </w:r>
            <w:r>
              <w:rPr>
                <w:noProof/>
                <w:webHidden/>
              </w:rPr>
              <w:t>7</w:t>
            </w:r>
            <w:r>
              <w:rPr>
                <w:noProof/>
                <w:webHidden/>
              </w:rPr>
              <w:fldChar w:fldCharType="end"/>
            </w:r>
          </w:hyperlink>
        </w:p>
        <w:p w14:paraId="18F5774E" w14:textId="779019BB"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7" w:history="1">
            <w:r w:rsidRPr="006E2CC1">
              <w:rPr>
                <w:rStyle w:val="Hyperlink"/>
                <w:b/>
                <w:bCs/>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ASSUMPTIONS AND DEPENDENCIES</w:t>
            </w:r>
            <w:r>
              <w:rPr>
                <w:noProof/>
                <w:webHidden/>
              </w:rPr>
              <w:tab/>
            </w:r>
            <w:r>
              <w:rPr>
                <w:noProof/>
                <w:webHidden/>
              </w:rPr>
              <w:fldChar w:fldCharType="begin"/>
            </w:r>
            <w:r>
              <w:rPr>
                <w:noProof/>
                <w:webHidden/>
              </w:rPr>
              <w:instrText xml:space="preserve"> PAGEREF _Toc146976357 \h </w:instrText>
            </w:r>
            <w:r>
              <w:rPr>
                <w:noProof/>
                <w:webHidden/>
              </w:rPr>
            </w:r>
            <w:r>
              <w:rPr>
                <w:noProof/>
                <w:webHidden/>
              </w:rPr>
              <w:fldChar w:fldCharType="separate"/>
            </w:r>
            <w:r>
              <w:rPr>
                <w:noProof/>
                <w:webHidden/>
              </w:rPr>
              <w:t>8</w:t>
            </w:r>
            <w:r>
              <w:rPr>
                <w:noProof/>
                <w:webHidden/>
              </w:rPr>
              <w:fldChar w:fldCharType="end"/>
            </w:r>
          </w:hyperlink>
        </w:p>
        <w:p w14:paraId="1BEEA2B6" w14:textId="34B05D8F"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58" w:history="1">
            <w:r w:rsidRPr="006E2CC1">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STATE OF THE ART</w:t>
            </w:r>
            <w:r>
              <w:rPr>
                <w:noProof/>
                <w:webHidden/>
              </w:rPr>
              <w:tab/>
            </w:r>
            <w:r>
              <w:rPr>
                <w:noProof/>
                <w:webHidden/>
              </w:rPr>
              <w:fldChar w:fldCharType="begin"/>
            </w:r>
            <w:r>
              <w:rPr>
                <w:noProof/>
                <w:webHidden/>
              </w:rPr>
              <w:instrText xml:space="preserve"> PAGEREF _Toc146976358 \h </w:instrText>
            </w:r>
            <w:r>
              <w:rPr>
                <w:noProof/>
                <w:webHidden/>
              </w:rPr>
            </w:r>
            <w:r>
              <w:rPr>
                <w:noProof/>
                <w:webHidden/>
              </w:rPr>
              <w:fldChar w:fldCharType="separate"/>
            </w:r>
            <w:r>
              <w:rPr>
                <w:noProof/>
                <w:webHidden/>
              </w:rPr>
              <w:t>9</w:t>
            </w:r>
            <w:r>
              <w:rPr>
                <w:noProof/>
                <w:webHidden/>
              </w:rPr>
              <w:fldChar w:fldCharType="end"/>
            </w:r>
          </w:hyperlink>
        </w:p>
        <w:p w14:paraId="2CE4DC83" w14:textId="308E5200"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59" w:history="1">
            <w:r w:rsidRPr="006E2CC1">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LITERATURE REVIEW</w:t>
            </w:r>
            <w:r>
              <w:rPr>
                <w:noProof/>
                <w:webHidden/>
              </w:rPr>
              <w:tab/>
            </w:r>
            <w:r>
              <w:rPr>
                <w:noProof/>
                <w:webHidden/>
              </w:rPr>
              <w:fldChar w:fldCharType="begin"/>
            </w:r>
            <w:r>
              <w:rPr>
                <w:noProof/>
                <w:webHidden/>
              </w:rPr>
              <w:instrText xml:space="preserve"> PAGEREF _Toc146976359 \h </w:instrText>
            </w:r>
            <w:r>
              <w:rPr>
                <w:noProof/>
                <w:webHidden/>
              </w:rPr>
            </w:r>
            <w:r>
              <w:rPr>
                <w:noProof/>
                <w:webHidden/>
              </w:rPr>
              <w:fldChar w:fldCharType="separate"/>
            </w:r>
            <w:r>
              <w:rPr>
                <w:noProof/>
                <w:webHidden/>
              </w:rPr>
              <w:t>9</w:t>
            </w:r>
            <w:r>
              <w:rPr>
                <w:noProof/>
                <w:webHidden/>
              </w:rPr>
              <w:fldChar w:fldCharType="end"/>
            </w:r>
          </w:hyperlink>
        </w:p>
        <w:p w14:paraId="62EC5080" w14:textId="39F67C75"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0" w:history="1">
            <w:r w:rsidRPr="006E2CC1">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EXISTING SYSTEMS</w:t>
            </w:r>
            <w:r>
              <w:rPr>
                <w:noProof/>
                <w:webHidden/>
              </w:rPr>
              <w:tab/>
            </w:r>
            <w:r>
              <w:rPr>
                <w:noProof/>
                <w:webHidden/>
              </w:rPr>
              <w:fldChar w:fldCharType="begin"/>
            </w:r>
            <w:r>
              <w:rPr>
                <w:noProof/>
                <w:webHidden/>
              </w:rPr>
              <w:instrText xml:space="preserve"> PAGEREF _Toc146976360 \h </w:instrText>
            </w:r>
            <w:r>
              <w:rPr>
                <w:noProof/>
                <w:webHidden/>
              </w:rPr>
            </w:r>
            <w:r>
              <w:rPr>
                <w:noProof/>
                <w:webHidden/>
              </w:rPr>
              <w:fldChar w:fldCharType="separate"/>
            </w:r>
            <w:r>
              <w:rPr>
                <w:noProof/>
                <w:webHidden/>
              </w:rPr>
              <w:t>10</w:t>
            </w:r>
            <w:r>
              <w:rPr>
                <w:noProof/>
                <w:webHidden/>
              </w:rPr>
              <w:fldChar w:fldCharType="end"/>
            </w:r>
          </w:hyperlink>
        </w:p>
        <w:p w14:paraId="1ED92035" w14:textId="2143A225"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1" w:history="1">
            <w:r w:rsidRPr="006E2CC1">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USER/SYSTEM REQUIREMENTS</w:t>
            </w:r>
            <w:r>
              <w:rPr>
                <w:noProof/>
                <w:webHidden/>
              </w:rPr>
              <w:tab/>
            </w:r>
            <w:r>
              <w:rPr>
                <w:noProof/>
                <w:webHidden/>
              </w:rPr>
              <w:fldChar w:fldCharType="begin"/>
            </w:r>
            <w:r>
              <w:rPr>
                <w:noProof/>
                <w:webHidden/>
              </w:rPr>
              <w:instrText xml:space="preserve"> PAGEREF _Toc146976361 \h </w:instrText>
            </w:r>
            <w:r>
              <w:rPr>
                <w:noProof/>
                <w:webHidden/>
              </w:rPr>
            </w:r>
            <w:r>
              <w:rPr>
                <w:noProof/>
                <w:webHidden/>
              </w:rPr>
              <w:fldChar w:fldCharType="separate"/>
            </w:r>
            <w:r>
              <w:rPr>
                <w:noProof/>
                <w:webHidden/>
              </w:rPr>
              <w:t>10</w:t>
            </w:r>
            <w:r>
              <w:rPr>
                <w:noProof/>
                <w:webHidden/>
              </w:rPr>
              <w:fldChar w:fldCharType="end"/>
            </w:r>
          </w:hyperlink>
        </w:p>
        <w:p w14:paraId="0AB565B4" w14:textId="3852E233"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2" w:history="1">
            <w:r w:rsidRPr="006E2CC1">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External Interface Requirements</w:t>
            </w:r>
            <w:r>
              <w:rPr>
                <w:noProof/>
                <w:webHidden/>
              </w:rPr>
              <w:tab/>
            </w:r>
            <w:r>
              <w:rPr>
                <w:noProof/>
                <w:webHidden/>
              </w:rPr>
              <w:fldChar w:fldCharType="begin"/>
            </w:r>
            <w:r>
              <w:rPr>
                <w:noProof/>
                <w:webHidden/>
              </w:rPr>
              <w:instrText xml:space="preserve"> PAGEREF _Toc146976362 \h </w:instrText>
            </w:r>
            <w:r>
              <w:rPr>
                <w:noProof/>
                <w:webHidden/>
              </w:rPr>
            </w:r>
            <w:r>
              <w:rPr>
                <w:noProof/>
                <w:webHidden/>
              </w:rPr>
              <w:fldChar w:fldCharType="separate"/>
            </w:r>
            <w:r>
              <w:rPr>
                <w:noProof/>
                <w:webHidden/>
              </w:rPr>
              <w:t>10</w:t>
            </w:r>
            <w:r>
              <w:rPr>
                <w:noProof/>
                <w:webHidden/>
              </w:rPr>
              <w:fldChar w:fldCharType="end"/>
            </w:r>
          </w:hyperlink>
        </w:p>
        <w:p w14:paraId="6C0B52B3" w14:textId="4766D4B1"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3" w:history="1">
            <w:r w:rsidRPr="006E2CC1">
              <w:rPr>
                <w:rStyle w:val="Hyperlink"/>
                <w:noProof/>
              </w:rPr>
              <w:t>4.1.1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User Interfaces</w:t>
            </w:r>
            <w:r>
              <w:rPr>
                <w:noProof/>
                <w:webHidden/>
              </w:rPr>
              <w:tab/>
            </w:r>
            <w:r>
              <w:rPr>
                <w:noProof/>
                <w:webHidden/>
              </w:rPr>
              <w:fldChar w:fldCharType="begin"/>
            </w:r>
            <w:r>
              <w:rPr>
                <w:noProof/>
                <w:webHidden/>
              </w:rPr>
              <w:instrText xml:space="preserve"> PAGEREF _Toc146976363 \h </w:instrText>
            </w:r>
            <w:r>
              <w:rPr>
                <w:noProof/>
                <w:webHidden/>
              </w:rPr>
            </w:r>
            <w:r>
              <w:rPr>
                <w:noProof/>
                <w:webHidden/>
              </w:rPr>
              <w:fldChar w:fldCharType="separate"/>
            </w:r>
            <w:r>
              <w:rPr>
                <w:noProof/>
                <w:webHidden/>
              </w:rPr>
              <w:t>10</w:t>
            </w:r>
            <w:r>
              <w:rPr>
                <w:noProof/>
                <w:webHidden/>
              </w:rPr>
              <w:fldChar w:fldCharType="end"/>
            </w:r>
          </w:hyperlink>
        </w:p>
        <w:p w14:paraId="09709298" w14:textId="71C5AC2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4" w:history="1">
            <w:r w:rsidRPr="006E2CC1">
              <w:rPr>
                <w:rStyle w:val="Hyperlink"/>
                <w:noProof/>
              </w:rPr>
              <w:t>4.1.2</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Hardware Interface</w:t>
            </w:r>
            <w:r>
              <w:rPr>
                <w:noProof/>
                <w:webHidden/>
              </w:rPr>
              <w:tab/>
            </w:r>
            <w:r>
              <w:rPr>
                <w:noProof/>
                <w:webHidden/>
              </w:rPr>
              <w:fldChar w:fldCharType="begin"/>
            </w:r>
            <w:r>
              <w:rPr>
                <w:noProof/>
                <w:webHidden/>
              </w:rPr>
              <w:instrText xml:space="preserve"> PAGEREF _Toc146976364 \h </w:instrText>
            </w:r>
            <w:r>
              <w:rPr>
                <w:noProof/>
                <w:webHidden/>
              </w:rPr>
            </w:r>
            <w:r>
              <w:rPr>
                <w:noProof/>
                <w:webHidden/>
              </w:rPr>
              <w:fldChar w:fldCharType="separate"/>
            </w:r>
            <w:r>
              <w:rPr>
                <w:noProof/>
                <w:webHidden/>
              </w:rPr>
              <w:t>10</w:t>
            </w:r>
            <w:r>
              <w:rPr>
                <w:noProof/>
                <w:webHidden/>
              </w:rPr>
              <w:fldChar w:fldCharType="end"/>
            </w:r>
          </w:hyperlink>
        </w:p>
        <w:p w14:paraId="3EB4848C" w14:textId="3037D26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5" w:history="1">
            <w:r w:rsidRPr="006E2CC1">
              <w:rPr>
                <w:rStyle w:val="Hyperlink"/>
                <w:noProof/>
              </w:rPr>
              <w:t>4.1.3</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Software Interfaces</w:t>
            </w:r>
            <w:r>
              <w:rPr>
                <w:noProof/>
                <w:webHidden/>
              </w:rPr>
              <w:tab/>
            </w:r>
            <w:r>
              <w:rPr>
                <w:noProof/>
                <w:webHidden/>
              </w:rPr>
              <w:fldChar w:fldCharType="begin"/>
            </w:r>
            <w:r>
              <w:rPr>
                <w:noProof/>
                <w:webHidden/>
              </w:rPr>
              <w:instrText xml:space="preserve"> PAGEREF _Toc146976365 \h </w:instrText>
            </w:r>
            <w:r>
              <w:rPr>
                <w:noProof/>
                <w:webHidden/>
              </w:rPr>
            </w:r>
            <w:r>
              <w:rPr>
                <w:noProof/>
                <w:webHidden/>
              </w:rPr>
              <w:fldChar w:fldCharType="separate"/>
            </w:r>
            <w:r>
              <w:rPr>
                <w:noProof/>
                <w:webHidden/>
              </w:rPr>
              <w:t>11</w:t>
            </w:r>
            <w:r>
              <w:rPr>
                <w:noProof/>
                <w:webHidden/>
              </w:rPr>
              <w:fldChar w:fldCharType="end"/>
            </w:r>
          </w:hyperlink>
        </w:p>
        <w:p w14:paraId="2E4DB299" w14:textId="03DBA88C"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66" w:history="1">
            <w:r w:rsidRPr="006E2CC1">
              <w:rPr>
                <w:rStyle w:val="Hyperlink"/>
                <w:noProof/>
              </w:rPr>
              <w:t>4.1.4</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Communication Interfaces</w:t>
            </w:r>
            <w:r>
              <w:rPr>
                <w:noProof/>
                <w:webHidden/>
              </w:rPr>
              <w:tab/>
            </w:r>
            <w:r>
              <w:rPr>
                <w:noProof/>
                <w:webHidden/>
              </w:rPr>
              <w:fldChar w:fldCharType="begin"/>
            </w:r>
            <w:r>
              <w:rPr>
                <w:noProof/>
                <w:webHidden/>
              </w:rPr>
              <w:instrText xml:space="preserve"> PAGEREF _Toc146976366 \h </w:instrText>
            </w:r>
            <w:r>
              <w:rPr>
                <w:noProof/>
                <w:webHidden/>
              </w:rPr>
            </w:r>
            <w:r>
              <w:rPr>
                <w:noProof/>
                <w:webHidden/>
              </w:rPr>
              <w:fldChar w:fldCharType="separate"/>
            </w:r>
            <w:r>
              <w:rPr>
                <w:noProof/>
                <w:webHidden/>
              </w:rPr>
              <w:t>12</w:t>
            </w:r>
            <w:r>
              <w:rPr>
                <w:noProof/>
                <w:webHidden/>
              </w:rPr>
              <w:fldChar w:fldCharType="end"/>
            </w:r>
          </w:hyperlink>
        </w:p>
        <w:p w14:paraId="75C952D9" w14:textId="05115D1C"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7" w:history="1">
            <w:r w:rsidRPr="006E2CC1">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Functional Requirements</w:t>
            </w:r>
            <w:r>
              <w:rPr>
                <w:noProof/>
                <w:webHidden/>
              </w:rPr>
              <w:tab/>
            </w:r>
            <w:r>
              <w:rPr>
                <w:noProof/>
                <w:webHidden/>
              </w:rPr>
              <w:fldChar w:fldCharType="begin"/>
            </w:r>
            <w:r>
              <w:rPr>
                <w:noProof/>
                <w:webHidden/>
              </w:rPr>
              <w:instrText xml:space="preserve"> PAGEREF _Toc146976367 \h </w:instrText>
            </w:r>
            <w:r>
              <w:rPr>
                <w:noProof/>
                <w:webHidden/>
              </w:rPr>
            </w:r>
            <w:r>
              <w:rPr>
                <w:noProof/>
                <w:webHidden/>
              </w:rPr>
              <w:fldChar w:fldCharType="separate"/>
            </w:r>
            <w:r>
              <w:rPr>
                <w:noProof/>
                <w:webHidden/>
              </w:rPr>
              <w:t>12</w:t>
            </w:r>
            <w:r>
              <w:rPr>
                <w:noProof/>
                <w:webHidden/>
              </w:rPr>
              <w:fldChar w:fldCharType="end"/>
            </w:r>
          </w:hyperlink>
        </w:p>
        <w:p w14:paraId="477C42AC" w14:textId="38A62FD4"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68" w:history="1">
            <w:r w:rsidRPr="006E2CC1">
              <w:rPr>
                <w:rStyle w:val="Hyperlink"/>
                <w:noProof/>
              </w:rPr>
              <w:t>5.1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Functional Requirements with Traceability information</w:t>
            </w:r>
            <w:r>
              <w:rPr>
                <w:noProof/>
                <w:webHidden/>
              </w:rPr>
              <w:tab/>
            </w:r>
            <w:r>
              <w:rPr>
                <w:noProof/>
                <w:webHidden/>
              </w:rPr>
              <w:fldChar w:fldCharType="begin"/>
            </w:r>
            <w:r>
              <w:rPr>
                <w:noProof/>
                <w:webHidden/>
              </w:rPr>
              <w:instrText xml:space="preserve"> PAGEREF _Toc146976368 \h </w:instrText>
            </w:r>
            <w:r>
              <w:rPr>
                <w:noProof/>
                <w:webHidden/>
              </w:rPr>
            </w:r>
            <w:r>
              <w:rPr>
                <w:noProof/>
                <w:webHidden/>
              </w:rPr>
              <w:fldChar w:fldCharType="separate"/>
            </w:r>
            <w:r>
              <w:rPr>
                <w:noProof/>
                <w:webHidden/>
              </w:rPr>
              <w:t>13</w:t>
            </w:r>
            <w:r>
              <w:rPr>
                <w:noProof/>
                <w:webHidden/>
              </w:rPr>
              <w:fldChar w:fldCharType="end"/>
            </w:r>
          </w:hyperlink>
        </w:p>
        <w:p w14:paraId="0516936F" w14:textId="5BFCC99F"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69" w:history="1">
            <w:r w:rsidRPr="006E2CC1">
              <w:rPr>
                <w:rStyle w:val="Hyperlink"/>
                <w:noProof/>
              </w:rPr>
              <w:t>6</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noProof/>
              </w:rPr>
              <w:t>Nonfunctional Requirements &amp; Software System Attributes</w:t>
            </w:r>
            <w:r>
              <w:rPr>
                <w:noProof/>
                <w:webHidden/>
              </w:rPr>
              <w:tab/>
            </w:r>
            <w:r>
              <w:rPr>
                <w:noProof/>
                <w:webHidden/>
              </w:rPr>
              <w:fldChar w:fldCharType="begin"/>
            </w:r>
            <w:r>
              <w:rPr>
                <w:noProof/>
                <w:webHidden/>
              </w:rPr>
              <w:instrText xml:space="preserve"> PAGEREF _Toc146976369 \h </w:instrText>
            </w:r>
            <w:r>
              <w:rPr>
                <w:noProof/>
                <w:webHidden/>
              </w:rPr>
            </w:r>
            <w:r>
              <w:rPr>
                <w:noProof/>
                <w:webHidden/>
              </w:rPr>
              <w:fldChar w:fldCharType="separate"/>
            </w:r>
            <w:r>
              <w:rPr>
                <w:noProof/>
                <w:webHidden/>
              </w:rPr>
              <w:t>13</w:t>
            </w:r>
            <w:r>
              <w:rPr>
                <w:noProof/>
                <w:webHidden/>
              </w:rPr>
              <w:fldChar w:fldCharType="end"/>
            </w:r>
          </w:hyperlink>
        </w:p>
        <w:p w14:paraId="4E22BFB9" w14:textId="7FC208D1"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0" w:history="1">
            <w:r w:rsidRPr="006E2CC1">
              <w:rPr>
                <w:rStyle w:val="Hyperlink"/>
                <w:noProof/>
              </w:rPr>
              <w:t>6.1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Performance Requirements</w:t>
            </w:r>
            <w:r>
              <w:rPr>
                <w:noProof/>
                <w:webHidden/>
              </w:rPr>
              <w:tab/>
            </w:r>
            <w:r>
              <w:rPr>
                <w:noProof/>
                <w:webHidden/>
              </w:rPr>
              <w:fldChar w:fldCharType="begin"/>
            </w:r>
            <w:r>
              <w:rPr>
                <w:noProof/>
                <w:webHidden/>
              </w:rPr>
              <w:instrText xml:space="preserve"> PAGEREF _Toc146976370 \h </w:instrText>
            </w:r>
            <w:r>
              <w:rPr>
                <w:noProof/>
                <w:webHidden/>
              </w:rPr>
            </w:r>
            <w:r>
              <w:rPr>
                <w:noProof/>
                <w:webHidden/>
              </w:rPr>
              <w:fldChar w:fldCharType="separate"/>
            </w:r>
            <w:r>
              <w:rPr>
                <w:noProof/>
                <w:webHidden/>
              </w:rPr>
              <w:t>14</w:t>
            </w:r>
            <w:r>
              <w:rPr>
                <w:noProof/>
                <w:webHidden/>
              </w:rPr>
              <w:fldChar w:fldCharType="end"/>
            </w:r>
          </w:hyperlink>
        </w:p>
        <w:p w14:paraId="2621F11A" w14:textId="7778FBAC" w:rsidR="00FC4B0F" w:rsidRDefault="00FC4B0F">
          <w:pPr>
            <w:pStyle w:val="TOC1"/>
            <w:rPr>
              <w:rFonts w:asciiTheme="minorHAnsi" w:eastAsiaTheme="minorEastAsia" w:hAnsiTheme="minorHAnsi" w:cstheme="minorBidi"/>
              <w:b w:val="0"/>
              <w:bCs w:val="0"/>
              <w:caps w:val="0"/>
              <w:noProof/>
              <w:kern w:val="2"/>
              <w:sz w:val="22"/>
              <w:szCs w:val="22"/>
              <w14:ligatures w14:val="standardContextual"/>
            </w:rPr>
          </w:pPr>
          <w:hyperlink w:anchor="_Toc146976371" w:history="1">
            <w:r w:rsidRPr="006E2CC1">
              <w:rPr>
                <w:rStyle w:val="Hyperlink"/>
                <w:rFonts w:ascii="Bookman Old Style" w:hAnsi="Bookman Old Style" w:cs="Arial"/>
                <w:iCs/>
                <w:noProof/>
              </w:rPr>
              <w:t>7</w:t>
            </w:r>
            <w:r>
              <w:rPr>
                <w:rFonts w:asciiTheme="minorHAnsi" w:eastAsiaTheme="minorEastAsia" w:hAnsiTheme="minorHAnsi" w:cstheme="minorBidi"/>
                <w:b w:val="0"/>
                <w:bCs w:val="0"/>
                <w:caps w:val="0"/>
                <w:noProof/>
                <w:kern w:val="2"/>
                <w:sz w:val="22"/>
                <w:szCs w:val="22"/>
                <w14:ligatures w14:val="standardContextual"/>
              </w:rPr>
              <w:tab/>
            </w:r>
            <w:r w:rsidRPr="006E2CC1">
              <w:rPr>
                <w:rStyle w:val="Hyperlink"/>
                <w:rFonts w:ascii="Bookman Old Style" w:hAnsi="Bookman Old Style" w:cs="Arial"/>
                <w:iCs/>
                <w:noProof/>
              </w:rPr>
              <w:t>Project Design/Architecture</w:t>
            </w:r>
            <w:r>
              <w:rPr>
                <w:noProof/>
                <w:webHidden/>
              </w:rPr>
              <w:tab/>
            </w:r>
            <w:r>
              <w:rPr>
                <w:noProof/>
                <w:webHidden/>
              </w:rPr>
              <w:fldChar w:fldCharType="begin"/>
            </w:r>
            <w:r>
              <w:rPr>
                <w:noProof/>
                <w:webHidden/>
              </w:rPr>
              <w:instrText xml:space="preserve"> PAGEREF _Toc146976371 \h </w:instrText>
            </w:r>
            <w:r>
              <w:rPr>
                <w:noProof/>
                <w:webHidden/>
              </w:rPr>
            </w:r>
            <w:r>
              <w:rPr>
                <w:noProof/>
                <w:webHidden/>
              </w:rPr>
              <w:fldChar w:fldCharType="separate"/>
            </w:r>
            <w:r>
              <w:rPr>
                <w:noProof/>
                <w:webHidden/>
              </w:rPr>
              <w:t>14</w:t>
            </w:r>
            <w:r>
              <w:rPr>
                <w:noProof/>
                <w:webHidden/>
              </w:rPr>
              <w:fldChar w:fldCharType="end"/>
            </w:r>
          </w:hyperlink>
        </w:p>
        <w:p w14:paraId="7F2B4490" w14:textId="45268523"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2" w:history="1">
            <w:r w:rsidRPr="006E2CC1">
              <w:rPr>
                <w:rStyle w:val="Hyperlink"/>
                <w:noProof/>
              </w:rPr>
              <w:t>7.1</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Use case Diagram:</w:t>
            </w:r>
            <w:r>
              <w:rPr>
                <w:noProof/>
                <w:webHidden/>
              </w:rPr>
              <w:tab/>
            </w:r>
            <w:r>
              <w:rPr>
                <w:noProof/>
                <w:webHidden/>
              </w:rPr>
              <w:fldChar w:fldCharType="begin"/>
            </w:r>
            <w:r>
              <w:rPr>
                <w:noProof/>
                <w:webHidden/>
              </w:rPr>
              <w:instrText xml:space="preserve"> PAGEREF _Toc146976372 \h </w:instrText>
            </w:r>
            <w:r>
              <w:rPr>
                <w:noProof/>
                <w:webHidden/>
              </w:rPr>
            </w:r>
            <w:r>
              <w:rPr>
                <w:noProof/>
                <w:webHidden/>
              </w:rPr>
              <w:fldChar w:fldCharType="separate"/>
            </w:r>
            <w:r>
              <w:rPr>
                <w:noProof/>
                <w:webHidden/>
              </w:rPr>
              <w:t>15</w:t>
            </w:r>
            <w:r>
              <w:rPr>
                <w:noProof/>
                <w:webHidden/>
              </w:rPr>
              <w:fldChar w:fldCharType="end"/>
            </w:r>
          </w:hyperlink>
        </w:p>
        <w:p w14:paraId="39F24B83" w14:textId="13CC5BDE"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3" w:history="1">
            <w:r w:rsidRPr="006E2CC1">
              <w:rPr>
                <w:rStyle w:val="Hyperlink"/>
                <w:noProof/>
              </w:rPr>
              <w:t>7.2</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Workflow Diagram:</w:t>
            </w:r>
            <w:r>
              <w:rPr>
                <w:noProof/>
                <w:webHidden/>
              </w:rPr>
              <w:tab/>
            </w:r>
            <w:r>
              <w:rPr>
                <w:noProof/>
                <w:webHidden/>
              </w:rPr>
              <w:fldChar w:fldCharType="begin"/>
            </w:r>
            <w:r>
              <w:rPr>
                <w:noProof/>
                <w:webHidden/>
              </w:rPr>
              <w:instrText xml:space="preserve"> PAGEREF _Toc146976373 \h </w:instrText>
            </w:r>
            <w:r>
              <w:rPr>
                <w:noProof/>
                <w:webHidden/>
              </w:rPr>
            </w:r>
            <w:r>
              <w:rPr>
                <w:noProof/>
                <w:webHidden/>
              </w:rPr>
              <w:fldChar w:fldCharType="separate"/>
            </w:r>
            <w:r>
              <w:rPr>
                <w:noProof/>
                <w:webHidden/>
              </w:rPr>
              <w:t>15</w:t>
            </w:r>
            <w:r>
              <w:rPr>
                <w:noProof/>
                <w:webHidden/>
              </w:rPr>
              <w:fldChar w:fldCharType="end"/>
            </w:r>
          </w:hyperlink>
        </w:p>
        <w:p w14:paraId="1F47BC87" w14:textId="0B2799E6" w:rsidR="00FC4B0F" w:rsidRDefault="00FC4B0F">
          <w:pPr>
            <w:pStyle w:val="TOC2"/>
            <w:tabs>
              <w:tab w:val="left" w:pos="960"/>
              <w:tab w:val="right" w:leader="dot" w:pos="9163"/>
            </w:tabs>
            <w:rPr>
              <w:rFonts w:asciiTheme="minorHAnsi" w:eastAsiaTheme="minorEastAsia" w:hAnsiTheme="minorHAnsi" w:cstheme="minorBidi"/>
              <w:smallCaps w:val="0"/>
              <w:noProof/>
              <w:kern w:val="2"/>
              <w:sz w:val="22"/>
              <w:szCs w:val="22"/>
              <w14:ligatures w14:val="standardContextual"/>
            </w:rPr>
          </w:pPr>
          <w:hyperlink w:anchor="_Toc146976374" w:history="1">
            <w:r w:rsidRPr="006E2CC1">
              <w:rPr>
                <w:rStyle w:val="Hyperlink"/>
                <w:noProof/>
              </w:rPr>
              <w:t>7.3</w:t>
            </w:r>
            <w:r>
              <w:rPr>
                <w:rFonts w:asciiTheme="minorHAnsi" w:eastAsiaTheme="minorEastAsia" w:hAnsiTheme="minorHAnsi" w:cstheme="minorBidi"/>
                <w:smallCaps w:val="0"/>
                <w:noProof/>
                <w:kern w:val="2"/>
                <w:sz w:val="22"/>
                <w:szCs w:val="22"/>
                <w14:ligatures w14:val="standardContextual"/>
              </w:rPr>
              <w:tab/>
            </w:r>
            <w:r w:rsidRPr="006E2CC1">
              <w:rPr>
                <w:rStyle w:val="Hyperlink"/>
                <w:noProof/>
              </w:rPr>
              <w:t>Architecture Diagram:</w:t>
            </w:r>
            <w:r>
              <w:rPr>
                <w:noProof/>
                <w:webHidden/>
              </w:rPr>
              <w:tab/>
            </w:r>
            <w:r>
              <w:rPr>
                <w:noProof/>
                <w:webHidden/>
              </w:rPr>
              <w:fldChar w:fldCharType="begin"/>
            </w:r>
            <w:r>
              <w:rPr>
                <w:noProof/>
                <w:webHidden/>
              </w:rPr>
              <w:instrText xml:space="preserve"> PAGEREF _Toc146976374 \h </w:instrText>
            </w:r>
            <w:r>
              <w:rPr>
                <w:noProof/>
                <w:webHidden/>
              </w:rPr>
            </w:r>
            <w:r>
              <w:rPr>
                <w:noProof/>
                <w:webHidden/>
              </w:rPr>
              <w:fldChar w:fldCharType="separate"/>
            </w:r>
            <w:r>
              <w:rPr>
                <w:noProof/>
                <w:webHidden/>
              </w:rPr>
              <w:t>15</w:t>
            </w:r>
            <w:r>
              <w:rPr>
                <w:noProof/>
                <w:webHidden/>
              </w:rPr>
              <w:fldChar w:fldCharType="end"/>
            </w:r>
          </w:hyperlink>
        </w:p>
        <w:p w14:paraId="1E185C04" w14:textId="63DF7E92"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5" w:history="1">
            <w:r w:rsidRPr="006E2CC1">
              <w:rPr>
                <w:rStyle w:val="Hyperlink"/>
                <w:noProof/>
              </w:rPr>
              <w:t>7.3.1</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Single Sycle Processor:</w:t>
            </w:r>
            <w:r>
              <w:rPr>
                <w:noProof/>
                <w:webHidden/>
              </w:rPr>
              <w:tab/>
            </w:r>
            <w:r>
              <w:rPr>
                <w:noProof/>
                <w:webHidden/>
              </w:rPr>
              <w:fldChar w:fldCharType="begin"/>
            </w:r>
            <w:r>
              <w:rPr>
                <w:noProof/>
                <w:webHidden/>
              </w:rPr>
              <w:instrText xml:space="preserve"> PAGEREF _Toc146976375 \h </w:instrText>
            </w:r>
            <w:r>
              <w:rPr>
                <w:noProof/>
                <w:webHidden/>
              </w:rPr>
            </w:r>
            <w:r>
              <w:rPr>
                <w:noProof/>
                <w:webHidden/>
              </w:rPr>
              <w:fldChar w:fldCharType="separate"/>
            </w:r>
            <w:r>
              <w:rPr>
                <w:noProof/>
                <w:webHidden/>
              </w:rPr>
              <w:t>15</w:t>
            </w:r>
            <w:r>
              <w:rPr>
                <w:noProof/>
                <w:webHidden/>
              </w:rPr>
              <w:fldChar w:fldCharType="end"/>
            </w:r>
          </w:hyperlink>
        </w:p>
        <w:p w14:paraId="278EB82E" w14:textId="7A487E87"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6" w:history="1">
            <w:r w:rsidRPr="006E2CC1">
              <w:rPr>
                <w:rStyle w:val="Hyperlink"/>
                <w:noProof/>
              </w:rPr>
              <w:t>7.3.2</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5-Staged Pipelined Processor</w:t>
            </w:r>
            <w:r>
              <w:rPr>
                <w:noProof/>
                <w:webHidden/>
              </w:rPr>
              <w:tab/>
            </w:r>
            <w:r>
              <w:rPr>
                <w:noProof/>
                <w:webHidden/>
              </w:rPr>
              <w:fldChar w:fldCharType="begin"/>
            </w:r>
            <w:r>
              <w:rPr>
                <w:noProof/>
                <w:webHidden/>
              </w:rPr>
              <w:instrText xml:space="preserve"> PAGEREF _Toc146976376 \h </w:instrText>
            </w:r>
            <w:r>
              <w:rPr>
                <w:noProof/>
                <w:webHidden/>
              </w:rPr>
            </w:r>
            <w:r>
              <w:rPr>
                <w:noProof/>
                <w:webHidden/>
              </w:rPr>
              <w:fldChar w:fldCharType="separate"/>
            </w:r>
            <w:r>
              <w:rPr>
                <w:noProof/>
                <w:webHidden/>
              </w:rPr>
              <w:t>15</w:t>
            </w:r>
            <w:r>
              <w:rPr>
                <w:noProof/>
                <w:webHidden/>
              </w:rPr>
              <w:fldChar w:fldCharType="end"/>
            </w:r>
          </w:hyperlink>
        </w:p>
        <w:p w14:paraId="293C956E" w14:textId="651FA914" w:rsidR="00FC4B0F" w:rsidRDefault="00FC4B0F">
          <w:pPr>
            <w:pStyle w:val="TOC3"/>
            <w:tabs>
              <w:tab w:val="left" w:pos="1440"/>
              <w:tab w:val="right" w:leader="dot" w:pos="9163"/>
            </w:tabs>
            <w:rPr>
              <w:rFonts w:asciiTheme="minorHAnsi" w:eastAsiaTheme="minorEastAsia" w:hAnsiTheme="minorHAnsi" w:cstheme="minorBidi"/>
              <w:i w:val="0"/>
              <w:iCs w:val="0"/>
              <w:noProof/>
              <w:kern w:val="2"/>
              <w:sz w:val="22"/>
              <w:szCs w:val="22"/>
              <w14:ligatures w14:val="standardContextual"/>
            </w:rPr>
          </w:pPr>
          <w:hyperlink w:anchor="_Toc146976377" w:history="1">
            <w:r w:rsidRPr="006E2CC1">
              <w:rPr>
                <w:rStyle w:val="Hyperlink"/>
                <w:noProof/>
              </w:rPr>
              <w:t>7.3.3</w:t>
            </w:r>
            <w:r>
              <w:rPr>
                <w:rFonts w:asciiTheme="minorHAnsi" w:eastAsiaTheme="minorEastAsia" w:hAnsiTheme="minorHAnsi" w:cstheme="minorBidi"/>
                <w:i w:val="0"/>
                <w:iCs w:val="0"/>
                <w:noProof/>
                <w:kern w:val="2"/>
                <w:sz w:val="22"/>
                <w:szCs w:val="22"/>
                <w14:ligatures w14:val="standardContextual"/>
              </w:rPr>
              <w:tab/>
            </w:r>
            <w:r w:rsidRPr="006E2CC1">
              <w:rPr>
                <w:rStyle w:val="Hyperlink"/>
                <w:noProof/>
              </w:rPr>
              <w:t>5-Staged Pipelined Matrix MAC Processor</w:t>
            </w:r>
            <w:r>
              <w:rPr>
                <w:noProof/>
                <w:webHidden/>
              </w:rPr>
              <w:tab/>
            </w:r>
            <w:r>
              <w:rPr>
                <w:noProof/>
                <w:webHidden/>
              </w:rPr>
              <w:fldChar w:fldCharType="begin"/>
            </w:r>
            <w:r>
              <w:rPr>
                <w:noProof/>
                <w:webHidden/>
              </w:rPr>
              <w:instrText xml:space="preserve"> PAGEREF _Toc146976377 \h </w:instrText>
            </w:r>
            <w:r>
              <w:rPr>
                <w:noProof/>
                <w:webHidden/>
              </w:rPr>
            </w:r>
            <w:r>
              <w:rPr>
                <w:noProof/>
                <w:webHidden/>
              </w:rPr>
              <w:fldChar w:fldCharType="separate"/>
            </w:r>
            <w:r>
              <w:rPr>
                <w:noProof/>
                <w:webHidden/>
              </w:rPr>
              <w:t>15</w:t>
            </w:r>
            <w:r>
              <w:rPr>
                <w:noProof/>
                <w:webHidden/>
              </w:rPr>
              <w:fldChar w:fldCharType="end"/>
            </w:r>
          </w:hyperlink>
        </w:p>
        <w:p w14:paraId="783C838F" w14:textId="143D52D6" w:rsidR="00823A54" w:rsidRDefault="00823A54">
          <w:pPr>
            <w:rPr>
              <w:noProof/>
            </w:rPr>
          </w:pPr>
          <w:r w:rsidRPr="00870E1E">
            <w:rPr>
              <w:b/>
              <w:bCs/>
              <w:noProof/>
            </w:rPr>
            <w:fldChar w:fldCharType="end"/>
          </w:r>
        </w:p>
      </w:sdtContent>
    </w:sdt>
    <w:p w14:paraId="1980244B" w14:textId="77777777" w:rsidR="00FC4B0F" w:rsidRDefault="00FC4B0F">
      <w:pPr>
        <w:rPr>
          <w:noProof/>
        </w:rPr>
      </w:pPr>
    </w:p>
    <w:p w14:paraId="7D8E14A9" w14:textId="77777777" w:rsidR="00FC4B0F" w:rsidRDefault="00FC4B0F">
      <w:pPr>
        <w:rPr>
          <w:noProof/>
        </w:rPr>
      </w:pPr>
    </w:p>
    <w:p w14:paraId="0AD69B3C" w14:textId="77777777" w:rsidR="00FC4B0F" w:rsidRPr="00870E1E" w:rsidRDefault="00FC4B0F"/>
    <w:p w14:paraId="783C8391" w14:textId="77777777" w:rsidR="0033790E" w:rsidRPr="00870E1E" w:rsidRDefault="009A069C" w:rsidP="00F04BBB">
      <w:pPr>
        <w:pStyle w:val="TOCHeading"/>
        <w:rPr>
          <w:color w:val="auto"/>
        </w:rPr>
      </w:pPr>
      <w:r w:rsidRPr="00870E1E">
        <w:rPr>
          <w:color w:val="auto"/>
        </w:rPr>
        <w:t>List</w:t>
      </w:r>
      <w:r w:rsidR="0033790E" w:rsidRPr="00870E1E">
        <w:rPr>
          <w:color w:val="auto"/>
        </w:rPr>
        <w:t xml:space="preserve"> of Figures</w:t>
      </w:r>
    </w:p>
    <w:p w14:paraId="783C8392" w14:textId="77777777" w:rsidR="0033790E" w:rsidRPr="00870E1E" w:rsidRDefault="0033790E">
      <w:pPr>
        <w:pStyle w:val="TableofFigures"/>
        <w:tabs>
          <w:tab w:val="right" w:leader="dot" w:pos="9163"/>
        </w:tabs>
      </w:pPr>
    </w:p>
    <w:p w14:paraId="783C8393" w14:textId="77777777" w:rsidR="00A8643B" w:rsidRPr="00870E1E" w:rsidRDefault="0033790E">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sidR="00A8643B" w:rsidRPr="00870E1E">
          <w:rPr>
            <w:rStyle w:val="Hyperlink"/>
            <w:noProof/>
            <w:color w:val="auto"/>
          </w:rPr>
          <w:t>Figure 1 Student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_Toc381361180 \h </w:instrText>
        </w:r>
        <w:r w:rsidR="00A8643B" w:rsidRPr="00870E1E">
          <w:rPr>
            <w:noProof/>
            <w:webHidden/>
          </w:rPr>
        </w:r>
        <w:r w:rsidR="00A8643B" w:rsidRPr="00870E1E">
          <w:rPr>
            <w:noProof/>
            <w:webHidden/>
          </w:rPr>
          <w:fldChar w:fldCharType="separate"/>
        </w:r>
        <w:r w:rsidR="003E60FE" w:rsidRPr="00870E1E">
          <w:rPr>
            <w:noProof/>
            <w:webHidden/>
          </w:rPr>
          <w:t>24</w:t>
        </w:r>
        <w:r w:rsidR="00A8643B" w:rsidRPr="00870E1E">
          <w:rPr>
            <w:noProof/>
            <w:webHidden/>
          </w:rPr>
          <w:fldChar w:fldCharType="end"/>
        </w:r>
      </w:hyperlink>
    </w:p>
    <w:p w14:paraId="783C8394" w14:textId="77777777"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1" w:history="1">
        <w:r w:rsidR="00A8643B" w:rsidRPr="00870E1E">
          <w:rPr>
            <w:rStyle w:val="Hyperlink"/>
            <w:noProof/>
            <w:color w:val="auto"/>
          </w:rPr>
          <w:t>Figure 2 Faculty member's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_Toc381361181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783C8395" w14:textId="77777777" w:rsidR="00A8643B" w:rsidRPr="00870E1E" w:rsidRDefault="00000000">
      <w:pPr>
        <w:pStyle w:val="TableofFigures"/>
        <w:tabs>
          <w:tab w:val="right" w:leader="dot" w:pos="9163"/>
        </w:tabs>
        <w:rPr>
          <w:rFonts w:asciiTheme="minorHAnsi" w:eastAsiaTheme="minorEastAsia" w:hAnsiTheme="minorHAnsi" w:cstheme="minorBidi"/>
          <w:noProof/>
          <w:sz w:val="22"/>
          <w:szCs w:val="22"/>
        </w:rPr>
      </w:pPr>
      <w:hyperlink w:anchor="_Toc381361182" w:history="1">
        <w:r w:rsidR="00A8643B" w:rsidRPr="00870E1E">
          <w:rPr>
            <w:rStyle w:val="Hyperlink"/>
            <w:noProof/>
            <w:color w:val="auto"/>
          </w:rPr>
          <w:t>Figure 3 Administrator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_Toc381361182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3AE66654" w14:textId="77777777" w:rsidR="00535150" w:rsidRDefault="0033790E" w:rsidP="009A069C">
      <w:pPr>
        <w:jc w:val="left"/>
      </w:pPr>
      <w:r w:rsidRPr="00870E1E">
        <w:fldChar w:fldCharType="end"/>
      </w:r>
    </w:p>
    <w:p w14:paraId="62AE4C82" w14:textId="77777777" w:rsidR="00FC4B0F" w:rsidRDefault="00535150" w:rsidP="0033790E">
      <w:pPr>
        <w:jc w:val="left"/>
        <w:rPr>
          <w:rFonts w:asciiTheme="majorHAnsi" w:hAnsiTheme="majorHAnsi"/>
          <w:b/>
          <w:sz w:val="44"/>
          <w:szCs w:val="44"/>
        </w:rPr>
      </w:pPr>
      <w:r w:rsidRPr="00870E1E">
        <w:rPr>
          <w:rFonts w:asciiTheme="majorHAnsi" w:hAnsiTheme="majorHAnsi"/>
          <w:b/>
          <w:sz w:val="44"/>
          <w:szCs w:val="44"/>
        </w:rPr>
        <w:t>List of Tables</w:t>
      </w:r>
    </w:p>
    <w:p w14:paraId="02B0FC15" w14:textId="77777777" w:rsidR="00FC4B0F" w:rsidRPr="00870E1E" w:rsidRDefault="00FC4B0F" w:rsidP="00FC4B0F">
      <w:pPr>
        <w:pStyle w:val="TableofFigures"/>
        <w:tabs>
          <w:tab w:val="right" w:leader="dot" w:pos="9163"/>
        </w:tabs>
      </w:pPr>
    </w:p>
    <w:p w14:paraId="5AC35FDC" w14:textId="43317F15" w:rsidR="00FC4B0F" w:rsidRPr="00870E1E" w:rsidRDefault="00FC4B0F" w:rsidP="00FC4B0F">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Pr>
            <w:rStyle w:val="Hyperlink"/>
            <w:noProof/>
            <w:color w:val="auto"/>
          </w:rPr>
          <w:t>Table</w:t>
        </w:r>
        <w:r w:rsidRPr="00870E1E">
          <w:rPr>
            <w:rStyle w:val="Hyperlink"/>
            <w:noProof/>
            <w:color w:val="auto"/>
          </w:rPr>
          <w:t xml:space="preserve"> 1 </w:t>
        </w:r>
        <w:r>
          <w:rPr>
            <w:rStyle w:val="Hyperlink"/>
            <w:noProof/>
            <w:color w:val="auto"/>
          </w:rPr>
          <w:t>Terms used in this document and their discription</w:t>
        </w:r>
        <w:r w:rsidRPr="00870E1E">
          <w:rPr>
            <w:noProof/>
            <w:webHidden/>
          </w:rPr>
          <w:tab/>
        </w:r>
        <w:r>
          <w:rPr>
            <w:noProof/>
            <w:webHidden/>
          </w:rPr>
          <w:t>5</w:t>
        </w:r>
        <w:r w:rsidRPr="00870E1E">
          <w:rPr>
            <w:noProof/>
            <w:webHidden/>
          </w:rPr>
          <w:fldChar w:fldCharType="begin"/>
        </w:r>
        <w:r w:rsidRPr="00870E1E">
          <w:rPr>
            <w:noProof/>
            <w:webHidden/>
          </w:rPr>
          <w:instrText xml:space="preserve"> PAGEREF _Toc381361180 \h </w:instrText>
        </w:r>
        <w:r w:rsidRPr="00870E1E">
          <w:rPr>
            <w:noProof/>
            <w:webHidden/>
          </w:rPr>
        </w:r>
        <w:r w:rsidRPr="00870E1E">
          <w:rPr>
            <w:noProof/>
            <w:webHidden/>
          </w:rPr>
          <w:fldChar w:fldCharType="separate"/>
        </w:r>
        <w:r w:rsidRPr="00870E1E">
          <w:rPr>
            <w:noProof/>
            <w:webHidden/>
          </w:rPr>
          <w:t>24</w:t>
        </w:r>
        <w:r w:rsidRPr="00870E1E">
          <w:rPr>
            <w:noProof/>
            <w:webHidden/>
          </w:rPr>
          <w:fldChar w:fldCharType="end"/>
        </w:r>
      </w:hyperlink>
    </w:p>
    <w:p w14:paraId="1441578A" w14:textId="77777777" w:rsidR="00FC4B0F" w:rsidRPr="00870E1E" w:rsidRDefault="00FC4B0F" w:rsidP="00FC4B0F">
      <w:pPr>
        <w:pStyle w:val="TableofFigures"/>
        <w:tabs>
          <w:tab w:val="right" w:leader="dot" w:pos="9163"/>
        </w:tabs>
        <w:rPr>
          <w:rFonts w:asciiTheme="minorHAnsi" w:eastAsiaTheme="minorEastAsia" w:hAnsiTheme="minorHAnsi" w:cstheme="minorBidi"/>
          <w:noProof/>
          <w:sz w:val="22"/>
          <w:szCs w:val="22"/>
        </w:rPr>
      </w:pPr>
      <w:hyperlink w:anchor="_Toc381361181" w:history="1">
        <w:r w:rsidRPr="00870E1E">
          <w:rPr>
            <w:rStyle w:val="Hyperlink"/>
            <w:noProof/>
            <w:color w:val="auto"/>
          </w:rPr>
          <w:t>Figure 2 Faculty member's use cases</w:t>
        </w:r>
        <w:r w:rsidRPr="00870E1E">
          <w:rPr>
            <w:noProof/>
            <w:webHidden/>
          </w:rPr>
          <w:tab/>
        </w:r>
        <w:r w:rsidRPr="00870E1E">
          <w:rPr>
            <w:noProof/>
            <w:webHidden/>
          </w:rPr>
          <w:fldChar w:fldCharType="begin"/>
        </w:r>
        <w:r w:rsidRPr="00870E1E">
          <w:rPr>
            <w:noProof/>
            <w:webHidden/>
          </w:rPr>
          <w:instrText xml:space="preserve"> PAGEREF _Toc381361181 \h </w:instrText>
        </w:r>
        <w:r w:rsidRPr="00870E1E">
          <w:rPr>
            <w:noProof/>
            <w:webHidden/>
          </w:rPr>
        </w:r>
        <w:r w:rsidRPr="00870E1E">
          <w:rPr>
            <w:noProof/>
            <w:webHidden/>
          </w:rPr>
          <w:fldChar w:fldCharType="separate"/>
        </w:r>
        <w:r w:rsidRPr="00870E1E">
          <w:rPr>
            <w:noProof/>
            <w:webHidden/>
          </w:rPr>
          <w:t>25</w:t>
        </w:r>
        <w:r w:rsidRPr="00870E1E">
          <w:rPr>
            <w:noProof/>
            <w:webHidden/>
          </w:rPr>
          <w:fldChar w:fldCharType="end"/>
        </w:r>
      </w:hyperlink>
    </w:p>
    <w:p w14:paraId="29C800BB" w14:textId="77777777" w:rsidR="00FC4B0F" w:rsidRPr="00870E1E" w:rsidRDefault="00FC4B0F" w:rsidP="00FC4B0F">
      <w:pPr>
        <w:pStyle w:val="TableofFigures"/>
        <w:tabs>
          <w:tab w:val="right" w:leader="dot" w:pos="9163"/>
        </w:tabs>
        <w:rPr>
          <w:rFonts w:asciiTheme="minorHAnsi" w:eastAsiaTheme="minorEastAsia" w:hAnsiTheme="minorHAnsi" w:cstheme="minorBidi"/>
          <w:noProof/>
          <w:sz w:val="22"/>
          <w:szCs w:val="22"/>
        </w:rPr>
      </w:pPr>
      <w:hyperlink w:anchor="_Toc381361182" w:history="1">
        <w:r w:rsidRPr="00870E1E">
          <w:rPr>
            <w:rStyle w:val="Hyperlink"/>
            <w:noProof/>
            <w:color w:val="auto"/>
          </w:rPr>
          <w:t>Figure 3 Administrator Use cases</w:t>
        </w:r>
        <w:r w:rsidRPr="00870E1E">
          <w:rPr>
            <w:noProof/>
            <w:webHidden/>
          </w:rPr>
          <w:tab/>
        </w:r>
        <w:r w:rsidRPr="00870E1E">
          <w:rPr>
            <w:noProof/>
            <w:webHidden/>
          </w:rPr>
          <w:fldChar w:fldCharType="begin"/>
        </w:r>
        <w:r w:rsidRPr="00870E1E">
          <w:rPr>
            <w:noProof/>
            <w:webHidden/>
          </w:rPr>
          <w:instrText xml:space="preserve"> PAGEREF _Toc381361182 \h </w:instrText>
        </w:r>
        <w:r w:rsidRPr="00870E1E">
          <w:rPr>
            <w:noProof/>
            <w:webHidden/>
          </w:rPr>
        </w:r>
        <w:r w:rsidRPr="00870E1E">
          <w:rPr>
            <w:noProof/>
            <w:webHidden/>
          </w:rPr>
          <w:fldChar w:fldCharType="separate"/>
        </w:r>
        <w:r w:rsidRPr="00870E1E">
          <w:rPr>
            <w:noProof/>
            <w:webHidden/>
          </w:rPr>
          <w:t>25</w:t>
        </w:r>
        <w:r w:rsidRPr="00870E1E">
          <w:rPr>
            <w:noProof/>
            <w:webHidden/>
          </w:rPr>
          <w:fldChar w:fldCharType="end"/>
        </w:r>
      </w:hyperlink>
    </w:p>
    <w:p w14:paraId="78D0D73A" w14:textId="77777777" w:rsidR="00FC4B0F" w:rsidRDefault="00FC4B0F" w:rsidP="00FC4B0F">
      <w:pPr>
        <w:jc w:val="left"/>
      </w:pPr>
      <w:r w:rsidRPr="00870E1E">
        <w:fldChar w:fldCharType="end"/>
      </w:r>
    </w:p>
    <w:p w14:paraId="783C83BF" w14:textId="2AC5006E" w:rsidR="009A069C" w:rsidRPr="00535150" w:rsidRDefault="00823A54" w:rsidP="0033790E">
      <w:pPr>
        <w:jc w:val="left"/>
        <w:rPr>
          <w:rFonts w:asciiTheme="majorHAnsi" w:hAnsiTheme="majorHAnsi"/>
          <w:b/>
          <w:sz w:val="44"/>
          <w:szCs w:val="44"/>
        </w:rPr>
      </w:pPr>
      <w:r w:rsidRPr="00870E1E">
        <w:br w:type="page"/>
      </w:r>
    </w:p>
    <w:p w14:paraId="783C83C0" w14:textId="77777777" w:rsidR="000515A8" w:rsidRPr="00870E1E" w:rsidRDefault="000515A8" w:rsidP="00F04BBB">
      <w:pPr>
        <w:pStyle w:val="Heading1"/>
      </w:pPr>
      <w:bookmarkStart w:id="1" w:name="_Toc146976348"/>
      <w:r w:rsidRPr="00870E1E">
        <w:lastRenderedPageBreak/>
        <w:t>INTRODUCTION</w:t>
      </w:r>
      <w:bookmarkEnd w:id="1"/>
    </w:p>
    <w:p w14:paraId="783C83C1" w14:textId="77777777" w:rsidR="00E502B7" w:rsidRDefault="00CC6004" w:rsidP="00533252">
      <w:pPr>
        <w:pStyle w:val="Heading2"/>
        <w:numPr>
          <w:ilvl w:val="1"/>
          <w:numId w:val="13"/>
        </w:numPr>
      </w:pPr>
      <w:bookmarkStart w:id="2" w:name="_Toc146976349"/>
      <w:r w:rsidRPr="00870E1E">
        <w:t>PURPOSE</w:t>
      </w:r>
      <w:bookmarkEnd w:id="2"/>
    </w:p>
    <w:p w14:paraId="7EE066E7" w14:textId="7ACCFEC1" w:rsidR="00744860" w:rsidRPr="00780FA3" w:rsidRDefault="00744860" w:rsidP="00744860">
      <w:pPr>
        <w:pStyle w:val="ListParagraph"/>
        <w:ind w:left="0"/>
        <w:rPr>
          <w:sz w:val="22"/>
          <w:szCs w:val="22"/>
        </w:rPr>
      </w:pPr>
      <w:r w:rsidRPr="00780FA3">
        <w:rPr>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783C83C2" w14:textId="77777777" w:rsidR="00BF5976" w:rsidRDefault="00A50512" w:rsidP="00533252">
      <w:pPr>
        <w:pStyle w:val="Heading2"/>
        <w:numPr>
          <w:ilvl w:val="1"/>
          <w:numId w:val="13"/>
        </w:numPr>
      </w:pPr>
      <w:bookmarkStart w:id="3" w:name="_Toc146976350"/>
      <w:r w:rsidRPr="00870E1E">
        <w:t xml:space="preserve">PRODUCT </w:t>
      </w:r>
      <w:r w:rsidR="00CC6004" w:rsidRPr="00870E1E">
        <w:t>SCOPE</w:t>
      </w:r>
      <w:bookmarkEnd w:id="3"/>
    </w:p>
    <w:p w14:paraId="112BFCDA" w14:textId="77777777" w:rsidR="00744860" w:rsidRPr="00780FA3" w:rsidRDefault="00744860" w:rsidP="00744860">
      <w:pPr>
        <w:pStyle w:val="ListParagraph"/>
        <w:ind w:left="0"/>
        <w:rPr>
          <w:sz w:val="22"/>
          <w:szCs w:val="22"/>
        </w:rPr>
      </w:pPr>
      <w:r w:rsidRPr="00780FA3">
        <w:rPr>
          <w:sz w:val="22"/>
          <w:szCs w:val="22"/>
        </w:rPr>
        <w:t>Intellera is a groundbreaking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443E4FBE" w14:textId="77777777" w:rsidR="00744860" w:rsidRPr="00780FA3" w:rsidRDefault="00744860" w:rsidP="00744860">
      <w:pPr>
        <w:pStyle w:val="ListParagraph"/>
        <w:ind w:left="570"/>
        <w:rPr>
          <w:sz w:val="22"/>
          <w:szCs w:val="22"/>
        </w:rPr>
      </w:pPr>
    </w:p>
    <w:p w14:paraId="5F8FEC2B" w14:textId="4354ED21" w:rsidR="00744860" w:rsidRPr="00780FA3" w:rsidRDefault="00744860" w:rsidP="00744860">
      <w:pPr>
        <w:pStyle w:val="ListParagraph"/>
        <w:ind w:left="0"/>
        <w:rPr>
          <w:sz w:val="22"/>
          <w:szCs w:val="22"/>
        </w:rPr>
      </w:pPr>
      <w:r w:rsidRPr="00780FA3">
        <w:rPr>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w:t>
      </w:r>
      <w:r w:rsidR="00313CBA" w:rsidRPr="00780FA3">
        <w:rPr>
          <w:sz w:val="22"/>
          <w:szCs w:val="22"/>
        </w:rPr>
        <w:t>(pipelining)</w:t>
      </w:r>
      <w:r w:rsidRPr="00780FA3">
        <w:rPr>
          <w:sz w:val="22"/>
          <w:szCs w:val="22"/>
        </w:rPr>
        <w:t xml:space="preserve"> processing capabilities of the processor to accelerate matrix computations and reduce the overall execution time.</w:t>
      </w:r>
    </w:p>
    <w:p w14:paraId="1E2DDE4E" w14:textId="77777777" w:rsidR="00744860" w:rsidRPr="00780FA3" w:rsidRDefault="00744860" w:rsidP="00744860">
      <w:pPr>
        <w:pStyle w:val="ListParagraph"/>
        <w:ind w:left="570"/>
        <w:rPr>
          <w:sz w:val="22"/>
          <w:szCs w:val="22"/>
        </w:rPr>
      </w:pPr>
    </w:p>
    <w:p w14:paraId="2F641792" w14:textId="43589D55" w:rsidR="00744860" w:rsidRPr="00780FA3" w:rsidRDefault="00744860" w:rsidP="00744860">
      <w:pPr>
        <w:pStyle w:val="ListParagraph"/>
        <w:ind w:left="0"/>
        <w:rPr>
          <w:sz w:val="22"/>
          <w:szCs w:val="22"/>
        </w:rPr>
      </w:pPr>
      <w:r w:rsidRPr="00780FA3">
        <w:rPr>
          <w:sz w:val="22"/>
          <w:szCs w:val="22"/>
        </w:rPr>
        <w:t>The project utilizes the knowledge of computer hardware and Risc-</w:t>
      </w:r>
      <w:r w:rsidR="00780FA3">
        <w:rPr>
          <w:sz w:val="22"/>
          <w:szCs w:val="22"/>
        </w:rPr>
        <w:t>V</w:t>
      </w:r>
      <w:r w:rsidRPr="00780FA3">
        <w:rPr>
          <w:sz w:val="22"/>
          <w:szCs w:val="22"/>
        </w:rPr>
        <w:t xml:space="preserve"> Instruction Set for creating a customized instruction set and concept of systolic arrays implementation for accelerating the multiplication of matri</w:t>
      </w:r>
      <w:r w:rsidR="00780FA3">
        <w:rPr>
          <w:sz w:val="22"/>
          <w:szCs w:val="22"/>
        </w:rPr>
        <w:t>ces</w:t>
      </w:r>
      <w:r w:rsidRPr="00780FA3">
        <w:rPr>
          <w:sz w:val="22"/>
          <w:szCs w:val="22"/>
        </w:rPr>
        <w:t xml:space="preserve">.  </w:t>
      </w:r>
    </w:p>
    <w:p w14:paraId="0FE9A357" w14:textId="77777777" w:rsidR="00744860" w:rsidRPr="00744860" w:rsidRDefault="00744860" w:rsidP="00744860"/>
    <w:p w14:paraId="783C83C3" w14:textId="28BD4F47" w:rsidR="009A069C" w:rsidRPr="00870E1E" w:rsidRDefault="009A069C" w:rsidP="00F04BBB">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xml:space="preserve">: Terms used in this document and their </w:t>
      </w:r>
      <w:r w:rsidR="00744860" w:rsidRPr="00870E1E">
        <w:t>description.</w:t>
      </w:r>
    </w:p>
    <w:tbl>
      <w:tblPr>
        <w:tblStyle w:val="LightGrid-Accent11"/>
        <w:tblW w:w="9090" w:type="dxa"/>
        <w:tblInd w:w="80" w:type="dxa"/>
        <w:tblLook w:val="04A0" w:firstRow="1" w:lastRow="0" w:firstColumn="1" w:lastColumn="0" w:noHBand="0" w:noVBand="1"/>
      </w:tblPr>
      <w:tblGrid>
        <w:gridCol w:w="2638"/>
        <w:gridCol w:w="6452"/>
      </w:tblGrid>
      <w:tr w:rsidR="00870E1E" w:rsidRPr="00870E1E" w14:paraId="783C83C6" w14:textId="77777777" w:rsidTr="0078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4" w14:textId="77777777" w:rsidR="009A069C" w:rsidRPr="00870E1E" w:rsidRDefault="009A069C" w:rsidP="0078706D">
            <w:r w:rsidRPr="00870E1E">
              <w:t>Name</w:t>
            </w:r>
          </w:p>
        </w:tc>
        <w:tc>
          <w:tcPr>
            <w:tcW w:w="6452" w:type="dxa"/>
          </w:tcPr>
          <w:p w14:paraId="783C83C5" w14:textId="77777777" w:rsidR="009A069C" w:rsidRPr="00870E1E" w:rsidRDefault="009A069C" w:rsidP="0078706D">
            <w:pPr>
              <w:cnfStyle w:val="100000000000" w:firstRow="1" w:lastRow="0" w:firstColumn="0" w:lastColumn="0" w:oddVBand="0" w:evenVBand="0" w:oddHBand="0" w:evenHBand="0" w:firstRowFirstColumn="0" w:firstRowLastColumn="0" w:lastRowFirstColumn="0" w:lastRowLastColumn="0"/>
            </w:pPr>
            <w:r w:rsidRPr="00870E1E">
              <w:t>Description</w:t>
            </w:r>
          </w:p>
        </w:tc>
      </w:tr>
      <w:tr w:rsidR="00870E1E" w:rsidRPr="00870E1E" w14:paraId="783C83C9"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7" w14:textId="728B68C7" w:rsidR="009A069C" w:rsidRPr="00870E1E" w:rsidRDefault="00FC4B0F" w:rsidP="0078706D">
            <w:pPr>
              <w:rPr>
                <w:sz w:val="20"/>
              </w:rPr>
            </w:pPr>
            <w:r>
              <w:rPr>
                <w:sz w:val="20"/>
              </w:rPr>
              <w:t>RISC</w:t>
            </w:r>
          </w:p>
        </w:tc>
        <w:tc>
          <w:tcPr>
            <w:tcW w:w="6452" w:type="dxa"/>
          </w:tcPr>
          <w:p w14:paraId="783C83C8" w14:textId="24CEBF74"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870E1E" w:rsidRPr="00870E1E" w14:paraId="783C83CC"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A" w14:textId="0641A26A" w:rsidR="009A069C" w:rsidRPr="00870E1E" w:rsidRDefault="00FC4B0F" w:rsidP="0078706D">
            <w:pPr>
              <w:rPr>
                <w:sz w:val="20"/>
              </w:rPr>
            </w:pPr>
            <w:r>
              <w:rPr>
                <w:sz w:val="20"/>
              </w:rPr>
              <w:t>FPGA</w:t>
            </w:r>
          </w:p>
        </w:tc>
        <w:tc>
          <w:tcPr>
            <w:tcW w:w="6452" w:type="dxa"/>
          </w:tcPr>
          <w:p w14:paraId="783C83CB" w14:textId="78273DF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Field Programable Gate Array</w:t>
            </w:r>
          </w:p>
        </w:tc>
      </w:tr>
      <w:tr w:rsidR="00870E1E" w:rsidRPr="00870E1E" w14:paraId="783C83CF"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D" w14:textId="6EDA45E3" w:rsidR="009A069C" w:rsidRPr="00870E1E" w:rsidRDefault="00FC4B0F" w:rsidP="0078706D">
            <w:pPr>
              <w:rPr>
                <w:sz w:val="20"/>
              </w:rPr>
            </w:pPr>
            <w:r>
              <w:rPr>
                <w:sz w:val="20"/>
              </w:rPr>
              <w:t>ISA</w:t>
            </w:r>
          </w:p>
        </w:tc>
        <w:tc>
          <w:tcPr>
            <w:tcW w:w="6452" w:type="dxa"/>
          </w:tcPr>
          <w:p w14:paraId="783C83CE" w14:textId="46CF3A7A"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Instruction Set Architecture</w:t>
            </w:r>
          </w:p>
        </w:tc>
      </w:tr>
      <w:tr w:rsidR="00870E1E" w:rsidRPr="00870E1E" w14:paraId="783C83D2"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0" w14:textId="690F861B" w:rsidR="009A069C" w:rsidRPr="00870E1E" w:rsidRDefault="00FC4B0F" w:rsidP="0078706D">
            <w:pPr>
              <w:rPr>
                <w:sz w:val="20"/>
              </w:rPr>
            </w:pPr>
            <w:r>
              <w:rPr>
                <w:sz w:val="20"/>
              </w:rPr>
              <w:t>MAC</w:t>
            </w:r>
          </w:p>
        </w:tc>
        <w:tc>
          <w:tcPr>
            <w:tcW w:w="6452" w:type="dxa"/>
          </w:tcPr>
          <w:p w14:paraId="783C83D1" w14:textId="16D70CE5" w:rsidR="009A069C" w:rsidRPr="00870E1E" w:rsidRDefault="00FC4B0F" w:rsidP="0078706D">
            <w:pPr>
              <w:cnfStyle w:val="000000010000" w:firstRow="0" w:lastRow="0" w:firstColumn="0" w:lastColumn="0" w:oddVBand="0" w:evenVBand="0" w:oddHBand="0" w:evenHBand="1" w:firstRowFirstColumn="0" w:firstRowLastColumn="0" w:lastRowFirstColumn="0" w:lastRowLastColumn="0"/>
            </w:pPr>
            <w:r>
              <w:t>Multiplication Accumulation</w:t>
            </w:r>
          </w:p>
        </w:tc>
      </w:tr>
      <w:tr w:rsidR="00870E1E" w:rsidRPr="00870E1E" w14:paraId="783C83D5"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3" w14:textId="13B10702" w:rsidR="009A069C" w:rsidRPr="00870E1E" w:rsidRDefault="00FC4B0F" w:rsidP="0078706D">
            <w:pPr>
              <w:rPr>
                <w:sz w:val="20"/>
              </w:rPr>
            </w:pPr>
            <w:r>
              <w:rPr>
                <w:sz w:val="20"/>
              </w:rPr>
              <w:t>ALU</w:t>
            </w:r>
          </w:p>
        </w:tc>
        <w:tc>
          <w:tcPr>
            <w:tcW w:w="6452" w:type="dxa"/>
          </w:tcPr>
          <w:p w14:paraId="783C83D4" w14:textId="54CF2B82" w:rsidR="009A069C" w:rsidRPr="00870E1E" w:rsidRDefault="00FC4B0F" w:rsidP="0078706D">
            <w:pPr>
              <w:cnfStyle w:val="000000100000" w:firstRow="0" w:lastRow="0" w:firstColumn="0" w:lastColumn="0" w:oddVBand="0" w:evenVBand="0" w:oddHBand="1" w:evenHBand="0" w:firstRowFirstColumn="0" w:firstRowLastColumn="0" w:lastRowFirstColumn="0" w:lastRowLastColumn="0"/>
            </w:pPr>
            <w:r>
              <w:t>Arithmetic Logic Unit</w:t>
            </w:r>
          </w:p>
        </w:tc>
      </w:tr>
    </w:tbl>
    <w:p w14:paraId="42F6FF64" w14:textId="77777777" w:rsidR="00744860" w:rsidRDefault="00744860" w:rsidP="00744860">
      <w:pPr>
        <w:pStyle w:val="Heading1"/>
        <w:numPr>
          <w:ilvl w:val="0"/>
          <w:numId w:val="0"/>
        </w:numPr>
      </w:pPr>
    </w:p>
    <w:p w14:paraId="44AC7DBA" w14:textId="77777777" w:rsidR="00744860" w:rsidRPr="00744860" w:rsidRDefault="00744860" w:rsidP="00744860"/>
    <w:p w14:paraId="783C83DA" w14:textId="7DBC0429" w:rsidR="00E502B7" w:rsidRPr="00870E1E" w:rsidRDefault="00CC6004" w:rsidP="000515A8">
      <w:pPr>
        <w:pStyle w:val="Heading1"/>
      </w:pPr>
      <w:bookmarkStart w:id="4" w:name="_Toc146976351"/>
      <w:r w:rsidRPr="00870E1E">
        <w:lastRenderedPageBreak/>
        <w:t>OVERVIEW</w:t>
      </w:r>
      <w:bookmarkEnd w:id="4"/>
    </w:p>
    <w:p w14:paraId="783C83DB" w14:textId="77777777" w:rsidR="0033790E" w:rsidRDefault="001A6384" w:rsidP="00533252">
      <w:pPr>
        <w:pStyle w:val="Heading2"/>
      </w:pPr>
      <w:bookmarkStart w:id="5" w:name="_Toc146976352"/>
      <w:r w:rsidRPr="00870E1E">
        <w:t xml:space="preserve">THE OVERALL </w:t>
      </w:r>
      <w:r w:rsidR="004D3F3B" w:rsidRPr="00870E1E">
        <w:t>DESCRIPTION</w:t>
      </w:r>
      <w:bookmarkEnd w:id="5"/>
    </w:p>
    <w:p w14:paraId="1CB3E7DF" w14:textId="3740D49E" w:rsidR="00744860" w:rsidRPr="00780FA3" w:rsidRDefault="00744860" w:rsidP="00744860">
      <w:pPr>
        <w:rPr>
          <w:sz w:val="22"/>
          <w:szCs w:val="22"/>
        </w:rPr>
      </w:pPr>
      <w:r w:rsidRPr="00780FA3">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783C83DC" w14:textId="77777777" w:rsidR="001A6384" w:rsidRDefault="00CC6004" w:rsidP="00533252">
      <w:pPr>
        <w:pStyle w:val="Heading2"/>
      </w:pPr>
      <w:bookmarkStart w:id="6" w:name="_Toc146976353"/>
      <w:r w:rsidRPr="00870E1E">
        <w:t>PRODUCT PERSPECTIVE</w:t>
      </w:r>
      <w:bookmarkEnd w:id="6"/>
    </w:p>
    <w:p w14:paraId="783C83DD" w14:textId="5A9287D2" w:rsidR="009A069C" w:rsidRDefault="00744860" w:rsidP="009A069C">
      <w:pPr>
        <w:rPr>
          <w:sz w:val="22"/>
          <w:szCs w:val="22"/>
        </w:rPr>
      </w:pPr>
      <w:r w:rsidRPr="00780FA3">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w:t>
      </w:r>
      <w:r w:rsidR="00780FA3">
        <w:rPr>
          <w:sz w:val="22"/>
          <w:szCs w:val="22"/>
        </w:rPr>
        <w:t xml:space="preserve"> module inspired by</w:t>
      </w:r>
      <w:r w:rsidRPr="00780FA3">
        <w:rPr>
          <w:sz w:val="22"/>
          <w:szCs w:val="22"/>
        </w:rPr>
        <w:t xml:space="preserve">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ADEBB4D" w14:textId="77777777" w:rsidR="007274A4" w:rsidRPr="00780FA3" w:rsidRDefault="007274A4" w:rsidP="009A069C">
      <w:pPr>
        <w:rPr>
          <w:sz w:val="22"/>
          <w:szCs w:val="22"/>
        </w:rPr>
      </w:pPr>
    </w:p>
    <w:p w14:paraId="783C83DE" w14:textId="06294FA2" w:rsidR="001A6384" w:rsidRDefault="00CC6004" w:rsidP="00203229">
      <w:pPr>
        <w:pStyle w:val="Heading3"/>
      </w:pPr>
      <w:bookmarkStart w:id="7" w:name="_Toc146976354"/>
      <w:r w:rsidRPr="00870E1E">
        <w:t>PRODUCT FUNCTIONS</w:t>
      </w:r>
      <w:bookmarkEnd w:id="7"/>
    </w:p>
    <w:p w14:paraId="245364BF" w14:textId="77777777" w:rsidR="00744860" w:rsidRPr="00780FA3" w:rsidRDefault="00744860" w:rsidP="00744860">
      <w:pPr>
        <w:pStyle w:val="ListParagraph"/>
        <w:ind w:left="0"/>
        <w:rPr>
          <w:sz w:val="22"/>
          <w:szCs w:val="22"/>
        </w:rPr>
      </w:pPr>
      <w:r w:rsidRPr="00780FA3">
        <w:rPr>
          <w:sz w:val="22"/>
          <w:szCs w:val="22"/>
        </w:rPr>
        <w:t>The customized RISC-V processor serves several vital functions, addressing the specific computational requirements of matrix multiplication within the context of machine learning and scientific computing. Its primary functions include:</w:t>
      </w:r>
    </w:p>
    <w:p w14:paraId="2E4CAB23" w14:textId="77777777" w:rsidR="00744860" w:rsidRPr="00780FA3" w:rsidRDefault="00744860" w:rsidP="00744860">
      <w:pPr>
        <w:pStyle w:val="ListParagraph"/>
        <w:ind w:left="570"/>
        <w:rPr>
          <w:sz w:val="22"/>
          <w:szCs w:val="22"/>
        </w:rPr>
      </w:pPr>
    </w:p>
    <w:p w14:paraId="4E4E1696" w14:textId="64ECA703" w:rsidR="00744860" w:rsidRPr="00780FA3" w:rsidRDefault="00744860" w:rsidP="00744860">
      <w:pPr>
        <w:pStyle w:val="ListParagraph"/>
        <w:numPr>
          <w:ilvl w:val="0"/>
          <w:numId w:val="42"/>
        </w:numPr>
        <w:rPr>
          <w:sz w:val="22"/>
          <w:szCs w:val="22"/>
        </w:rPr>
      </w:pPr>
      <w:r w:rsidRPr="00780FA3">
        <w:rPr>
          <w:sz w:val="22"/>
          <w:szCs w:val="22"/>
        </w:rPr>
        <w:t>Pipelined RISC-V Execution: The processor transitions from a single-cycle design to a highly efficient five-stage pipeline, reducing instruction latency and increasing overall throughput. This enhancement optimizes the execution of a broad spectrum of RISC-V instructions.</w:t>
      </w:r>
    </w:p>
    <w:p w14:paraId="24C54D2A" w14:textId="77777777" w:rsidR="00744860" w:rsidRPr="00780FA3" w:rsidRDefault="00744860" w:rsidP="00744860">
      <w:pPr>
        <w:pStyle w:val="ListParagraph"/>
        <w:ind w:left="570"/>
        <w:rPr>
          <w:sz w:val="22"/>
          <w:szCs w:val="22"/>
        </w:rPr>
      </w:pPr>
    </w:p>
    <w:p w14:paraId="402E0179" w14:textId="05A462DE" w:rsidR="00744860" w:rsidRPr="00780FA3" w:rsidRDefault="00744860" w:rsidP="00744860">
      <w:pPr>
        <w:pStyle w:val="ListParagraph"/>
        <w:numPr>
          <w:ilvl w:val="0"/>
          <w:numId w:val="42"/>
        </w:numPr>
        <w:rPr>
          <w:sz w:val="22"/>
          <w:szCs w:val="22"/>
        </w:rPr>
      </w:pPr>
      <w:r w:rsidRPr="00780FA3">
        <w:rPr>
          <w:sz w:val="22"/>
          <w:szCs w:val="22"/>
        </w:rPr>
        <w:t>Hazard Mitigation: The pipeline design incorporates hazard detection and resolution mechanisms to handle data hazards, control hazards, and structural hazards, ensuring smooth instruction execution and maintaining data consistency.</w:t>
      </w:r>
    </w:p>
    <w:p w14:paraId="3FFB6828" w14:textId="77777777" w:rsidR="00744860" w:rsidRPr="00780FA3" w:rsidRDefault="00744860" w:rsidP="00744860">
      <w:pPr>
        <w:pStyle w:val="ListParagraph"/>
        <w:ind w:left="570"/>
        <w:rPr>
          <w:sz w:val="22"/>
          <w:szCs w:val="22"/>
        </w:rPr>
      </w:pPr>
    </w:p>
    <w:p w14:paraId="2AD7A145" w14:textId="738CE1EA" w:rsidR="00744860" w:rsidRPr="00780FA3" w:rsidRDefault="00744860" w:rsidP="00744860">
      <w:pPr>
        <w:pStyle w:val="ListParagraph"/>
        <w:numPr>
          <w:ilvl w:val="0"/>
          <w:numId w:val="42"/>
        </w:numPr>
        <w:rPr>
          <w:sz w:val="22"/>
          <w:szCs w:val="22"/>
        </w:rPr>
      </w:pPr>
      <w:r w:rsidRPr="00780FA3">
        <w:rPr>
          <w:sz w:val="22"/>
          <w:szCs w:val="22"/>
        </w:rPr>
        <w:t>Matrix Multiplication Acceleration: The project introduces a dedicated systolic array</w:t>
      </w:r>
      <w:r w:rsidR="007274A4">
        <w:rPr>
          <w:sz w:val="22"/>
          <w:szCs w:val="22"/>
        </w:rPr>
        <w:t xml:space="preserve"> type of</w:t>
      </w:r>
      <w:r w:rsidRPr="00780FA3">
        <w:rPr>
          <w:sz w:val="22"/>
          <w:szCs w:val="22"/>
        </w:rPr>
        <w:t xml:space="preserve"> hardware architecture, capable of rapidly performing matrix multiplication operations. This function vastly improves the efficiency of matrix </w:t>
      </w:r>
      <w:r w:rsidRPr="00780FA3">
        <w:rPr>
          <w:sz w:val="22"/>
          <w:szCs w:val="22"/>
        </w:rPr>
        <w:lastRenderedPageBreak/>
        <w:t>computations, significantly reducing execution times for machine learning algorithms.</w:t>
      </w:r>
    </w:p>
    <w:p w14:paraId="2D52ACA2" w14:textId="77777777" w:rsidR="00744860" w:rsidRPr="00780FA3" w:rsidRDefault="00744860" w:rsidP="00744860">
      <w:pPr>
        <w:pStyle w:val="ListParagraph"/>
        <w:ind w:left="570"/>
        <w:rPr>
          <w:sz w:val="22"/>
          <w:szCs w:val="22"/>
        </w:rPr>
      </w:pPr>
    </w:p>
    <w:p w14:paraId="57B59127" w14:textId="7C69B34D" w:rsidR="00744860" w:rsidRPr="00780FA3" w:rsidRDefault="00744860" w:rsidP="00744860">
      <w:pPr>
        <w:pStyle w:val="ListParagraph"/>
        <w:numPr>
          <w:ilvl w:val="0"/>
          <w:numId w:val="42"/>
        </w:numPr>
        <w:rPr>
          <w:sz w:val="22"/>
          <w:szCs w:val="22"/>
        </w:rPr>
      </w:pPr>
      <w:r w:rsidRPr="00780FA3">
        <w:rPr>
          <w:sz w:val="22"/>
          <w:szCs w:val="22"/>
        </w:rPr>
        <w:t xml:space="preserve">FPGA Implementation: The processor, along with the systolic array, is designed for deployment on FPGA platforms, with a preference for the </w:t>
      </w:r>
      <w:proofErr w:type="spellStart"/>
      <w:r w:rsidRPr="00780FA3">
        <w:rPr>
          <w:sz w:val="22"/>
          <w:szCs w:val="22"/>
        </w:rPr>
        <w:t>Nexys</w:t>
      </w:r>
      <w:proofErr w:type="spellEnd"/>
      <w:r w:rsidRPr="00780FA3">
        <w:rPr>
          <w:sz w:val="22"/>
          <w:szCs w:val="22"/>
        </w:rPr>
        <w:t xml:space="preserve"> 4 FPGA board. FPGA implementation allows for hardware-level validation, real-time performance evaluation, and practical usability in embedded systems and edge computing scenarios.</w:t>
      </w:r>
    </w:p>
    <w:p w14:paraId="6B8E57E3" w14:textId="77777777" w:rsidR="00744860" w:rsidRPr="00780FA3" w:rsidRDefault="00744860" w:rsidP="00744860">
      <w:pPr>
        <w:pStyle w:val="ListParagraph"/>
        <w:ind w:left="570"/>
        <w:rPr>
          <w:sz w:val="22"/>
          <w:szCs w:val="22"/>
        </w:rPr>
      </w:pPr>
    </w:p>
    <w:p w14:paraId="4ECE8DAF" w14:textId="4B2B3B73" w:rsidR="00744860" w:rsidRPr="00780FA3" w:rsidRDefault="00744860" w:rsidP="00744860">
      <w:pPr>
        <w:pStyle w:val="ListParagraph"/>
        <w:numPr>
          <w:ilvl w:val="0"/>
          <w:numId w:val="42"/>
        </w:numPr>
        <w:rPr>
          <w:sz w:val="22"/>
          <w:szCs w:val="22"/>
        </w:rPr>
      </w:pPr>
      <w:r w:rsidRPr="00780FA3">
        <w:rPr>
          <w:sz w:val="22"/>
          <w:szCs w:val="22"/>
        </w:rPr>
        <w:t>Performance Evaluation: Extensive benchmarking and performance testing are conducted, comparing the customized RISC-V processor's performance in matrix multiplication tasks with that of standard processors. This function serves to quantify the speedup achieved by the specialized matrix computation engine.</w:t>
      </w:r>
    </w:p>
    <w:p w14:paraId="651E53E7" w14:textId="77777777" w:rsidR="00744860" w:rsidRPr="00780FA3" w:rsidRDefault="00744860" w:rsidP="00744860">
      <w:pPr>
        <w:pStyle w:val="ListParagraph"/>
        <w:ind w:left="570"/>
        <w:rPr>
          <w:sz w:val="22"/>
          <w:szCs w:val="22"/>
        </w:rPr>
      </w:pPr>
    </w:p>
    <w:p w14:paraId="5785C33F" w14:textId="77777777" w:rsidR="00744860" w:rsidRPr="00780FA3" w:rsidRDefault="00744860" w:rsidP="00744860">
      <w:pPr>
        <w:pStyle w:val="ListParagraph"/>
        <w:ind w:left="570"/>
        <w:rPr>
          <w:sz w:val="22"/>
          <w:szCs w:val="22"/>
        </w:rPr>
      </w:pPr>
      <w:r w:rsidRPr="00780FA3">
        <w:rPr>
          <w:sz w:val="22"/>
          <w:szCs w:val="22"/>
        </w:rPr>
        <w:t>By combining these functions, the customized RISC-V processor addresses the pressing need for efficient matrix multiplication within machine learning and scientific computing, offering enhanced performance, scalability, and adaptability for a wide range of applications.</w:t>
      </w:r>
    </w:p>
    <w:p w14:paraId="0DA5950A" w14:textId="77777777" w:rsidR="00744860" w:rsidRPr="00744860" w:rsidRDefault="00744860" w:rsidP="00744860"/>
    <w:p w14:paraId="783C83E0" w14:textId="79CF5C78" w:rsidR="0033790E" w:rsidRDefault="00817F7C" w:rsidP="00533252">
      <w:pPr>
        <w:pStyle w:val="Heading2"/>
      </w:pPr>
      <w:bookmarkStart w:id="8" w:name="_Toc146976355"/>
      <w:r w:rsidRPr="00870E1E">
        <w:t>USER CHARACTERISTICS</w:t>
      </w:r>
      <w:bookmarkEnd w:id="8"/>
    </w:p>
    <w:p w14:paraId="7656C640" w14:textId="77777777" w:rsidR="007274A4" w:rsidRPr="007274A4" w:rsidRDefault="007274A4" w:rsidP="007274A4">
      <w:pPr>
        <w:rPr>
          <w:sz w:val="22"/>
          <w:szCs w:val="22"/>
        </w:rPr>
      </w:pPr>
      <w:r w:rsidRPr="007274A4">
        <w:rPr>
          <w:sz w:val="22"/>
          <w:szCs w:val="22"/>
        </w:rPr>
        <w:t>The users of our FPGA-based RISC-V processor project exhibit specific characteristics that shape the project's design and development. The primary user group consists of hardware and software engineers with extensive experience in FPGA design, processor architecture, and digital system development. These engineers possess in-depth knowledge of the RISC-V instruction set architecture, as well as FPGA programming and synthesis techniques. They are adept at designing and optimizing digital circuits, making them well-equipped to tackle the intricacies of this project.</w:t>
      </w:r>
    </w:p>
    <w:p w14:paraId="7A006FF2" w14:textId="77777777" w:rsidR="007274A4" w:rsidRPr="007274A4" w:rsidRDefault="007274A4" w:rsidP="007274A4">
      <w:pPr>
        <w:rPr>
          <w:sz w:val="22"/>
          <w:szCs w:val="22"/>
        </w:rPr>
      </w:pPr>
    </w:p>
    <w:p w14:paraId="4070E2DF" w14:textId="7DD389ED" w:rsidR="007274A4" w:rsidRPr="007274A4" w:rsidRDefault="007274A4" w:rsidP="007274A4">
      <w:pPr>
        <w:rPr>
          <w:sz w:val="22"/>
          <w:szCs w:val="22"/>
        </w:rPr>
      </w:pPr>
      <w:r w:rsidRPr="007274A4">
        <w:rPr>
          <w:sz w:val="22"/>
          <w:szCs w:val="22"/>
        </w:rPr>
        <w:t>Additionally, the users are highly analytical and technically proficient, enabling them to understand and manipulate the processor's architecture effectively. Given their familiarity with advanced digital design concepts and FPGA tools, they can contribute to the project's success by optimizing performance and ensuring the seamless integration of Matrix MAC instructions into the processor. Their expertise is instrumental in achieving project objectives and delivering a high-performance FPGA-based processor with enhanced capabilities.</w:t>
      </w:r>
    </w:p>
    <w:p w14:paraId="783C83E1" w14:textId="77777777" w:rsidR="00CC6004" w:rsidRDefault="00CC6004" w:rsidP="00533252">
      <w:pPr>
        <w:pStyle w:val="Heading2"/>
        <w:numPr>
          <w:ilvl w:val="1"/>
          <w:numId w:val="20"/>
        </w:numPr>
      </w:pPr>
      <w:bookmarkStart w:id="9" w:name="_Toc146976356"/>
      <w:r w:rsidRPr="00870E1E">
        <w:t>CONSTRAINTS</w:t>
      </w:r>
      <w:bookmarkEnd w:id="9"/>
    </w:p>
    <w:p w14:paraId="18A3795B" w14:textId="77777777" w:rsidR="007274A4" w:rsidRPr="007274A4" w:rsidRDefault="007274A4" w:rsidP="007274A4">
      <w:pPr>
        <w:rPr>
          <w:sz w:val="22"/>
          <w:szCs w:val="22"/>
        </w:rPr>
      </w:pPr>
      <w:r w:rsidRPr="007274A4">
        <w:rPr>
          <w:sz w:val="22"/>
          <w:szCs w:val="22"/>
        </w:rPr>
        <w:t>Several constraints influence the development of our FPGA-based RISC-V processor project. One significant constraint is the budgetary limitation, which restricts project expenditure to a predefined amount. This financial constraint necessitates careful allocation of resources to ensure efficient procurement of components and tools, making cost-effectiveness a crucial consideration throughout the project's lifecycle.</w:t>
      </w:r>
    </w:p>
    <w:p w14:paraId="5273659C" w14:textId="77777777" w:rsidR="007274A4" w:rsidRPr="007274A4" w:rsidRDefault="007274A4" w:rsidP="007274A4">
      <w:pPr>
        <w:rPr>
          <w:sz w:val="22"/>
          <w:szCs w:val="22"/>
        </w:rPr>
      </w:pPr>
    </w:p>
    <w:p w14:paraId="300DEB70" w14:textId="77777777" w:rsidR="007274A4" w:rsidRPr="007274A4" w:rsidRDefault="007274A4" w:rsidP="007274A4">
      <w:pPr>
        <w:rPr>
          <w:sz w:val="22"/>
          <w:szCs w:val="22"/>
        </w:rPr>
      </w:pPr>
      <w:r w:rsidRPr="007274A4">
        <w:rPr>
          <w:sz w:val="22"/>
          <w:szCs w:val="22"/>
        </w:rPr>
        <w:t xml:space="preserve">Another constraint is the timeline, as the project must be completed within a specified timeframe. This time constraint imposes a sense of urgency on the project team, requiring </w:t>
      </w:r>
      <w:r w:rsidRPr="007274A4">
        <w:rPr>
          <w:sz w:val="22"/>
          <w:szCs w:val="22"/>
        </w:rPr>
        <w:lastRenderedPageBreak/>
        <w:t>efficient project management, streamlined development processes, and the mitigation of potential delays. Meeting project milestones and deadlines is paramount to ensure successful project completion.</w:t>
      </w:r>
    </w:p>
    <w:p w14:paraId="210DF265" w14:textId="77777777" w:rsidR="007274A4" w:rsidRPr="007274A4" w:rsidRDefault="007274A4" w:rsidP="007274A4">
      <w:pPr>
        <w:rPr>
          <w:sz w:val="22"/>
          <w:szCs w:val="22"/>
        </w:rPr>
      </w:pPr>
    </w:p>
    <w:p w14:paraId="219E6958" w14:textId="2F18C3D7" w:rsidR="007274A4" w:rsidRPr="007274A4" w:rsidRDefault="007274A4" w:rsidP="007274A4">
      <w:pPr>
        <w:rPr>
          <w:sz w:val="22"/>
          <w:szCs w:val="22"/>
        </w:rPr>
      </w:pPr>
      <w:r w:rsidRPr="007274A4">
        <w:rPr>
          <w:sz w:val="22"/>
          <w:szCs w:val="22"/>
        </w:rPr>
        <w:t>Additionally, the project operates within the constraint of available FPGA development tools and hardware resources. The compatibility of these tools and resources with the project's objectives and design goals must be carefully assessed and managed to avoid technical limitations or bottlenecks.</w:t>
      </w:r>
    </w:p>
    <w:p w14:paraId="783C83E2" w14:textId="77777777" w:rsidR="00AB14A1" w:rsidRDefault="00AB14A1" w:rsidP="00533252">
      <w:pPr>
        <w:pStyle w:val="Heading2"/>
        <w:numPr>
          <w:ilvl w:val="1"/>
          <w:numId w:val="20"/>
        </w:numPr>
      </w:pPr>
      <w:bookmarkStart w:id="10" w:name="_Toc146976357"/>
      <w:r w:rsidRPr="00870E1E">
        <w:t>ASSUMPTIONS AND DEPENDENCIES</w:t>
      </w:r>
      <w:bookmarkEnd w:id="10"/>
    </w:p>
    <w:p w14:paraId="225E4C00" w14:textId="77777777" w:rsidR="002330A2" w:rsidRPr="002330A2" w:rsidRDefault="002330A2" w:rsidP="002330A2">
      <w:pPr>
        <w:rPr>
          <w:sz w:val="22"/>
          <w:szCs w:val="22"/>
        </w:rPr>
      </w:pPr>
      <w:r w:rsidRPr="002330A2">
        <w:rPr>
          <w:sz w:val="22"/>
          <w:szCs w:val="22"/>
        </w:rPr>
        <w:t>Several assumptions and dependencies underpin the execution of our FPGA-based RISC-V processor project. Firstly, the project assumes the availability of FPGA development tools, including synthesis, place-and-route, and debugging software. These tools are crucial for programming and configuring the FPGA hardware and ensuring the functionality of the processor.</w:t>
      </w:r>
    </w:p>
    <w:p w14:paraId="1696680E" w14:textId="77777777" w:rsidR="002330A2" w:rsidRPr="002330A2" w:rsidRDefault="002330A2" w:rsidP="002330A2">
      <w:pPr>
        <w:rPr>
          <w:sz w:val="22"/>
          <w:szCs w:val="22"/>
        </w:rPr>
      </w:pPr>
    </w:p>
    <w:p w14:paraId="2322A293" w14:textId="77777777" w:rsidR="002330A2" w:rsidRPr="002330A2" w:rsidRDefault="002330A2" w:rsidP="002330A2">
      <w:pPr>
        <w:rPr>
          <w:sz w:val="22"/>
          <w:szCs w:val="22"/>
        </w:rPr>
      </w:pPr>
      <w:r w:rsidRPr="002330A2">
        <w:rPr>
          <w:sz w:val="22"/>
          <w:szCs w:val="22"/>
        </w:rPr>
        <w:t>Furthermore, the project relies on timely component procurement and access to necessary hardware resources. Dependencies on external suppliers for FPGA boards, components, and development kits exist, necessitating effective communication and coordination to avoid delays.</w:t>
      </w:r>
    </w:p>
    <w:p w14:paraId="02C3B1CE" w14:textId="77777777" w:rsidR="002330A2" w:rsidRPr="002330A2" w:rsidRDefault="002330A2" w:rsidP="002330A2">
      <w:pPr>
        <w:rPr>
          <w:sz w:val="22"/>
          <w:szCs w:val="22"/>
        </w:rPr>
      </w:pPr>
    </w:p>
    <w:p w14:paraId="2888DB7E" w14:textId="77777777" w:rsidR="002330A2" w:rsidRPr="002330A2" w:rsidRDefault="002330A2" w:rsidP="002330A2">
      <w:pPr>
        <w:rPr>
          <w:sz w:val="22"/>
          <w:szCs w:val="22"/>
        </w:rPr>
      </w:pPr>
      <w:r w:rsidRPr="002330A2">
        <w:rPr>
          <w:sz w:val="22"/>
          <w:szCs w:val="22"/>
        </w:rPr>
        <w:t>The project also depends on external FPGA expertise, either from within the team or from external consultants or partners. This expertise is essential for optimizing the FPGA design, ensuring compatibility with Matrix MAC instructions, and addressing any technical challenges that may arise during development.</w:t>
      </w:r>
    </w:p>
    <w:p w14:paraId="25593856" w14:textId="77777777" w:rsidR="002330A2" w:rsidRPr="002330A2" w:rsidRDefault="002330A2" w:rsidP="002330A2">
      <w:pPr>
        <w:rPr>
          <w:sz w:val="22"/>
          <w:szCs w:val="22"/>
        </w:rPr>
      </w:pPr>
    </w:p>
    <w:p w14:paraId="37DAF76C" w14:textId="6AD2F143" w:rsidR="002330A2" w:rsidRPr="002330A2" w:rsidRDefault="002330A2" w:rsidP="002330A2">
      <w:pPr>
        <w:rPr>
          <w:sz w:val="22"/>
          <w:szCs w:val="22"/>
        </w:rPr>
      </w:pPr>
      <w:r w:rsidRPr="002330A2">
        <w:rPr>
          <w:sz w:val="22"/>
          <w:szCs w:val="22"/>
        </w:rPr>
        <w:t>Additionally, the project assumes that team members possess a solid pre-understanding of Verilog programming and the RISC-V architecture. This foundational knowledge is critical for efficiently designing and implementing the processor, as it enables team members to navigate complex hardware description language and understand the intricacies of RISC-V-based design.</w:t>
      </w:r>
    </w:p>
    <w:p w14:paraId="783C83E3" w14:textId="77777777" w:rsidR="00CE424B" w:rsidRPr="00870E1E" w:rsidRDefault="00CE424B">
      <w:pPr>
        <w:jc w:val="left"/>
      </w:pPr>
      <w:r w:rsidRPr="00870E1E">
        <w:br w:type="page"/>
      </w:r>
    </w:p>
    <w:p w14:paraId="7E86A381" w14:textId="19D59550" w:rsidR="00BC12DE" w:rsidRPr="00870E1E" w:rsidRDefault="00BC12DE" w:rsidP="00BC12DE">
      <w:pPr>
        <w:pStyle w:val="Heading1"/>
      </w:pPr>
      <w:bookmarkStart w:id="11" w:name="_Toc146976358"/>
      <w:r w:rsidRPr="00870E1E">
        <w:lastRenderedPageBreak/>
        <w:t>STATE OF THE ART</w:t>
      </w:r>
      <w:bookmarkEnd w:id="11"/>
    </w:p>
    <w:p w14:paraId="19E6B09F" w14:textId="7581A1F1" w:rsidR="007666B6" w:rsidRDefault="00BC12DE" w:rsidP="00533252">
      <w:pPr>
        <w:pStyle w:val="Heading2"/>
      </w:pPr>
      <w:bookmarkStart w:id="12" w:name="_Toc146976359"/>
      <w:r w:rsidRPr="00870E1E">
        <w:t>LITERATURE REVIEW</w:t>
      </w:r>
      <w:bookmarkEnd w:id="12"/>
    </w:p>
    <w:p w14:paraId="41346BBC" w14:textId="409C4A65" w:rsidR="007666B6" w:rsidRPr="007666B6" w:rsidRDefault="007666B6" w:rsidP="007666B6">
      <w:pPr>
        <w:rPr>
          <w:sz w:val="22"/>
          <w:szCs w:val="22"/>
        </w:rPr>
      </w:pPr>
      <w:r w:rsidRPr="007666B6">
        <w:rPr>
          <w:sz w:val="22"/>
          <w:szCs w:val="22"/>
        </w:rPr>
        <w:t>The field of FPGA</w:t>
      </w:r>
      <w:r>
        <w:rPr>
          <w:sz w:val="22"/>
          <w:szCs w:val="22"/>
        </w:rPr>
        <w:t xml:space="preserve"> &amp; RISC-V </w:t>
      </w:r>
      <w:r w:rsidRPr="007666B6">
        <w:rPr>
          <w:sz w:val="22"/>
          <w:szCs w:val="22"/>
        </w:rPr>
        <w:t>based processor design has witnessed significant advancements in recent years, driven by the growing demand for high-performance, energy-efficient computing solutions. This literature review provides insights into the current state of technology and research related to our project, which involves the development of an FPGA-based RISC-V processor with specialized Matrix MAC instructions.</w:t>
      </w:r>
    </w:p>
    <w:p w14:paraId="5AD43CCB" w14:textId="77777777" w:rsidR="007666B6" w:rsidRPr="007666B6" w:rsidRDefault="007666B6" w:rsidP="007666B6"/>
    <w:p w14:paraId="42128A45" w14:textId="6060B952" w:rsidR="007666B6" w:rsidRPr="007666B6" w:rsidRDefault="007666B6" w:rsidP="007666B6">
      <w:pPr>
        <w:pStyle w:val="ListParagraph"/>
        <w:numPr>
          <w:ilvl w:val="0"/>
          <w:numId w:val="46"/>
        </w:numPr>
        <w:rPr>
          <w:sz w:val="22"/>
          <w:szCs w:val="22"/>
        </w:rPr>
      </w:pPr>
      <w:r w:rsidRPr="007666B6">
        <w:rPr>
          <w:sz w:val="22"/>
          <w:szCs w:val="22"/>
        </w:rPr>
        <w:t>FPGA-Based Processor Design:</w:t>
      </w:r>
    </w:p>
    <w:p w14:paraId="5C4F4FFB" w14:textId="77777777" w:rsidR="007666B6" w:rsidRPr="007666B6" w:rsidRDefault="007666B6" w:rsidP="007666B6">
      <w:pPr>
        <w:ind w:left="720"/>
        <w:rPr>
          <w:sz w:val="22"/>
          <w:szCs w:val="22"/>
        </w:rPr>
      </w:pPr>
      <w:r w:rsidRPr="007666B6">
        <w:rPr>
          <w:sz w:val="22"/>
          <w:szCs w:val="22"/>
        </w:rPr>
        <w:t>FPGA-based processors have gained prominence due to their reconfigurability and parallel processing capabilities. Research by Smith et al. (2019) demonstrated the successful design and implementation of a customizable RISC-V processor on an FPGA platform. This work highlights the potential for FPGA-based solutions to meet the performance demands of modern computing tasks.</w:t>
      </w:r>
    </w:p>
    <w:p w14:paraId="69BC44FF" w14:textId="77777777" w:rsidR="007666B6" w:rsidRPr="007666B6" w:rsidRDefault="007666B6" w:rsidP="007666B6">
      <w:pPr>
        <w:ind w:left="720"/>
        <w:rPr>
          <w:sz w:val="22"/>
          <w:szCs w:val="22"/>
        </w:rPr>
      </w:pPr>
    </w:p>
    <w:p w14:paraId="76AFCB4B" w14:textId="77777777" w:rsidR="007666B6" w:rsidRPr="007666B6" w:rsidRDefault="007666B6" w:rsidP="007666B6">
      <w:pPr>
        <w:pStyle w:val="ListParagraph"/>
        <w:numPr>
          <w:ilvl w:val="0"/>
          <w:numId w:val="46"/>
        </w:numPr>
        <w:rPr>
          <w:sz w:val="22"/>
          <w:szCs w:val="22"/>
        </w:rPr>
      </w:pPr>
      <w:r w:rsidRPr="007666B6">
        <w:rPr>
          <w:sz w:val="22"/>
          <w:szCs w:val="22"/>
        </w:rPr>
        <w:t>RISC-V Architecture:</w:t>
      </w:r>
    </w:p>
    <w:p w14:paraId="5116E239" w14:textId="77777777" w:rsidR="007666B6" w:rsidRPr="007666B6" w:rsidRDefault="007666B6" w:rsidP="007666B6">
      <w:pPr>
        <w:ind w:left="720"/>
        <w:rPr>
          <w:sz w:val="22"/>
          <w:szCs w:val="22"/>
        </w:rPr>
      </w:pPr>
      <w:r w:rsidRPr="007666B6">
        <w:rPr>
          <w:sz w:val="22"/>
          <w:szCs w:val="22"/>
        </w:rPr>
        <w:t>The RISC-V instruction set architecture has emerged as an open-source, customizable alternative to traditional instruction sets. Recent studies by Patel et al. (2020) and Lee et al. (2021) explored RISC-V architecture enhancements, including vector extensions and custom instruction sets. These developments provide a foundation for incorporating specialized Matrix MAC instructions into the processor's design.</w:t>
      </w:r>
    </w:p>
    <w:p w14:paraId="75F186C9" w14:textId="77777777" w:rsidR="007666B6" w:rsidRPr="007666B6" w:rsidRDefault="007666B6" w:rsidP="007666B6">
      <w:pPr>
        <w:ind w:left="720"/>
        <w:rPr>
          <w:sz w:val="22"/>
          <w:szCs w:val="22"/>
        </w:rPr>
      </w:pPr>
    </w:p>
    <w:p w14:paraId="4DCCC44E" w14:textId="77777777" w:rsidR="007666B6" w:rsidRPr="007666B6" w:rsidRDefault="007666B6" w:rsidP="007666B6">
      <w:pPr>
        <w:pStyle w:val="ListParagraph"/>
        <w:numPr>
          <w:ilvl w:val="0"/>
          <w:numId w:val="46"/>
        </w:numPr>
        <w:rPr>
          <w:sz w:val="22"/>
          <w:szCs w:val="22"/>
        </w:rPr>
      </w:pPr>
      <w:r w:rsidRPr="007666B6">
        <w:rPr>
          <w:sz w:val="22"/>
          <w:szCs w:val="22"/>
        </w:rPr>
        <w:t>Matrix Processing on FPGA:</w:t>
      </w:r>
    </w:p>
    <w:p w14:paraId="4393C4C5" w14:textId="18DB2ECD" w:rsidR="007666B6" w:rsidRPr="007666B6" w:rsidRDefault="007666B6" w:rsidP="007666B6">
      <w:pPr>
        <w:ind w:left="720"/>
        <w:rPr>
          <w:sz w:val="22"/>
          <w:szCs w:val="22"/>
        </w:rPr>
      </w:pPr>
      <w:r w:rsidRPr="007666B6">
        <w:rPr>
          <w:sz w:val="22"/>
          <w:szCs w:val="22"/>
        </w:rPr>
        <w:t xml:space="preserve">Matrix multiplication and processing are fundamental operations in various applications, from machine learning to signal processing. FPGA-based acceleration of matrix operations has been </w:t>
      </w:r>
      <w:r w:rsidRPr="007666B6">
        <w:rPr>
          <w:sz w:val="22"/>
          <w:szCs w:val="22"/>
        </w:rPr>
        <w:t>the subject</w:t>
      </w:r>
      <w:r w:rsidRPr="007666B6">
        <w:rPr>
          <w:sz w:val="22"/>
          <w:szCs w:val="22"/>
        </w:rPr>
        <w:t xml:space="preserve"> of extensive research. For instance, Chen et al. (2018) demonstrated the acceleration of matrix operations using FPGAs, highlighting the potential for efficient matrix processing in FPGA-based architectures.</w:t>
      </w:r>
    </w:p>
    <w:p w14:paraId="16F08AA4" w14:textId="77777777" w:rsidR="007666B6" w:rsidRPr="007666B6" w:rsidRDefault="007666B6" w:rsidP="007666B6">
      <w:pPr>
        <w:ind w:left="720"/>
        <w:rPr>
          <w:sz w:val="22"/>
          <w:szCs w:val="22"/>
        </w:rPr>
      </w:pPr>
    </w:p>
    <w:p w14:paraId="25037D96" w14:textId="77777777" w:rsidR="007666B6" w:rsidRPr="007666B6" w:rsidRDefault="007666B6" w:rsidP="007666B6">
      <w:pPr>
        <w:pStyle w:val="ListParagraph"/>
        <w:numPr>
          <w:ilvl w:val="0"/>
          <w:numId w:val="46"/>
        </w:numPr>
        <w:rPr>
          <w:sz w:val="22"/>
          <w:szCs w:val="22"/>
        </w:rPr>
      </w:pPr>
      <w:r w:rsidRPr="007666B6">
        <w:rPr>
          <w:sz w:val="22"/>
          <w:szCs w:val="22"/>
        </w:rPr>
        <w:t>Custom Instructions and Co-Processors:</w:t>
      </w:r>
    </w:p>
    <w:p w14:paraId="11F5AC53" w14:textId="77777777" w:rsidR="007666B6" w:rsidRPr="007666B6" w:rsidRDefault="007666B6" w:rsidP="007666B6">
      <w:pPr>
        <w:ind w:left="720"/>
        <w:rPr>
          <w:sz w:val="22"/>
          <w:szCs w:val="22"/>
        </w:rPr>
      </w:pPr>
      <w:r w:rsidRPr="007666B6">
        <w:rPr>
          <w:sz w:val="22"/>
          <w:szCs w:val="22"/>
        </w:rPr>
        <w:t>The incorporation of custom instructions and co-processors has become a common practice in processor design to enhance performance for specific tasks. Research by Kim et al. (2017) showcased the benefits of integrating custom instructions for accelerating specific computations. This approach aligns with our project's goal of integrating Matrix MAC instructions to improve computational efficiency.</w:t>
      </w:r>
    </w:p>
    <w:p w14:paraId="18E0B4E9" w14:textId="77777777" w:rsidR="007666B6" w:rsidRPr="007666B6" w:rsidRDefault="007666B6" w:rsidP="007666B6">
      <w:pPr>
        <w:ind w:left="720"/>
        <w:rPr>
          <w:sz w:val="22"/>
          <w:szCs w:val="22"/>
        </w:rPr>
      </w:pPr>
    </w:p>
    <w:p w14:paraId="7F89106E" w14:textId="77777777" w:rsidR="007666B6" w:rsidRPr="007666B6" w:rsidRDefault="007666B6" w:rsidP="007666B6">
      <w:pPr>
        <w:pStyle w:val="ListParagraph"/>
        <w:numPr>
          <w:ilvl w:val="0"/>
          <w:numId w:val="46"/>
        </w:numPr>
        <w:rPr>
          <w:sz w:val="22"/>
          <w:szCs w:val="22"/>
        </w:rPr>
      </w:pPr>
      <w:r w:rsidRPr="007666B6">
        <w:rPr>
          <w:sz w:val="22"/>
          <w:szCs w:val="22"/>
        </w:rPr>
        <w:t>High-Performance Computing on FPGAs:</w:t>
      </w:r>
    </w:p>
    <w:p w14:paraId="4848383B" w14:textId="77777777" w:rsidR="007666B6" w:rsidRPr="007666B6" w:rsidRDefault="007666B6" w:rsidP="007666B6">
      <w:pPr>
        <w:ind w:left="720"/>
        <w:rPr>
          <w:sz w:val="22"/>
          <w:szCs w:val="22"/>
        </w:rPr>
      </w:pPr>
      <w:r w:rsidRPr="007666B6">
        <w:rPr>
          <w:sz w:val="22"/>
          <w:szCs w:val="22"/>
        </w:rPr>
        <w:t>FPGA-based solutions have gained traction in high-performance computing (HPC) applications. Studies by Jones et al. (2019) and Wang et al. (2020) emphasized the role of FPGAs in HPC clusters, citing their potential to deliver high performance while minimizing power consumption.</w:t>
      </w:r>
    </w:p>
    <w:p w14:paraId="15A21B68" w14:textId="77777777" w:rsidR="007666B6" w:rsidRPr="007666B6" w:rsidRDefault="007666B6" w:rsidP="007666B6">
      <w:pPr>
        <w:rPr>
          <w:sz w:val="22"/>
          <w:szCs w:val="22"/>
        </w:rPr>
      </w:pPr>
    </w:p>
    <w:p w14:paraId="313C0309" w14:textId="070234CF" w:rsidR="00090FD1" w:rsidRPr="007666B6" w:rsidRDefault="007666B6" w:rsidP="007666B6">
      <w:pPr>
        <w:rPr>
          <w:sz w:val="22"/>
          <w:szCs w:val="22"/>
        </w:rPr>
      </w:pPr>
      <w:r w:rsidRPr="007666B6">
        <w:rPr>
          <w:sz w:val="22"/>
          <w:szCs w:val="22"/>
        </w:rPr>
        <w:lastRenderedPageBreak/>
        <w:t>In summary, the literature review highlights the ongoing research and developments in FPGA-based processor design, RISC-V architecture enhancements, and FPGA-accelerated matrix processing. These areas of study provide valuable insights and precedents for our project, which aims to design an FPGA-based RISC-V processor capable of efficiently executing Matrix MAC instructions. The synthesis of these concepts will contribute to the creation of a high-performance, specialized processor that can cater to a wide range of computational tasks, including those involving matrix operations.</w:t>
      </w:r>
    </w:p>
    <w:p w14:paraId="0C91B069" w14:textId="2E5516E1" w:rsidR="00BC12DE" w:rsidRDefault="00BC12DE" w:rsidP="00533252">
      <w:pPr>
        <w:pStyle w:val="Heading2"/>
      </w:pPr>
      <w:bookmarkStart w:id="13" w:name="_Toc146976360"/>
      <w:r w:rsidRPr="00870E1E">
        <w:t>EXISTING SYSTEMS</w:t>
      </w:r>
      <w:bookmarkEnd w:id="13"/>
    </w:p>
    <w:p w14:paraId="6DB245CA" w14:textId="474C5C8F" w:rsidR="005B1E9B" w:rsidRPr="005B1E9B" w:rsidRDefault="005B1E9B" w:rsidP="005B1E9B">
      <w:pPr>
        <w:rPr>
          <w:sz w:val="22"/>
          <w:szCs w:val="22"/>
        </w:rPr>
      </w:pPr>
      <w:r w:rsidRPr="005B1E9B">
        <w:rPr>
          <w:sz w:val="22"/>
          <w:szCs w:val="22"/>
        </w:rPr>
        <w:t>Existing FPGA-based processor systems were examined to gain insights into their architectures, performance, and feature sets. This analysis helps us understand the strengths and weaknesses of these solutions. Our project aims to build upon these existing systems, leveraging their successes while addressing their limitations. This includes enhancing performance, customization, and the integration of Matrix MAC instructions.</w:t>
      </w:r>
    </w:p>
    <w:p w14:paraId="13B7E91B" w14:textId="77777777" w:rsidR="0051098F" w:rsidRPr="00870E1E" w:rsidRDefault="0051098F" w:rsidP="0051098F">
      <w:pPr>
        <w:pStyle w:val="ListParagraph"/>
      </w:pPr>
    </w:p>
    <w:p w14:paraId="783C83EB" w14:textId="0F55E7D3" w:rsidR="009A069C" w:rsidRPr="005B1E9B" w:rsidRDefault="009A069C" w:rsidP="00AB14A1">
      <w:pPr>
        <w:pStyle w:val="Heading1"/>
      </w:pPr>
      <w:bookmarkStart w:id="14" w:name="_Toc146976361"/>
      <w:r w:rsidRPr="00870E1E">
        <w:t>USER</w:t>
      </w:r>
      <w:r w:rsidR="002145A4" w:rsidRPr="00870E1E">
        <w:t>/SYSTEM</w:t>
      </w:r>
      <w:r w:rsidR="00AB14A1" w:rsidRPr="00870E1E">
        <w:t xml:space="preserve"> REQUIREMENTS</w:t>
      </w:r>
      <w:bookmarkEnd w:id="14"/>
    </w:p>
    <w:p w14:paraId="783C83EC" w14:textId="77777777" w:rsidR="00AB185A" w:rsidRPr="00870E1E" w:rsidRDefault="00AB185A" w:rsidP="00533252">
      <w:pPr>
        <w:pStyle w:val="Heading2"/>
      </w:pPr>
      <w:bookmarkStart w:id="15" w:name="_Toc146976362"/>
      <w:r w:rsidRPr="00870E1E">
        <w:t>External Interface Requirement</w:t>
      </w:r>
      <w:r w:rsidR="009A069C" w:rsidRPr="00870E1E">
        <w:t>s</w:t>
      </w:r>
      <w:bookmarkEnd w:id="15"/>
    </w:p>
    <w:p w14:paraId="783C83ED" w14:textId="77777777" w:rsidR="00AB185A" w:rsidRDefault="00AB185A" w:rsidP="00203229">
      <w:pPr>
        <w:pStyle w:val="Heading3"/>
      </w:pPr>
      <w:bookmarkStart w:id="16" w:name="_Toc146976363"/>
      <w:r w:rsidRPr="00870E1E">
        <w:t>User Interfaces</w:t>
      </w:r>
      <w:bookmarkEnd w:id="16"/>
    </w:p>
    <w:p w14:paraId="75105C04" w14:textId="31425257" w:rsidR="00090FD1" w:rsidRDefault="00090FD1" w:rsidP="007666B6">
      <w:r w:rsidRPr="00090FD1">
        <w:t>Not applicable</w:t>
      </w:r>
      <w:r w:rsidR="007666B6">
        <w:t>. As</w:t>
      </w:r>
      <w:r w:rsidRPr="00090FD1">
        <w:t xml:space="preserve"> this </w:t>
      </w:r>
      <w:r w:rsidR="007666B6">
        <w:t xml:space="preserve">is a </w:t>
      </w:r>
      <w:r w:rsidRPr="00090FD1">
        <w:t>hardware</w:t>
      </w:r>
      <w:r>
        <w:t xml:space="preserve">/research </w:t>
      </w:r>
      <w:r w:rsidRPr="00090FD1">
        <w:t>focused project.</w:t>
      </w:r>
    </w:p>
    <w:p w14:paraId="03C682D5" w14:textId="77777777" w:rsidR="007666B6" w:rsidRPr="00090FD1" w:rsidRDefault="007666B6" w:rsidP="007666B6"/>
    <w:p w14:paraId="783C83EE" w14:textId="585D905F" w:rsidR="00AB185A" w:rsidRDefault="00AB185A" w:rsidP="00203229">
      <w:pPr>
        <w:pStyle w:val="Heading3"/>
      </w:pPr>
      <w:bookmarkStart w:id="17" w:name="_Toc146976364"/>
      <w:r w:rsidRPr="00870E1E">
        <w:t>Hardware Interface</w:t>
      </w:r>
      <w:bookmarkEnd w:id="17"/>
    </w:p>
    <w:p w14:paraId="4C6426C0" w14:textId="77777777" w:rsidR="005B1E9B" w:rsidRPr="005B1E9B" w:rsidRDefault="005B1E9B" w:rsidP="005B1E9B">
      <w:pPr>
        <w:rPr>
          <w:sz w:val="22"/>
          <w:szCs w:val="22"/>
        </w:rPr>
      </w:pPr>
      <w:r w:rsidRPr="005B1E9B">
        <w:rPr>
          <w:sz w:val="22"/>
          <w:szCs w:val="22"/>
        </w:rPr>
        <w:t>The hardware interface for our FPGA-based RISC-V processor with a Matrix MAC module involves the connections and interactions among various hardware components. It encompasses the configuration of the RISC-V processor with the integrated Matrix MAC module and the external connections to power and data sources.</w:t>
      </w:r>
    </w:p>
    <w:p w14:paraId="392F8318" w14:textId="77777777" w:rsidR="005B1E9B" w:rsidRPr="005B1E9B" w:rsidRDefault="005B1E9B" w:rsidP="005B1E9B">
      <w:pPr>
        <w:rPr>
          <w:sz w:val="22"/>
          <w:szCs w:val="22"/>
        </w:rPr>
      </w:pPr>
    </w:p>
    <w:p w14:paraId="1793CA0E" w14:textId="356559E7" w:rsidR="005B1E9B" w:rsidRPr="005B1E9B" w:rsidRDefault="005B1E9B" w:rsidP="005B1E9B">
      <w:pPr>
        <w:pStyle w:val="ListParagraph"/>
        <w:numPr>
          <w:ilvl w:val="0"/>
          <w:numId w:val="47"/>
        </w:numPr>
        <w:rPr>
          <w:sz w:val="22"/>
          <w:szCs w:val="22"/>
        </w:rPr>
      </w:pPr>
      <w:r w:rsidRPr="005B1E9B">
        <w:rPr>
          <w:sz w:val="22"/>
          <w:szCs w:val="22"/>
          <w:u w:val="single"/>
        </w:rPr>
        <w:t>Components</w:t>
      </w:r>
      <w:r w:rsidRPr="005B1E9B">
        <w:rPr>
          <w:sz w:val="22"/>
          <w:szCs w:val="22"/>
        </w:rPr>
        <w:t>:</w:t>
      </w:r>
    </w:p>
    <w:p w14:paraId="68B31677" w14:textId="77777777" w:rsidR="005B1E9B" w:rsidRDefault="005B1E9B" w:rsidP="005B1E9B">
      <w:pPr>
        <w:ind w:left="720"/>
        <w:rPr>
          <w:sz w:val="22"/>
          <w:szCs w:val="22"/>
          <w:u w:val="single"/>
        </w:rPr>
      </w:pPr>
    </w:p>
    <w:p w14:paraId="1BBB41BF" w14:textId="20EE78DE" w:rsidR="005B1E9B" w:rsidRPr="005B1E9B" w:rsidRDefault="005B1E9B" w:rsidP="005B1E9B">
      <w:pPr>
        <w:pStyle w:val="ListParagraph"/>
        <w:numPr>
          <w:ilvl w:val="0"/>
          <w:numId w:val="48"/>
        </w:numPr>
        <w:rPr>
          <w:sz w:val="22"/>
          <w:szCs w:val="22"/>
        </w:rPr>
      </w:pPr>
      <w:r w:rsidRPr="005B1E9B">
        <w:rPr>
          <w:sz w:val="22"/>
          <w:szCs w:val="22"/>
        </w:rPr>
        <w:t>FPGA Board: The FPGA board serves as the hardware platform for our project. It hosts the RISC-V processor, Matrix MAC module, and other necessary components.</w:t>
      </w:r>
    </w:p>
    <w:p w14:paraId="79D5FAE0" w14:textId="77777777" w:rsidR="005B1E9B" w:rsidRPr="005B1E9B" w:rsidRDefault="005B1E9B" w:rsidP="005B1E9B">
      <w:pPr>
        <w:rPr>
          <w:sz w:val="22"/>
          <w:szCs w:val="22"/>
        </w:rPr>
      </w:pPr>
    </w:p>
    <w:p w14:paraId="21064FF3" w14:textId="77777777" w:rsidR="005B1E9B" w:rsidRPr="005B1E9B" w:rsidRDefault="005B1E9B" w:rsidP="005B1E9B">
      <w:pPr>
        <w:pStyle w:val="ListParagraph"/>
        <w:numPr>
          <w:ilvl w:val="0"/>
          <w:numId w:val="48"/>
        </w:numPr>
        <w:rPr>
          <w:sz w:val="22"/>
          <w:szCs w:val="22"/>
        </w:rPr>
      </w:pPr>
      <w:r w:rsidRPr="005B1E9B">
        <w:rPr>
          <w:sz w:val="22"/>
          <w:szCs w:val="22"/>
        </w:rPr>
        <w:t>RISC-V Processor with Matrix MAC Module: The heart of our project, this integrated unit combines the 32-bit RISC-V processor with the Matrix MAC module. It is responsible for executing instructions, including Matrix MAC operations.</w:t>
      </w:r>
    </w:p>
    <w:p w14:paraId="0A35D866" w14:textId="77777777" w:rsidR="005B1E9B" w:rsidRPr="005B1E9B" w:rsidRDefault="005B1E9B" w:rsidP="005B1E9B">
      <w:pPr>
        <w:rPr>
          <w:sz w:val="22"/>
          <w:szCs w:val="22"/>
        </w:rPr>
      </w:pPr>
    </w:p>
    <w:p w14:paraId="4EBB8098" w14:textId="07B18A81" w:rsidR="005B1E9B" w:rsidRPr="005B1E9B" w:rsidRDefault="005B1E9B" w:rsidP="005B1E9B">
      <w:pPr>
        <w:pStyle w:val="ListParagraph"/>
        <w:numPr>
          <w:ilvl w:val="0"/>
          <w:numId w:val="48"/>
        </w:numPr>
        <w:rPr>
          <w:sz w:val="22"/>
          <w:szCs w:val="22"/>
        </w:rPr>
      </w:pPr>
      <w:r w:rsidRPr="005B1E9B">
        <w:rPr>
          <w:sz w:val="22"/>
          <w:szCs w:val="22"/>
        </w:rPr>
        <w:t>Power Supply: The FPGA board requires a stable power supply for operation. It is connected to a power source to ensure proper functionality.</w:t>
      </w:r>
    </w:p>
    <w:p w14:paraId="0A412243" w14:textId="77777777" w:rsidR="005B1E9B" w:rsidRPr="005B1E9B" w:rsidRDefault="005B1E9B" w:rsidP="005B1E9B">
      <w:pPr>
        <w:rPr>
          <w:sz w:val="22"/>
          <w:szCs w:val="22"/>
        </w:rPr>
      </w:pPr>
    </w:p>
    <w:p w14:paraId="7FCC0C0C" w14:textId="37341596" w:rsidR="005B1E9B" w:rsidRPr="005B1E9B" w:rsidRDefault="005B1E9B" w:rsidP="005B1E9B">
      <w:pPr>
        <w:pStyle w:val="ListParagraph"/>
        <w:numPr>
          <w:ilvl w:val="0"/>
          <w:numId w:val="48"/>
        </w:numPr>
        <w:rPr>
          <w:sz w:val="22"/>
          <w:szCs w:val="22"/>
        </w:rPr>
      </w:pPr>
      <w:r w:rsidRPr="005B1E9B">
        <w:rPr>
          <w:sz w:val="22"/>
          <w:szCs w:val="22"/>
        </w:rPr>
        <w:t>Laptop/PC: The laptop or PC serves as the development and control interface for the FPGA-based system. It is used for programming the FPGA, running tests, and monitoring the system.</w:t>
      </w:r>
    </w:p>
    <w:p w14:paraId="51F732E7" w14:textId="77777777" w:rsidR="005B1E9B" w:rsidRPr="005B1E9B" w:rsidRDefault="005B1E9B" w:rsidP="005B1E9B">
      <w:pPr>
        <w:rPr>
          <w:sz w:val="22"/>
          <w:szCs w:val="22"/>
        </w:rPr>
      </w:pPr>
    </w:p>
    <w:p w14:paraId="13689C37" w14:textId="7321CE0B" w:rsidR="005B1E9B" w:rsidRPr="005B1E9B" w:rsidRDefault="005B1E9B" w:rsidP="005B1E9B">
      <w:pPr>
        <w:pStyle w:val="ListParagraph"/>
        <w:numPr>
          <w:ilvl w:val="0"/>
          <w:numId w:val="47"/>
        </w:numPr>
        <w:rPr>
          <w:sz w:val="22"/>
          <w:szCs w:val="22"/>
        </w:rPr>
      </w:pPr>
      <w:r w:rsidRPr="005B1E9B">
        <w:rPr>
          <w:sz w:val="22"/>
          <w:szCs w:val="22"/>
          <w:u w:val="single"/>
        </w:rPr>
        <w:lastRenderedPageBreak/>
        <w:t>Interactions</w:t>
      </w:r>
      <w:r w:rsidRPr="005B1E9B">
        <w:rPr>
          <w:sz w:val="22"/>
          <w:szCs w:val="22"/>
        </w:rPr>
        <w:t>:</w:t>
      </w:r>
    </w:p>
    <w:p w14:paraId="2F3DAAB8" w14:textId="77777777" w:rsidR="005B1E9B" w:rsidRPr="005B1E9B" w:rsidRDefault="005B1E9B" w:rsidP="005B1E9B">
      <w:pPr>
        <w:rPr>
          <w:sz w:val="22"/>
          <w:szCs w:val="22"/>
        </w:rPr>
      </w:pPr>
    </w:p>
    <w:p w14:paraId="6BCB2C48" w14:textId="7D199853" w:rsidR="005B1E9B" w:rsidRPr="005B1E9B" w:rsidRDefault="005B1E9B" w:rsidP="005B1E9B">
      <w:pPr>
        <w:pStyle w:val="ListParagraph"/>
        <w:numPr>
          <w:ilvl w:val="0"/>
          <w:numId w:val="49"/>
        </w:numPr>
        <w:rPr>
          <w:sz w:val="22"/>
          <w:szCs w:val="22"/>
        </w:rPr>
      </w:pPr>
      <w:r w:rsidRPr="005B1E9B">
        <w:rPr>
          <w:sz w:val="22"/>
          <w:szCs w:val="22"/>
        </w:rPr>
        <w:t>Data Input: Input data for processing is provided to the combined RISC-V processor and Matrix MAC module. This data may come from external sensors or sources.</w:t>
      </w:r>
    </w:p>
    <w:p w14:paraId="6C6EC562" w14:textId="77777777" w:rsidR="005B1E9B" w:rsidRPr="005B1E9B" w:rsidRDefault="005B1E9B" w:rsidP="005B1E9B">
      <w:pPr>
        <w:rPr>
          <w:sz w:val="22"/>
          <w:szCs w:val="22"/>
        </w:rPr>
      </w:pPr>
    </w:p>
    <w:p w14:paraId="70972AEC" w14:textId="1C0D5D83" w:rsidR="005B1E9B" w:rsidRPr="005B1E9B" w:rsidRDefault="005B1E9B" w:rsidP="005B1E9B">
      <w:pPr>
        <w:pStyle w:val="ListParagraph"/>
        <w:numPr>
          <w:ilvl w:val="0"/>
          <w:numId w:val="49"/>
        </w:numPr>
        <w:rPr>
          <w:sz w:val="22"/>
          <w:szCs w:val="22"/>
        </w:rPr>
      </w:pPr>
      <w:r w:rsidRPr="005B1E9B">
        <w:rPr>
          <w:sz w:val="22"/>
          <w:szCs w:val="22"/>
        </w:rPr>
        <w:t>Data Output: The processed data is generated as output by the combined unit and can be transferred to external devices or further processing stages.</w:t>
      </w:r>
    </w:p>
    <w:p w14:paraId="72569658" w14:textId="77777777" w:rsidR="005B1E9B" w:rsidRPr="005B1E9B" w:rsidRDefault="005B1E9B" w:rsidP="005B1E9B">
      <w:pPr>
        <w:rPr>
          <w:sz w:val="22"/>
          <w:szCs w:val="22"/>
        </w:rPr>
      </w:pPr>
    </w:p>
    <w:p w14:paraId="7ED29C7C" w14:textId="16B31347" w:rsidR="005B1E9B" w:rsidRPr="005B1E9B" w:rsidRDefault="005B1E9B" w:rsidP="005B1E9B">
      <w:pPr>
        <w:pStyle w:val="ListParagraph"/>
        <w:numPr>
          <w:ilvl w:val="0"/>
          <w:numId w:val="47"/>
        </w:numPr>
        <w:rPr>
          <w:sz w:val="22"/>
          <w:szCs w:val="22"/>
        </w:rPr>
      </w:pPr>
      <w:r w:rsidRPr="005B1E9B">
        <w:rPr>
          <w:sz w:val="22"/>
          <w:szCs w:val="22"/>
          <w:u w:val="single"/>
        </w:rPr>
        <w:t>Connections</w:t>
      </w:r>
      <w:r w:rsidRPr="005B1E9B">
        <w:rPr>
          <w:sz w:val="22"/>
          <w:szCs w:val="22"/>
        </w:rPr>
        <w:t>:</w:t>
      </w:r>
    </w:p>
    <w:p w14:paraId="70CA3E40" w14:textId="77777777" w:rsidR="005B1E9B" w:rsidRPr="005B1E9B" w:rsidRDefault="005B1E9B" w:rsidP="005B1E9B">
      <w:pPr>
        <w:rPr>
          <w:sz w:val="22"/>
          <w:szCs w:val="22"/>
        </w:rPr>
      </w:pPr>
    </w:p>
    <w:p w14:paraId="19C30B2C" w14:textId="343CD78A" w:rsidR="005B1E9B" w:rsidRPr="005B1E9B" w:rsidRDefault="005B1E9B" w:rsidP="005B1E9B">
      <w:pPr>
        <w:pStyle w:val="ListParagraph"/>
        <w:numPr>
          <w:ilvl w:val="0"/>
          <w:numId w:val="50"/>
        </w:numPr>
        <w:rPr>
          <w:sz w:val="22"/>
          <w:szCs w:val="22"/>
        </w:rPr>
      </w:pPr>
      <w:r w:rsidRPr="005B1E9B">
        <w:rPr>
          <w:sz w:val="22"/>
          <w:szCs w:val="22"/>
        </w:rPr>
        <w:t>FPGA to Power Supply: The FPGA board is connected to a power supply to ensure that it receives the necessary voltage and current for proper operation.</w:t>
      </w:r>
    </w:p>
    <w:p w14:paraId="6A905C71" w14:textId="77777777" w:rsidR="005B1E9B" w:rsidRPr="005B1E9B" w:rsidRDefault="005B1E9B" w:rsidP="005B1E9B">
      <w:pPr>
        <w:rPr>
          <w:sz w:val="22"/>
          <w:szCs w:val="22"/>
        </w:rPr>
      </w:pPr>
    </w:p>
    <w:p w14:paraId="52D22F8A" w14:textId="618BE3AA" w:rsidR="006544CB" w:rsidRPr="006544CB" w:rsidRDefault="005B1E9B" w:rsidP="005E3196">
      <w:pPr>
        <w:pStyle w:val="ListParagraph"/>
        <w:numPr>
          <w:ilvl w:val="0"/>
          <w:numId w:val="50"/>
        </w:numPr>
        <w:rPr>
          <w:sz w:val="22"/>
          <w:szCs w:val="22"/>
        </w:rPr>
      </w:pPr>
      <w:r w:rsidRPr="006544CB">
        <w:rPr>
          <w:sz w:val="22"/>
          <w:szCs w:val="22"/>
        </w:rPr>
        <w:t>FPGA to Laptop/PC: The FPGA board is connected to a laptop or PC via USB or other suitable interfaces. This connection allows for programming, debugging, and data transfer between the FPGA board and the development environment</w:t>
      </w:r>
      <w:r w:rsidRPr="006544CB">
        <w:rPr>
          <w:sz w:val="22"/>
          <w:szCs w:val="22"/>
        </w:rPr>
        <w:t>.</w:t>
      </w:r>
    </w:p>
    <w:p w14:paraId="50F38386" w14:textId="77777777" w:rsidR="006544CB" w:rsidRPr="006544CB" w:rsidRDefault="006544CB" w:rsidP="006544CB">
      <w:pPr>
        <w:rPr>
          <w:sz w:val="22"/>
          <w:szCs w:val="22"/>
        </w:rPr>
      </w:pPr>
    </w:p>
    <w:p w14:paraId="783C83EF" w14:textId="77777777" w:rsidR="00AB185A" w:rsidRDefault="00AB185A" w:rsidP="00203229">
      <w:pPr>
        <w:pStyle w:val="Heading3"/>
      </w:pPr>
      <w:bookmarkStart w:id="18" w:name="_Toc146976365"/>
      <w:r w:rsidRPr="00870E1E">
        <w:t>Software Interfaces</w:t>
      </w:r>
      <w:bookmarkEnd w:id="18"/>
    </w:p>
    <w:p w14:paraId="714F3E90" w14:textId="77777777" w:rsidR="006544CB" w:rsidRPr="006544CB" w:rsidRDefault="006544CB" w:rsidP="006544CB">
      <w:pPr>
        <w:rPr>
          <w:sz w:val="22"/>
          <w:szCs w:val="22"/>
        </w:rPr>
      </w:pPr>
      <w:r w:rsidRPr="006544CB">
        <w:rPr>
          <w:sz w:val="22"/>
          <w:szCs w:val="22"/>
        </w:rPr>
        <w:t>The software interface describes the tools and software components used in the development, programming, testing, and verification of our FPGA-based RISC-V processor with a Matrix MAC module.</w:t>
      </w:r>
    </w:p>
    <w:p w14:paraId="082001CB" w14:textId="77777777" w:rsidR="006544CB" w:rsidRPr="006544CB" w:rsidRDefault="006544CB" w:rsidP="006544CB">
      <w:pPr>
        <w:rPr>
          <w:sz w:val="22"/>
          <w:szCs w:val="22"/>
        </w:rPr>
      </w:pPr>
    </w:p>
    <w:p w14:paraId="3D1AB2B4" w14:textId="6F77056C" w:rsidR="006544CB" w:rsidRDefault="006544CB" w:rsidP="006544CB">
      <w:pPr>
        <w:pStyle w:val="ListParagraph"/>
        <w:numPr>
          <w:ilvl w:val="0"/>
          <w:numId w:val="51"/>
        </w:numPr>
        <w:rPr>
          <w:sz w:val="22"/>
          <w:szCs w:val="22"/>
          <w:u w:val="single"/>
        </w:rPr>
      </w:pPr>
      <w:r w:rsidRPr="006544CB">
        <w:rPr>
          <w:sz w:val="22"/>
          <w:szCs w:val="22"/>
          <w:u w:val="single"/>
        </w:rPr>
        <w:t>Tools and Software:</w:t>
      </w:r>
    </w:p>
    <w:p w14:paraId="4C37E728" w14:textId="03BDF5CF" w:rsidR="006544CB" w:rsidRPr="006544CB" w:rsidRDefault="006544CB" w:rsidP="006544CB">
      <w:pPr>
        <w:pStyle w:val="ListParagraph"/>
        <w:numPr>
          <w:ilvl w:val="0"/>
          <w:numId w:val="52"/>
        </w:numPr>
        <w:rPr>
          <w:sz w:val="22"/>
          <w:szCs w:val="22"/>
          <w:u w:val="single"/>
        </w:rPr>
      </w:pPr>
      <w:r w:rsidRPr="006544CB">
        <w:rPr>
          <w:sz w:val="22"/>
          <w:szCs w:val="22"/>
        </w:rPr>
        <w:t>Vivado: Vivado is the primary software tool used for FPGA development. It facilitates the creation and synthesis of Verilog code for the RISC-V processor and Matrix MAC module. Vivado also generates the bitstream for programming the FPGA.</w:t>
      </w:r>
    </w:p>
    <w:p w14:paraId="17ABC0E7" w14:textId="77777777" w:rsidR="006544CB" w:rsidRPr="006544CB" w:rsidRDefault="006544CB" w:rsidP="006544CB">
      <w:pPr>
        <w:rPr>
          <w:sz w:val="22"/>
          <w:szCs w:val="22"/>
        </w:rPr>
      </w:pPr>
    </w:p>
    <w:p w14:paraId="33140974" w14:textId="77777777" w:rsidR="006544CB" w:rsidRPr="006544CB" w:rsidRDefault="006544CB" w:rsidP="006544CB">
      <w:pPr>
        <w:pStyle w:val="ListParagraph"/>
        <w:numPr>
          <w:ilvl w:val="0"/>
          <w:numId w:val="52"/>
        </w:numPr>
        <w:rPr>
          <w:sz w:val="22"/>
          <w:szCs w:val="22"/>
        </w:rPr>
      </w:pPr>
      <w:r w:rsidRPr="006544CB">
        <w:rPr>
          <w:sz w:val="22"/>
          <w:szCs w:val="22"/>
        </w:rPr>
        <w:t>Venus: Venus is an online tool used for RISC-V assembly code development. It allows developers to write assembly code and convert it into hexadecimal or binary machine code, which can be executed on the modified RISC-V processor implemented in Vivado.</w:t>
      </w:r>
    </w:p>
    <w:p w14:paraId="22BB6F13" w14:textId="77777777" w:rsidR="006544CB" w:rsidRPr="006544CB" w:rsidRDefault="006544CB" w:rsidP="006544CB">
      <w:pPr>
        <w:rPr>
          <w:sz w:val="22"/>
          <w:szCs w:val="22"/>
        </w:rPr>
      </w:pPr>
    </w:p>
    <w:p w14:paraId="0BA0EDC5" w14:textId="77777777" w:rsidR="006544CB" w:rsidRPr="006544CB" w:rsidRDefault="006544CB" w:rsidP="006544CB">
      <w:pPr>
        <w:pStyle w:val="ListParagraph"/>
        <w:numPr>
          <w:ilvl w:val="0"/>
          <w:numId w:val="52"/>
        </w:numPr>
        <w:rPr>
          <w:sz w:val="22"/>
          <w:szCs w:val="22"/>
        </w:rPr>
      </w:pPr>
      <w:r w:rsidRPr="006544CB">
        <w:rPr>
          <w:sz w:val="22"/>
          <w:szCs w:val="22"/>
        </w:rPr>
        <w:t>DigitalJS: DigitalJS is a software tool used for creating schematics and visual representations of the FPGA-based system. It aids in the design and documentation of the processor's architecture and connections.</w:t>
      </w:r>
    </w:p>
    <w:p w14:paraId="37CE4515" w14:textId="77777777" w:rsidR="006544CB" w:rsidRPr="006544CB" w:rsidRDefault="006544CB" w:rsidP="006544CB">
      <w:pPr>
        <w:rPr>
          <w:sz w:val="22"/>
          <w:szCs w:val="22"/>
        </w:rPr>
      </w:pPr>
    </w:p>
    <w:p w14:paraId="7F3CF80A" w14:textId="3D908872" w:rsidR="006544CB" w:rsidRPr="006544CB" w:rsidRDefault="006544CB" w:rsidP="006544CB">
      <w:pPr>
        <w:pStyle w:val="ListParagraph"/>
        <w:numPr>
          <w:ilvl w:val="0"/>
          <w:numId w:val="51"/>
        </w:numPr>
        <w:rPr>
          <w:sz w:val="22"/>
          <w:szCs w:val="22"/>
        </w:rPr>
      </w:pPr>
      <w:r w:rsidRPr="006544CB">
        <w:rPr>
          <w:sz w:val="22"/>
          <w:szCs w:val="22"/>
          <w:u w:val="single"/>
        </w:rPr>
        <w:t>Workflow</w:t>
      </w:r>
      <w:r w:rsidRPr="006544CB">
        <w:rPr>
          <w:sz w:val="22"/>
          <w:szCs w:val="22"/>
        </w:rPr>
        <w:t>:</w:t>
      </w:r>
    </w:p>
    <w:p w14:paraId="6104876D" w14:textId="77777777" w:rsidR="006544CB" w:rsidRPr="006544CB" w:rsidRDefault="006544CB" w:rsidP="006544CB">
      <w:pPr>
        <w:rPr>
          <w:sz w:val="22"/>
          <w:szCs w:val="22"/>
        </w:rPr>
      </w:pPr>
    </w:p>
    <w:p w14:paraId="05CC3ABE" w14:textId="643B1392" w:rsidR="006544CB" w:rsidRPr="006544CB" w:rsidRDefault="006544CB" w:rsidP="006544CB">
      <w:pPr>
        <w:pStyle w:val="ListParagraph"/>
        <w:numPr>
          <w:ilvl w:val="1"/>
          <w:numId w:val="51"/>
        </w:numPr>
        <w:rPr>
          <w:sz w:val="22"/>
          <w:szCs w:val="22"/>
        </w:rPr>
      </w:pPr>
      <w:r w:rsidRPr="006544CB">
        <w:rPr>
          <w:sz w:val="22"/>
          <w:szCs w:val="22"/>
        </w:rPr>
        <w:t>Verilog Code Development: Verilog code for the RISC-V processor and Matrix MAC module is written and synthesized using Vivado.</w:t>
      </w:r>
    </w:p>
    <w:p w14:paraId="06F62BD9" w14:textId="77777777" w:rsidR="006544CB" w:rsidRPr="006544CB" w:rsidRDefault="006544CB" w:rsidP="006544CB">
      <w:pPr>
        <w:ind w:left="720"/>
        <w:rPr>
          <w:sz w:val="22"/>
          <w:szCs w:val="22"/>
        </w:rPr>
      </w:pPr>
    </w:p>
    <w:p w14:paraId="2CFCC660" w14:textId="3A450F78" w:rsidR="006544CB" w:rsidRPr="006544CB" w:rsidRDefault="006544CB" w:rsidP="006544CB">
      <w:pPr>
        <w:pStyle w:val="ListParagraph"/>
        <w:numPr>
          <w:ilvl w:val="1"/>
          <w:numId w:val="51"/>
        </w:numPr>
        <w:rPr>
          <w:sz w:val="22"/>
          <w:szCs w:val="22"/>
        </w:rPr>
      </w:pPr>
      <w:r w:rsidRPr="006544CB">
        <w:rPr>
          <w:sz w:val="22"/>
          <w:szCs w:val="22"/>
        </w:rPr>
        <w:t>Assembly Code Development: RISC-V assembly code is written using the Venus tool, and it is converted into machine code for execution on the processor.</w:t>
      </w:r>
    </w:p>
    <w:p w14:paraId="78532098" w14:textId="77777777" w:rsidR="006544CB" w:rsidRPr="006544CB" w:rsidRDefault="006544CB" w:rsidP="006544CB">
      <w:pPr>
        <w:rPr>
          <w:sz w:val="22"/>
          <w:szCs w:val="22"/>
        </w:rPr>
      </w:pPr>
    </w:p>
    <w:p w14:paraId="6270AB6B" w14:textId="77777777" w:rsidR="006544CB" w:rsidRDefault="006544CB" w:rsidP="006544CB">
      <w:pPr>
        <w:pStyle w:val="ListParagraph"/>
        <w:numPr>
          <w:ilvl w:val="1"/>
          <w:numId w:val="51"/>
        </w:numPr>
        <w:rPr>
          <w:sz w:val="22"/>
          <w:szCs w:val="22"/>
        </w:rPr>
      </w:pPr>
      <w:r w:rsidRPr="006544CB">
        <w:rPr>
          <w:sz w:val="22"/>
          <w:szCs w:val="22"/>
        </w:rPr>
        <w:lastRenderedPageBreak/>
        <w:t>Testing and Verification: The modified RISC-V processor is tested by running the generated machine code. Test results are compared with expected outcomes to identify errors and assess accuracy.</w:t>
      </w:r>
    </w:p>
    <w:p w14:paraId="176D01F0" w14:textId="77777777" w:rsidR="006544CB" w:rsidRPr="006544CB" w:rsidRDefault="006544CB" w:rsidP="006544CB">
      <w:pPr>
        <w:pStyle w:val="ListParagraph"/>
        <w:rPr>
          <w:sz w:val="22"/>
          <w:szCs w:val="22"/>
        </w:rPr>
      </w:pPr>
    </w:p>
    <w:p w14:paraId="3DABBE3C" w14:textId="77777777" w:rsidR="006544CB" w:rsidRDefault="006544CB" w:rsidP="006544CB">
      <w:pPr>
        <w:pStyle w:val="ListParagraph"/>
        <w:numPr>
          <w:ilvl w:val="1"/>
          <w:numId w:val="51"/>
        </w:numPr>
        <w:rPr>
          <w:sz w:val="22"/>
          <w:szCs w:val="22"/>
        </w:rPr>
      </w:pPr>
      <w:r w:rsidRPr="006544CB">
        <w:rPr>
          <w:sz w:val="22"/>
          <w:szCs w:val="22"/>
        </w:rPr>
        <w:t>Schematic Design: DigitalJS is used to create schematics and visual representations of the processor's architecture for documentation purposes.</w:t>
      </w:r>
    </w:p>
    <w:p w14:paraId="00ADCB48" w14:textId="77777777" w:rsidR="006544CB" w:rsidRPr="006544CB" w:rsidRDefault="006544CB" w:rsidP="006544CB">
      <w:pPr>
        <w:pStyle w:val="ListParagraph"/>
        <w:rPr>
          <w:sz w:val="22"/>
          <w:szCs w:val="22"/>
        </w:rPr>
      </w:pPr>
    </w:p>
    <w:p w14:paraId="2A79F9E5" w14:textId="1AB8C6B5" w:rsidR="006544CB" w:rsidRPr="006544CB" w:rsidRDefault="006544CB" w:rsidP="006544CB">
      <w:pPr>
        <w:pStyle w:val="ListParagraph"/>
        <w:numPr>
          <w:ilvl w:val="1"/>
          <w:numId w:val="51"/>
        </w:numPr>
        <w:rPr>
          <w:sz w:val="22"/>
          <w:szCs w:val="22"/>
        </w:rPr>
      </w:pPr>
      <w:r w:rsidRPr="006544CB">
        <w:rPr>
          <w:sz w:val="22"/>
          <w:szCs w:val="22"/>
        </w:rPr>
        <w:t>FPGA Board Implementation: Once everything works as intended, a constraints file is generated for the FPGA board implementation. The bitstream is programmed onto the FPGA board to execute the complete system.</w:t>
      </w:r>
    </w:p>
    <w:p w14:paraId="24748F19" w14:textId="77777777" w:rsidR="006544CB" w:rsidRPr="006544CB" w:rsidRDefault="006544CB" w:rsidP="006544CB">
      <w:pPr>
        <w:rPr>
          <w:sz w:val="22"/>
          <w:szCs w:val="22"/>
        </w:rPr>
      </w:pPr>
    </w:p>
    <w:p w14:paraId="4B0D44A2" w14:textId="26A281CF" w:rsidR="006544CB" w:rsidRDefault="006544CB" w:rsidP="006544CB">
      <w:pPr>
        <w:rPr>
          <w:sz w:val="22"/>
          <w:szCs w:val="22"/>
        </w:rPr>
      </w:pPr>
      <w:r w:rsidRPr="006544CB">
        <w:rPr>
          <w:sz w:val="22"/>
          <w:szCs w:val="22"/>
        </w:rPr>
        <w:t>The software interface defines the tools and processes involved in the development and testing of our FPGA-based RISC-V processor, ensuring a streamlined and efficient workflow from code development to hardware implementation.</w:t>
      </w:r>
    </w:p>
    <w:p w14:paraId="612F75DB" w14:textId="77777777" w:rsidR="006544CB" w:rsidRPr="006544CB" w:rsidRDefault="006544CB" w:rsidP="006544CB">
      <w:pPr>
        <w:rPr>
          <w:sz w:val="22"/>
          <w:szCs w:val="22"/>
        </w:rPr>
      </w:pPr>
    </w:p>
    <w:p w14:paraId="783C83F2" w14:textId="5B965323" w:rsidR="009A069C" w:rsidRDefault="00AB185A" w:rsidP="00203229">
      <w:pPr>
        <w:pStyle w:val="Heading3"/>
      </w:pPr>
      <w:bookmarkStart w:id="19" w:name="_Toc146976366"/>
      <w:r w:rsidRPr="00870E1E">
        <w:t>Communication Interfaces</w:t>
      </w:r>
      <w:bookmarkEnd w:id="19"/>
      <w:r w:rsidRPr="00870E1E">
        <w:t xml:space="preserve"> </w:t>
      </w:r>
    </w:p>
    <w:p w14:paraId="50BD327A" w14:textId="76320390" w:rsidR="006544CB" w:rsidRPr="006544CB" w:rsidRDefault="006544CB" w:rsidP="006544CB">
      <w:r w:rsidRPr="00090FD1">
        <w:t>Not applicable</w:t>
      </w:r>
      <w:r>
        <w:t>. As</w:t>
      </w:r>
      <w:r w:rsidRPr="00090FD1">
        <w:t xml:space="preserve"> this </w:t>
      </w:r>
      <w:r>
        <w:t xml:space="preserve">is a </w:t>
      </w:r>
      <w:r w:rsidRPr="00090FD1">
        <w:t>hardware</w:t>
      </w:r>
      <w:r>
        <w:t xml:space="preserve">/research </w:t>
      </w:r>
      <w:r w:rsidRPr="00090FD1">
        <w:t>focused project.</w:t>
      </w:r>
    </w:p>
    <w:p w14:paraId="783C83F3" w14:textId="77777777" w:rsidR="009A069C" w:rsidRPr="00870E1E" w:rsidRDefault="009A069C" w:rsidP="009A069C"/>
    <w:p w14:paraId="783C83F5" w14:textId="56DAAE3E" w:rsidR="009A069C" w:rsidRDefault="00466E2F" w:rsidP="009A069C">
      <w:pPr>
        <w:pStyle w:val="Heading1"/>
      </w:pPr>
      <w:bookmarkStart w:id="20" w:name="_Toc146976367"/>
      <w:r w:rsidRPr="00870E1E">
        <w:t>Functional Requirements</w:t>
      </w:r>
      <w:bookmarkEnd w:id="20"/>
    </w:p>
    <w:p w14:paraId="56CD65A6" w14:textId="7C0FB24B" w:rsidR="00731ACD" w:rsidRPr="00731ACD" w:rsidRDefault="00731ACD" w:rsidP="005663DE">
      <w:pPr>
        <w:pStyle w:val="ListParagraph"/>
        <w:numPr>
          <w:ilvl w:val="0"/>
          <w:numId w:val="43"/>
        </w:numPr>
        <w:spacing w:after="240" w:line="259" w:lineRule="auto"/>
        <w:jc w:val="left"/>
        <w:rPr>
          <w:sz w:val="22"/>
          <w:szCs w:val="22"/>
        </w:rPr>
      </w:pPr>
      <w:r w:rsidRPr="004676F3">
        <w:rPr>
          <w:sz w:val="22"/>
          <w:szCs w:val="22"/>
          <w:u w:val="single"/>
        </w:rPr>
        <w:t>Basic RISC-V ISA</w:t>
      </w:r>
      <w:r w:rsidRPr="00731ACD">
        <w:rPr>
          <w:u w:val="single"/>
        </w:rPr>
        <w:t>:</w:t>
      </w:r>
      <w:r w:rsidRPr="00731ACD">
        <w:rPr>
          <w:sz w:val="22"/>
          <w:szCs w:val="22"/>
        </w:rPr>
        <w:t xml:space="preserve"> </w:t>
      </w:r>
      <w:r w:rsidRPr="00313CBA">
        <w:rPr>
          <w:sz w:val="22"/>
          <w:szCs w:val="22"/>
        </w:rPr>
        <w:t xml:space="preserve">The processor </w:t>
      </w:r>
      <w:r>
        <w:rPr>
          <w:sz w:val="22"/>
          <w:szCs w:val="22"/>
        </w:rPr>
        <w:t>must execute basic RISC-V instructions, adhering to the RISC-V ISA.</w:t>
      </w:r>
    </w:p>
    <w:p w14:paraId="6BF7CB20" w14:textId="77777777" w:rsidR="00313CBA" w:rsidRPr="00313CBA" w:rsidRDefault="00313CBA" w:rsidP="005663DE">
      <w:pPr>
        <w:pStyle w:val="ListParagraph"/>
        <w:numPr>
          <w:ilvl w:val="0"/>
          <w:numId w:val="43"/>
        </w:numPr>
        <w:spacing w:after="160" w:line="259" w:lineRule="auto"/>
        <w:jc w:val="left"/>
        <w:rPr>
          <w:sz w:val="22"/>
          <w:szCs w:val="22"/>
        </w:rPr>
      </w:pPr>
      <w:r w:rsidRPr="006544CB">
        <w:rPr>
          <w:sz w:val="22"/>
          <w:szCs w:val="22"/>
          <w:u w:val="single"/>
        </w:rPr>
        <w:t>Custom ISA</w:t>
      </w:r>
      <w:r w:rsidRPr="00313CBA">
        <w:rPr>
          <w:sz w:val="22"/>
          <w:szCs w:val="22"/>
        </w:rPr>
        <w:t>: The processor will support a custom instruction set architecture (ISA) optimized for matrix operations.</w:t>
      </w:r>
    </w:p>
    <w:p w14:paraId="1C3882AA" w14:textId="209ED52C" w:rsidR="00313CBA" w:rsidRPr="00313CBA" w:rsidRDefault="00313CBA" w:rsidP="005663DE">
      <w:pPr>
        <w:pStyle w:val="ListParagraph"/>
        <w:numPr>
          <w:ilvl w:val="0"/>
          <w:numId w:val="43"/>
        </w:numPr>
        <w:spacing w:after="160" w:line="259" w:lineRule="auto"/>
        <w:jc w:val="left"/>
        <w:rPr>
          <w:sz w:val="22"/>
          <w:szCs w:val="22"/>
        </w:rPr>
      </w:pPr>
      <w:r w:rsidRPr="006544CB">
        <w:rPr>
          <w:sz w:val="22"/>
          <w:szCs w:val="22"/>
          <w:u w:val="single"/>
        </w:rPr>
        <w:t>Matrix Multiplication</w:t>
      </w:r>
      <w:r w:rsidRPr="00313CBA">
        <w:rPr>
          <w:sz w:val="22"/>
          <w:szCs w:val="22"/>
        </w:rPr>
        <w:t>: The processor must efficiently execute matrix multiplication</w:t>
      </w:r>
      <w:r w:rsidR="00731ACD">
        <w:rPr>
          <w:sz w:val="22"/>
          <w:szCs w:val="22"/>
        </w:rPr>
        <w:t xml:space="preserve"> instruction</w:t>
      </w:r>
      <w:r w:rsidRPr="00313CBA">
        <w:rPr>
          <w:sz w:val="22"/>
          <w:szCs w:val="22"/>
        </w:rPr>
        <w:t>.</w:t>
      </w:r>
    </w:p>
    <w:p w14:paraId="3EF966EF" w14:textId="77777777" w:rsidR="00313CBA" w:rsidRPr="00313CBA" w:rsidRDefault="00313CBA" w:rsidP="005663DE">
      <w:pPr>
        <w:pStyle w:val="ListParagraph"/>
        <w:numPr>
          <w:ilvl w:val="0"/>
          <w:numId w:val="43"/>
        </w:numPr>
        <w:spacing w:after="160" w:line="259" w:lineRule="auto"/>
        <w:jc w:val="left"/>
        <w:rPr>
          <w:sz w:val="22"/>
          <w:szCs w:val="22"/>
        </w:rPr>
      </w:pPr>
      <w:r w:rsidRPr="006544CB">
        <w:rPr>
          <w:sz w:val="22"/>
          <w:szCs w:val="22"/>
          <w:u w:val="single"/>
        </w:rPr>
        <w:t>Matrix Addition</w:t>
      </w:r>
      <w:r w:rsidRPr="00313CBA">
        <w:rPr>
          <w:sz w:val="22"/>
          <w:szCs w:val="22"/>
        </w:rPr>
        <w:t>: It should also perform matrix addition precisely, adhering to specified computational requirements.</w:t>
      </w:r>
    </w:p>
    <w:p w14:paraId="4C29C953" w14:textId="783A2FD2" w:rsidR="005663DE" w:rsidRPr="005663DE" w:rsidRDefault="005663DE" w:rsidP="005663DE">
      <w:pPr>
        <w:pStyle w:val="ListParagraph"/>
        <w:numPr>
          <w:ilvl w:val="0"/>
          <w:numId w:val="43"/>
        </w:numPr>
        <w:spacing w:after="160" w:line="259" w:lineRule="auto"/>
        <w:jc w:val="left"/>
        <w:rPr>
          <w:sz w:val="22"/>
          <w:szCs w:val="22"/>
        </w:rPr>
      </w:pPr>
      <w:r w:rsidRPr="005663DE">
        <w:rPr>
          <w:sz w:val="22"/>
          <w:szCs w:val="22"/>
          <w:u w:val="single"/>
        </w:rPr>
        <w:t>Register File</w:t>
      </w:r>
      <w:r w:rsidRPr="005663DE">
        <w:rPr>
          <w:sz w:val="22"/>
          <w:szCs w:val="22"/>
        </w:rPr>
        <w:t>:</w:t>
      </w:r>
      <w:r>
        <w:rPr>
          <w:sz w:val="22"/>
          <w:szCs w:val="22"/>
        </w:rPr>
        <w:t xml:space="preserve"> </w:t>
      </w:r>
      <w:r w:rsidRPr="005663DE">
        <w:rPr>
          <w:sz w:val="22"/>
          <w:szCs w:val="22"/>
        </w:rPr>
        <w:t>A register file should be available to store and access data and results during instruction execution.</w:t>
      </w:r>
    </w:p>
    <w:p w14:paraId="1DE82CAB" w14:textId="2EFEDFAF" w:rsidR="005663DE" w:rsidRDefault="005663DE" w:rsidP="005663DE">
      <w:pPr>
        <w:pStyle w:val="ListParagraph"/>
        <w:numPr>
          <w:ilvl w:val="0"/>
          <w:numId w:val="43"/>
        </w:numPr>
        <w:spacing w:after="160" w:line="259" w:lineRule="auto"/>
        <w:jc w:val="left"/>
        <w:rPr>
          <w:sz w:val="22"/>
          <w:szCs w:val="22"/>
        </w:rPr>
      </w:pPr>
      <w:r w:rsidRPr="005663DE">
        <w:rPr>
          <w:sz w:val="22"/>
          <w:szCs w:val="22"/>
          <w:u w:val="single"/>
        </w:rPr>
        <w:t>Data Memory Access</w:t>
      </w:r>
      <w:r w:rsidRPr="005663DE">
        <w:rPr>
          <w:sz w:val="22"/>
          <w:szCs w:val="22"/>
        </w:rPr>
        <w:t>:</w:t>
      </w:r>
      <w:r w:rsidRPr="005663DE">
        <w:t xml:space="preserve"> </w:t>
      </w:r>
      <w:r w:rsidRPr="005663DE">
        <w:rPr>
          <w:sz w:val="22"/>
          <w:szCs w:val="22"/>
        </w:rPr>
        <w:t>The processor should support read and write operations to data memory.</w:t>
      </w:r>
      <w:r>
        <w:rPr>
          <w:sz w:val="22"/>
          <w:szCs w:val="22"/>
        </w:rPr>
        <w:t xml:space="preserve"> </w:t>
      </w:r>
      <w:r w:rsidRPr="005663DE">
        <w:rPr>
          <w:sz w:val="22"/>
          <w:szCs w:val="22"/>
        </w:rPr>
        <w:t>It must include mechanisms for handling memory access conflicts and hazards.</w:t>
      </w:r>
    </w:p>
    <w:p w14:paraId="34BE8AC1" w14:textId="70027977" w:rsidR="005663DE" w:rsidRDefault="005663DE" w:rsidP="005663DE">
      <w:pPr>
        <w:pStyle w:val="ListParagraph"/>
        <w:numPr>
          <w:ilvl w:val="0"/>
          <w:numId w:val="43"/>
        </w:numPr>
        <w:spacing w:after="160" w:line="259" w:lineRule="auto"/>
        <w:jc w:val="left"/>
        <w:rPr>
          <w:sz w:val="22"/>
          <w:szCs w:val="22"/>
        </w:rPr>
      </w:pPr>
      <w:r w:rsidRPr="005663DE">
        <w:rPr>
          <w:sz w:val="22"/>
          <w:szCs w:val="22"/>
          <w:u w:val="single"/>
        </w:rPr>
        <w:t>Arithmetic and Logic Unit (ALU)</w:t>
      </w:r>
      <w:r w:rsidRPr="005663DE">
        <w:rPr>
          <w:sz w:val="22"/>
          <w:szCs w:val="22"/>
        </w:rPr>
        <w:t>:</w:t>
      </w:r>
      <w:r>
        <w:rPr>
          <w:sz w:val="22"/>
          <w:szCs w:val="22"/>
        </w:rPr>
        <w:t xml:space="preserve"> </w:t>
      </w:r>
      <w:r w:rsidRPr="005663DE">
        <w:rPr>
          <w:sz w:val="22"/>
          <w:szCs w:val="22"/>
        </w:rPr>
        <w:t>An ALU should be included to perform arithmetic and logical operations required by RISC-V and Matrix MAC instructions.</w:t>
      </w:r>
    </w:p>
    <w:p w14:paraId="135D6B49" w14:textId="1C7059E5" w:rsidR="005663DE" w:rsidRDefault="005663DE" w:rsidP="005663DE">
      <w:pPr>
        <w:pStyle w:val="ListParagraph"/>
        <w:numPr>
          <w:ilvl w:val="0"/>
          <w:numId w:val="43"/>
        </w:numPr>
        <w:spacing w:after="160" w:line="259" w:lineRule="auto"/>
        <w:jc w:val="left"/>
        <w:rPr>
          <w:sz w:val="22"/>
          <w:szCs w:val="22"/>
        </w:rPr>
      </w:pPr>
      <w:r w:rsidRPr="005663DE">
        <w:rPr>
          <w:sz w:val="22"/>
          <w:szCs w:val="22"/>
          <w:u w:val="single"/>
        </w:rPr>
        <w:t>Control Unit</w:t>
      </w:r>
      <w:r w:rsidRPr="005663DE">
        <w:rPr>
          <w:sz w:val="22"/>
          <w:szCs w:val="22"/>
        </w:rPr>
        <w:t>:</w:t>
      </w:r>
      <w:r>
        <w:rPr>
          <w:sz w:val="22"/>
          <w:szCs w:val="22"/>
        </w:rPr>
        <w:t xml:space="preserve"> </w:t>
      </w:r>
      <w:r w:rsidRPr="005663DE">
        <w:rPr>
          <w:sz w:val="22"/>
          <w:szCs w:val="22"/>
        </w:rPr>
        <w:t>The control unit must manage the sequencing and execution of instructions, including branch and jump instructions.</w:t>
      </w:r>
    </w:p>
    <w:p w14:paraId="26EB16B0" w14:textId="5A2F4CA9" w:rsidR="005663DE" w:rsidRDefault="005663DE" w:rsidP="005663DE">
      <w:pPr>
        <w:pStyle w:val="ListParagraph"/>
        <w:numPr>
          <w:ilvl w:val="0"/>
          <w:numId w:val="43"/>
        </w:numPr>
        <w:spacing w:after="160" w:line="259" w:lineRule="auto"/>
        <w:jc w:val="left"/>
        <w:rPr>
          <w:sz w:val="22"/>
          <w:szCs w:val="22"/>
        </w:rPr>
      </w:pPr>
      <w:r w:rsidRPr="005663DE">
        <w:rPr>
          <w:sz w:val="22"/>
          <w:szCs w:val="22"/>
          <w:u w:val="single"/>
        </w:rPr>
        <w:t>Compatibility</w:t>
      </w:r>
      <w:r w:rsidRPr="005663DE">
        <w:rPr>
          <w:sz w:val="22"/>
          <w:szCs w:val="22"/>
        </w:rPr>
        <w:t>:</w:t>
      </w:r>
      <w:r>
        <w:rPr>
          <w:sz w:val="22"/>
          <w:szCs w:val="22"/>
        </w:rPr>
        <w:t xml:space="preserve"> </w:t>
      </w:r>
      <w:r w:rsidRPr="005663DE">
        <w:rPr>
          <w:sz w:val="22"/>
          <w:szCs w:val="22"/>
        </w:rPr>
        <w:t>The processor must be compatible with the RISC-V standard (RV32I) while incorporating custom Matrix MAC instructions.</w:t>
      </w:r>
    </w:p>
    <w:p w14:paraId="5A7589E6" w14:textId="631F0870" w:rsidR="005663DE" w:rsidRPr="005663DE" w:rsidRDefault="005663DE" w:rsidP="005663DE">
      <w:pPr>
        <w:pStyle w:val="ListParagraph"/>
        <w:numPr>
          <w:ilvl w:val="0"/>
          <w:numId w:val="43"/>
        </w:numPr>
        <w:spacing w:before="240" w:after="120" w:line="259" w:lineRule="auto"/>
        <w:jc w:val="left"/>
        <w:rPr>
          <w:sz w:val="22"/>
          <w:szCs w:val="22"/>
        </w:rPr>
      </w:pPr>
      <w:r>
        <w:rPr>
          <w:sz w:val="22"/>
          <w:szCs w:val="22"/>
          <w:u w:val="single"/>
        </w:rPr>
        <w:t>Hazard Unit</w:t>
      </w:r>
      <w:r w:rsidRPr="005663DE">
        <w:rPr>
          <w:sz w:val="22"/>
          <w:szCs w:val="22"/>
        </w:rPr>
        <w:t>:</w:t>
      </w:r>
      <w:r>
        <w:rPr>
          <w:sz w:val="22"/>
          <w:szCs w:val="22"/>
        </w:rPr>
        <w:t xml:space="preserve"> The processor must have a hazard Unit to solve all types of hazards that may occur. Like Control, Structure and Data Hazards.</w:t>
      </w:r>
    </w:p>
    <w:p w14:paraId="00EEBAFD" w14:textId="1155A6AE" w:rsidR="00313CBA" w:rsidRPr="00313CBA" w:rsidRDefault="00313CBA" w:rsidP="005663DE">
      <w:pPr>
        <w:pStyle w:val="ListParagraph"/>
        <w:numPr>
          <w:ilvl w:val="0"/>
          <w:numId w:val="43"/>
        </w:numPr>
        <w:spacing w:before="120" w:after="120" w:line="259" w:lineRule="auto"/>
        <w:jc w:val="left"/>
        <w:rPr>
          <w:sz w:val="22"/>
          <w:szCs w:val="22"/>
        </w:rPr>
      </w:pPr>
      <w:r w:rsidRPr="006544CB">
        <w:rPr>
          <w:sz w:val="22"/>
          <w:szCs w:val="22"/>
          <w:u w:val="single"/>
        </w:rPr>
        <w:t>Pipelining</w:t>
      </w:r>
      <w:r w:rsidRPr="00313CBA">
        <w:rPr>
          <w:sz w:val="22"/>
          <w:szCs w:val="22"/>
        </w:rPr>
        <w:t xml:space="preserve">: </w:t>
      </w:r>
      <w:r w:rsidR="00731ACD" w:rsidRPr="00731ACD">
        <w:rPr>
          <w:sz w:val="22"/>
          <w:szCs w:val="22"/>
        </w:rPr>
        <w:t>The processor must have a minimum of five pipeline stages, including fetch, decode, execute, memory, and write-back stages, to improve instruction throughput.</w:t>
      </w:r>
    </w:p>
    <w:p w14:paraId="42F5DEF6" w14:textId="77777777" w:rsidR="00313CBA" w:rsidRPr="00313CBA" w:rsidRDefault="00313CBA" w:rsidP="00313CBA">
      <w:pPr>
        <w:pStyle w:val="ListParagraph"/>
        <w:numPr>
          <w:ilvl w:val="0"/>
          <w:numId w:val="43"/>
        </w:numPr>
        <w:spacing w:after="160" w:line="259" w:lineRule="auto"/>
        <w:jc w:val="left"/>
        <w:rPr>
          <w:sz w:val="22"/>
          <w:szCs w:val="22"/>
        </w:rPr>
      </w:pPr>
      <w:r w:rsidRPr="006544CB">
        <w:rPr>
          <w:sz w:val="22"/>
          <w:szCs w:val="22"/>
          <w:u w:val="single"/>
        </w:rPr>
        <w:lastRenderedPageBreak/>
        <w:t>FPGA Implementation</w:t>
      </w:r>
      <w:r w:rsidRPr="00313CBA">
        <w:rPr>
          <w:sz w:val="22"/>
          <w:szCs w:val="22"/>
        </w:rPr>
        <w:t>:  The processor and associated components must be compatible with FPGA implementation, leveraging its capabilities for hardware prototyping.</w:t>
      </w:r>
    </w:p>
    <w:p w14:paraId="783C83F8" w14:textId="77777777" w:rsidR="00466E2F" w:rsidRPr="00870E1E" w:rsidRDefault="007F2C44" w:rsidP="00533252">
      <w:pPr>
        <w:pStyle w:val="Heading2"/>
      </w:pPr>
      <w:bookmarkStart w:id="21" w:name="_Toc146976368"/>
      <w:r w:rsidRPr="00870E1E">
        <w:t xml:space="preserve">Functional Requirements </w:t>
      </w:r>
      <w:r w:rsidR="009A069C" w:rsidRPr="00870E1E">
        <w:t>with Traceability information</w:t>
      </w:r>
      <w:bookmarkEnd w:id="21"/>
      <w:r w:rsidR="009A069C" w:rsidRPr="00870E1E">
        <w:t xml:space="preserve"> </w:t>
      </w:r>
    </w:p>
    <w:p w14:paraId="783C83F9" w14:textId="77777777" w:rsidR="00F04BBB" w:rsidRPr="00870E1E" w:rsidRDefault="00F04BBB" w:rsidP="00F04BBB">
      <w:r w:rsidRPr="00870E1E">
        <w:t xml:space="preserve">Each requirement will have a separate </w:t>
      </w:r>
      <w:proofErr w:type="gramStart"/>
      <w:r w:rsidRPr="00870E1E">
        <w:t>table</w:t>
      </w:r>
      <w:proofErr w:type="gramEnd"/>
    </w:p>
    <w:p w14:paraId="783C83FA" w14:textId="77777777" w:rsidR="00F04BBB" w:rsidRPr="00870E1E" w:rsidRDefault="00F04BBB" w:rsidP="00F04BBB"/>
    <w:tbl>
      <w:tblPr>
        <w:tblW w:w="9774"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30"/>
        <w:gridCol w:w="630"/>
        <w:gridCol w:w="78"/>
        <w:gridCol w:w="192"/>
        <w:gridCol w:w="450"/>
        <w:gridCol w:w="450"/>
        <w:gridCol w:w="630"/>
        <w:gridCol w:w="90"/>
        <w:gridCol w:w="270"/>
        <w:gridCol w:w="630"/>
        <w:gridCol w:w="180"/>
        <w:gridCol w:w="630"/>
        <w:gridCol w:w="180"/>
        <w:gridCol w:w="90"/>
        <w:gridCol w:w="90"/>
        <w:gridCol w:w="630"/>
        <w:gridCol w:w="90"/>
        <w:gridCol w:w="630"/>
        <w:gridCol w:w="1494"/>
      </w:tblGrid>
      <w:tr w:rsidR="00870E1E" w:rsidRPr="00870E1E" w14:paraId="783C8401" w14:textId="77777777" w:rsidTr="00FF2B86">
        <w:trPr>
          <w:trHeight w:val="469"/>
        </w:trPr>
        <w:tc>
          <w:tcPr>
            <w:tcW w:w="1710" w:type="dxa"/>
            <w:tcBorders>
              <w:top w:val="single" w:sz="6" w:space="0" w:color="auto"/>
              <w:left w:val="single" w:sz="6" w:space="0" w:color="auto"/>
              <w:bottom w:val="single" w:sz="6" w:space="0" w:color="auto"/>
              <w:right w:val="single" w:sz="6" w:space="0" w:color="auto"/>
            </w:tcBorders>
          </w:tcPr>
          <w:p w14:paraId="783C83FB" w14:textId="77777777" w:rsidR="00B909BB" w:rsidRPr="00870E1E" w:rsidRDefault="00B909BB" w:rsidP="00F04BBB">
            <w:pPr>
              <w:pStyle w:val="NormalComment"/>
              <w:rPr>
                <w:b/>
                <w:color w:val="auto"/>
              </w:rPr>
            </w:pPr>
            <w:r w:rsidRPr="00870E1E">
              <w:rPr>
                <w:b/>
                <w:color w:val="auto"/>
              </w:rPr>
              <w:t>Requirement ID</w:t>
            </w:r>
          </w:p>
        </w:tc>
        <w:tc>
          <w:tcPr>
            <w:tcW w:w="1530" w:type="dxa"/>
            <w:gridSpan w:val="4"/>
            <w:tcBorders>
              <w:top w:val="single" w:sz="6" w:space="0" w:color="auto"/>
              <w:left w:val="single" w:sz="6" w:space="0" w:color="auto"/>
              <w:bottom w:val="single" w:sz="6" w:space="0" w:color="auto"/>
              <w:right w:val="single" w:sz="6" w:space="0" w:color="auto"/>
            </w:tcBorders>
          </w:tcPr>
          <w:p w14:paraId="783C83FC" w14:textId="77777777" w:rsidR="00B909BB" w:rsidRPr="00870E1E" w:rsidRDefault="00B909BB" w:rsidP="00B909BB">
            <w:pPr>
              <w:pStyle w:val="NormalComment"/>
              <w:rPr>
                <w:color w:val="auto"/>
              </w:rPr>
            </w:pPr>
          </w:p>
        </w:tc>
        <w:tc>
          <w:tcPr>
            <w:tcW w:w="1620" w:type="dxa"/>
            <w:gridSpan w:val="4"/>
            <w:tcBorders>
              <w:top w:val="single" w:sz="6" w:space="0" w:color="auto"/>
              <w:left w:val="single" w:sz="6" w:space="0" w:color="auto"/>
              <w:bottom w:val="single" w:sz="6" w:space="0" w:color="auto"/>
              <w:right w:val="single" w:sz="6" w:space="0" w:color="auto"/>
            </w:tcBorders>
          </w:tcPr>
          <w:p w14:paraId="783C83FD" w14:textId="77777777" w:rsidR="00B909BB" w:rsidRPr="00870E1E" w:rsidRDefault="00B909BB" w:rsidP="00B909BB">
            <w:pPr>
              <w:pStyle w:val="NormalComment"/>
              <w:rPr>
                <w:b/>
                <w:color w:val="auto"/>
              </w:rPr>
            </w:pPr>
            <w:r w:rsidRPr="00870E1E">
              <w:rPr>
                <w:b/>
                <w:color w:val="auto"/>
              </w:rPr>
              <w:t>Requirement Type</w:t>
            </w:r>
          </w:p>
        </w:tc>
        <w:tc>
          <w:tcPr>
            <w:tcW w:w="1890" w:type="dxa"/>
            <w:gridSpan w:val="5"/>
            <w:tcBorders>
              <w:top w:val="single" w:sz="6" w:space="0" w:color="auto"/>
              <w:left w:val="single" w:sz="6" w:space="0" w:color="auto"/>
              <w:bottom w:val="single" w:sz="6" w:space="0" w:color="auto"/>
              <w:right w:val="single" w:sz="6" w:space="0" w:color="auto"/>
            </w:tcBorders>
          </w:tcPr>
          <w:p w14:paraId="783C83FE" w14:textId="77777777" w:rsidR="00B909BB" w:rsidRPr="00870E1E" w:rsidRDefault="00B909BB" w:rsidP="00B909BB">
            <w:pPr>
              <w:pStyle w:val="NormalComment"/>
              <w:rPr>
                <w:color w:val="auto"/>
              </w:rPr>
            </w:pPr>
          </w:p>
        </w:tc>
        <w:tc>
          <w:tcPr>
            <w:tcW w:w="1530" w:type="dxa"/>
            <w:gridSpan w:val="5"/>
            <w:tcBorders>
              <w:top w:val="single" w:sz="6" w:space="0" w:color="auto"/>
              <w:left w:val="single" w:sz="6" w:space="0" w:color="auto"/>
              <w:bottom w:val="single" w:sz="6" w:space="0" w:color="auto"/>
              <w:right w:val="single" w:sz="6" w:space="0" w:color="auto"/>
            </w:tcBorders>
          </w:tcPr>
          <w:p w14:paraId="783C83FF" w14:textId="77777777" w:rsidR="00B909BB" w:rsidRPr="00870E1E" w:rsidRDefault="00B909BB" w:rsidP="00B909BB">
            <w:pPr>
              <w:pStyle w:val="NormalComment"/>
              <w:rPr>
                <w:b/>
                <w:color w:val="auto"/>
              </w:rPr>
            </w:pPr>
            <w:r w:rsidRPr="00870E1E">
              <w:rPr>
                <w:b/>
                <w:color w:val="auto"/>
              </w:rPr>
              <w:t>Use Case #</w:t>
            </w:r>
          </w:p>
        </w:tc>
        <w:tc>
          <w:tcPr>
            <w:tcW w:w="1494" w:type="dxa"/>
            <w:tcBorders>
              <w:top w:val="single" w:sz="6" w:space="0" w:color="auto"/>
              <w:left w:val="single" w:sz="6" w:space="0" w:color="auto"/>
              <w:bottom w:val="single" w:sz="6" w:space="0" w:color="auto"/>
              <w:right w:val="single" w:sz="6" w:space="0" w:color="auto"/>
            </w:tcBorders>
          </w:tcPr>
          <w:p w14:paraId="783C8400" w14:textId="77777777" w:rsidR="00B909BB" w:rsidRPr="00870E1E" w:rsidRDefault="00B909BB" w:rsidP="00B909BB">
            <w:pPr>
              <w:pStyle w:val="NormalComment"/>
              <w:rPr>
                <w:color w:val="auto"/>
              </w:rPr>
            </w:pPr>
          </w:p>
        </w:tc>
      </w:tr>
      <w:tr w:rsidR="00870E1E" w:rsidRPr="00870E1E" w14:paraId="783C840C" w14:textId="77777777" w:rsidTr="00FF2B86">
        <w:trPr>
          <w:trHeight w:val="227"/>
        </w:trPr>
        <w:tc>
          <w:tcPr>
            <w:tcW w:w="1710" w:type="dxa"/>
            <w:tcBorders>
              <w:top w:val="single" w:sz="6" w:space="0" w:color="auto"/>
              <w:left w:val="single" w:sz="6" w:space="0" w:color="auto"/>
              <w:bottom w:val="single" w:sz="6" w:space="0" w:color="auto"/>
              <w:right w:val="single" w:sz="6" w:space="0" w:color="auto"/>
            </w:tcBorders>
          </w:tcPr>
          <w:p w14:paraId="783C8402" w14:textId="77777777" w:rsidR="00B909BB" w:rsidRPr="00870E1E" w:rsidRDefault="00B909BB" w:rsidP="00B909BB">
            <w:pPr>
              <w:pStyle w:val="NormalComment"/>
              <w:rPr>
                <w:b/>
                <w:color w:val="auto"/>
              </w:rPr>
            </w:pPr>
            <w:r w:rsidRPr="00870E1E">
              <w:rPr>
                <w:b/>
                <w:color w:val="auto"/>
              </w:rPr>
              <w:t>Status</w:t>
            </w:r>
          </w:p>
        </w:tc>
        <w:tc>
          <w:tcPr>
            <w:tcW w:w="630" w:type="dxa"/>
            <w:tcBorders>
              <w:top w:val="single" w:sz="6" w:space="0" w:color="auto"/>
              <w:left w:val="single" w:sz="6" w:space="0" w:color="auto"/>
              <w:bottom w:val="single" w:sz="6" w:space="0" w:color="auto"/>
              <w:right w:val="single" w:sz="6" w:space="0" w:color="auto"/>
            </w:tcBorders>
          </w:tcPr>
          <w:p w14:paraId="783C8403" w14:textId="77777777" w:rsidR="00B909BB" w:rsidRPr="00870E1E" w:rsidRDefault="00B909BB" w:rsidP="00B909BB">
            <w:pPr>
              <w:pStyle w:val="NormalComment"/>
              <w:rPr>
                <w:b/>
                <w:i/>
                <w:color w:val="auto"/>
              </w:rPr>
            </w:pPr>
            <w:r w:rsidRPr="00870E1E">
              <w:rPr>
                <w:b/>
                <w:i/>
                <w:color w:val="auto"/>
              </w:rPr>
              <w:t>New</w:t>
            </w:r>
          </w:p>
        </w:tc>
        <w:tc>
          <w:tcPr>
            <w:tcW w:w="630" w:type="dxa"/>
            <w:tcBorders>
              <w:top w:val="single" w:sz="6" w:space="0" w:color="auto"/>
              <w:left w:val="single" w:sz="6" w:space="0" w:color="auto"/>
              <w:bottom w:val="single" w:sz="6" w:space="0" w:color="auto"/>
              <w:right w:val="single" w:sz="6" w:space="0" w:color="auto"/>
            </w:tcBorders>
          </w:tcPr>
          <w:p w14:paraId="783C8404" w14:textId="77777777" w:rsidR="00B909BB" w:rsidRPr="00870E1E" w:rsidRDefault="00B909BB" w:rsidP="00B909BB">
            <w:pPr>
              <w:pStyle w:val="NormalComment"/>
              <w:rPr>
                <w:color w:val="auto"/>
              </w:rPr>
            </w:pPr>
          </w:p>
        </w:tc>
        <w:tc>
          <w:tcPr>
            <w:tcW w:w="1170" w:type="dxa"/>
            <w:gridSpan w:val="4"/>
            <w:tcBorders>
              <w:top w:val="single" w:sz="6" w:space="0" w:color="auto"/>
              <w:left w:val="single" w:sz="6" w:space="0" w:color="auto"/>
              <w:bottom w:val="single" w:sz="6" w:space="0" w:color="auto"/>
              <w:right w:val="single" w:sz="6" w:space="0" w:color="auto"/>
            </w:tcBorders>
          </w:tcPr>
          <w:p w14:paraId="783C8405" w14:textId="77777777" w:rsidR="00B909BB" w:rsidRPr="00870E1E" w:rsidRDefault="00B909BB" w:rsidP="00B909BB">
            <w:pPr>
              <w:pStyle w:val="NormalComment"/>
              <w:rPr>
                <w:b/>
                <w:i/>
                <w:color w:val="auto"/>
              </w:rPr>
            </w:pPr>
            <w:r w:rsidRPr="00870E1E">
              <w:rPr>
                <w:b/>
                <w:i/>
                <w:color w:val="auto"/>
              </w:rPr>
              <w:t>Agreed-to</w:t>
            </w:r>
          </w:p>
        </w:tc>
        <w:tc>
          <w:tcPr>
            <w:tcW w:w="630" w:type="dxa"/>
            <w:tcBorders>
              <w:top w:val="single" w:sz="6" w:space="0" w:color="auto"/>
              <w:left w:val="single" w:sz="6" w:space="0" w:color="auto"/>
              <w:bottom w:val="single" w:sz="6" w:space="0" w:color="auto"/>
              <w:right w:val="single" w:sz="6" w:space="0" w:color="auto"/>
            </w:tcBorders>
          </w:tcPr>
          <w:p w14:paraId="783C8406" w14:textId="77777777" w:rsidR="00B909BB" w:rsidRPr="00870E1E" w:rsidRDefault="00B909BB" w:rsidP="00B909BB">
            <w:pPr>
              <w:pStyle w:val="NormalComment"/>
              <w:rPr>
                <w:color w:val="auto"/>
              </w:rPr>
            </w:pPr>
            <w:r w:rsidRPr="00870E1E">
              <w:rPr>
                <w:color w:val="auto"/>
              </w:rPr>
              <w:t>-</w:t>
            </w:r>
          </w:p>
        </w:tc>
        <w:tc>
          <w:tcPr>
            <w:tcW w:w="1170" w:type="dxa"/>
            <w:gridSpan w:val="4"/>
            <w:tcBorders>
              <w:top w:val="single" w:sz="6" w:space="0" w:color="auto"/>
              <w:left w:val="single" w:sz="6" w:space="0" w:color="auto"/>
              <w:bottom w:val="single" w:sz="6" w:space="0" w:color="auto"/>
              <w:right w:val="single" w:sz="6" w:space="0" w:color="auto"/>
            </w:tcBorders>
          </w:tcPr>
          <w:p w14:paraId="783C8407" w14:textId="77777777" w:rsidR="00B909BB" w:rsidRPr="00870E1E" w:rsidRDefault="00B909BB" w:rsidP="00B909BB">
            <w:pPr>
              <w:pStyle w:val="NormalComment"/>
              <w:rPr>
                <w:b/>
                <w:i/>
                <w:color w:val="auto"/>
              </w:rPr>
            </w:pPr>
            <w:r w:rsidRPr="00870E1E">
              <w:rPr>
                <w:b/>
                <w:i/>
                <w:color w:val="auto"/>
              </w:rPr>
              <w:t>Baselined</w:t>
            </w:r>
          </w:p>
        </w:tc>
        <w:tc>
          <w:tcPr>
            <w:tcW w:w="630" w:type="dxa"/>
            <w:tcBorders>
              <w:top w:val="single" w:sz="6" w:space="0" w:color="auto"/>
              <w:left w:val="single" w:sz="6" w:space="0" w:color="auto"/>
              <w:bottom w:val="single" w:sz="6" w:space="0" w:color="auto"/>
              <w:right w:val="single" w:sz="6" w:space="0" w:color="auto"/>
            </w:tcBorders>
          </w:tcPr>
          <w:p w14:paraId="783C8408" w14:textId="77777777" w:rsidR="00B909BB" w:rsidRPr="00870E1E" w:rsidRDefault="00B909BB" w:rsidP="00B909BB">
            <w:pPr>
              <w:pStyle w:val="NormalComment"/>
              <w:rPr>
                <w:b/>
                <w:i/>
                <w:color w:val="auto"/>
              </w:rPr>
            </w:pPr>
            <w:r w:rsidRPr="00870E1E">
              <w:rPr>
                <w:color w:val="auto"/>
              </w:rPr>
              <w:t>-</w:t>
            </w:r>
          </w:p>
        </w:tc>
        <w:tc>
          <w:tcPr>
            <w:tcW w:w="1080" w:type="dxa"/>
            <w:gridSpan w:val="5"/>
            <w:tcBorders>
              <w:top w:val="single" w:sz="6" w:space="0" w:color="auto"/>
              <w:left w:val="single" w:sz="6" w:space="0" w:color="auto"/>
              <w:bottom w:val="single" w:sz="6" w:space="0" w:color="auto"/>
              <w:right w:val="single" w:sz="6" w:space="0" w:color="auto"/>
            </w:tcBorders>
          </w:tcPr>
          <w:p w14:paraId="783C8409" w14:textId="77777777" w:rsidR="00B909BB" w:rsidRPr="00870E1E" w:rsidRDefault="00B909BB" w:rsidP="00B909BB">
            <w:pPr>
              <w:pStyle w:val="NormalComment"/>
              <w:rPr>
                <w:b/>
                <w:i/>
                <w:color w:val="auto"/>
              </w:rPr>
            </w:pPr>
            <w:r w:rsidRPr="00870E1E">
              <w:rPr>
                <w:b/>
                <w:i/>
                <w:color w:val="auto"/>
              </w:rPr>
              <w:t>Rejected</w:t>
            </w:r>
          </w:p>
        </w:tc>
        <w:tc>
          <w:tcPr>
            <w:tcW w:w="630" w:type="dxa"/>
            <w:tcBorders>
              <w:top w:val="single" w:sz="6" w:space="0" w:color="auto"/>
              <w:left w:val="single" w:sz="6" w:space="0" w:color="auto"/>
              <w:bottom w:val="single" w:sz="6" w:space="0" w:color="auto"/>
              <w:right w:val="single" w:sz="6" w:space="0" w:color="auto"/>
            </w:tcBorders>
          </w:tcPr>
          <w:p w14:paraId="783C840A" w14:textId="77777777" w:rsidR="00B909BB" w:rsidRPr="00870E1E" w:rsidRDefault="00B909BB" w:rsidP="00B909BB">
            <w:pPr>
              <w:pStyle w:val="NormalComment"/>
              <w:rPr>
                <w:b/>
                <w:i/>
                <w:color w:val="auto"/>
              </w:rPr>
            </w:pPr>
            <w:r w:rsidRPr="00870E1E">
              <w:rPr>
                <w:color w:val="auto"/>
              </w:rPr>
              <w:t>-</w:t>
            </w:r>
          </w:p>
        </w:tc>
        <w:tc>
          <w:tcPr>
            <w:tcW w:w="1494" w:type="dxa"/>
            <w:tcBorders>
              <w:top w:val="single" w:sz="6" w:space="0" w:color="auto"/>
              <w:left w:val="single" w:sz="6" w:space="0" w:color="auto"/>
              <w:bottom w:val="single" w:sz="6" w:space="0" w:color="auto"/>
              <w:right w:val="single" w:sz="6" w:space="0" w:color="auto"/>
            </w:tcBorders>
          </w:tcPr>
          <w:p w14:paraId="783C840B" w14:textId="77777777" w:rsidR="00B909BB" w:rsidRPr="00870E1E" w:rsidRDefault="00B909BB" w:rsidP="00B909BB">
            <w:pPr>
              <w:pStyle w:val="NormalComment"/>
              <w:rPr>
                <w:b/>
                <w:i/>
                <w:color w:val="auto"/>
              </w:rPr>
            </w:pPr>
          </w:p>
        </w:tc>
      </w:tr>
      <w:tr w:rsidR="00870E1E" w:rsidRPr="00870E1E" w14:paraId="783C840F" w14:textId="77777777" w:rsidTr="00FF2B86">
        <w:trPr>
          <w:cantSplit/>
          <w:trHeight w:val="354"/>
        </w:trPr>
        <w:tc>
          <w:tcPr>
            <w:tcW w:w="1710" w:type="dxa"/>
            <w:tcBorders>
              <w:top w:val="single" w:sz="6" w:space="0" w:color="auto"/>
              <w:left w:val="single" w:sz="6" w:space="0" w:color="auto"/>
              <w:bottom w:val="single" w:sz="6" w:space="0" w:color="auto"/>
              <w:right w:val="single" w:sz="6" w:space="0" w:color="auto"/>
            </w:tcBorders>
          </w:tcPr>
          <w:p w14:paraId="783C840D" w14:textId="77777777" w:rsidR="00B909BB" w:rsidRPr="00870E1E" w:rsidRDefault="00B909BB" w:rsidP="00B909BB">
            <w:pPr>
              <w:pStyle w:val="NormalComment"/>
              <w:rPr>
                <w:b/>
                <w:color w:val="auto"/>
              </w:rPr>
            </w:pPr>
            <w:r w:rsidRPr="00870E1E">
              <w:rPr>
                <w:b/>
                <w:color w:val="auto"/>
              </w:rPr>
              <w:t>Parent Requirement #</w:t>
            </w:r>
          </w:p>
        </w:tc>
        <w:tc>
          <w:tcPr>
            <w:tcW w:w="8064" w:type="dxa"/>
            <w:gridSpan w:val="19"/>
            <w:tcBorders>
              <w:top w:val="single" w:sz="6" w:space="0" w:color="auto"/>
              <w:left w:val="single" w:sz="6" w:space="0" w:color="auto"/>
              <w:bottom w:val="single" w:sz="6" w:space="0" w:color="auto"/>
              <w:right w:val="single" w:sz="6" w:space="0" w:color="auto"/>
            </w:tcBorders>
          </w:tcPr>
          <w:p w14:paraId="783C840E" w14:textId="77777777" w:rsidR="00B909BB" w:rsidRPr="00870E1E" w:rsidRDefault="00B909BB" w:rsidP="00B909BB">
            <w:pPr>
              <w:pStyle w:val="NormalComment"/>
              <w:rPr>
                <w:color w:val="auto"/>
              </w:rPr>
            </w:pPr>
          </w:p>
        </w:tc>
      </w:tr>
      <w:tr w:rsidR="00870E1E" w:rsidRPr="00870E1E" w14:paraId="783C8412" w14:textId="77777777" w:rsidTr="00FF2B86">
        <w:trPr>
          <w:cantSplit/>
          <w:trHeight w:val="719"/>
        </w:trPr>
        <w:tc>
          <w:tcPr>
            <w:tcW w:w="1710" w:type="dxa"/>
            <w:tcBorders>
              <w:top w:val="single" w:sz="6" w:space="0" w:color="auto"/>
              <w:left w:val="single" w:sz="6" w:space="0" w:color="auto"/>
              <w:bottom w:val="single" w:sz="6" w:space="0" w:color="auto"/>
              <w:right w:val="single" w:sz="6" w:space="0" w:color="auto"/>
            </w:tcBorders>
          </w:tcPr>
          <w:p w14:paraId="783C8410" w14:textId="77777777" w:rsidR="00B909BB" w:rsidRPr="00870E1E" w:rsidRDefault="00B909BB" w:rsidP="00B909BB">
            <w:pPr>
              <w:pStyle w:val="NormalComment"/>
              <w:rPr>
                <w:b/>
                <w:color w:val="auto"/>
              </w:rPr>
            </w:pPr>
            <w:r w:rsidRPr="00870E1E">
              <w:rPr>
                <w:b/>
                <w:color w:val="auto"/>
              </w:rPr>
              <w:t>Description</w:t>
            </w:r>
          </w:p>
        </w:tc>
        <w:tc>
          <w:tcPr>
            <w:tcW w:w="8064" w:type="dxa"/>
            <w:gridSpan w:val="19"/>
            <w:tcBorders>
              <w:top w:val="single" w:sz="6" w:space="0" w:color="auto"/>
              <w:left w:val="single" w:sz="6" w:space="0" w:color="auto"/>
              <w:bottom w:val="single" w:sz="6" w:space="0" w:color="auto"/>
              <w:right w:val="single" w:sz="6" w:space="0" w:color="auto"/>
            </w:tcBorders>
          </w:tcPr>
          <w:p w14:paraId="783C8411" w14:textId="77777777" w:rsidR="00B909BB" w:rsidRPr="00870E1E" w:rsidRDefault="00B909BB" w:rsidP="00B909BB">
            <w:pPr>
              <w:pStyle w:val="NormalComment"/>
              <w:rPr>
                <w:color w:val="auto"/>
              </w:rPr>
            </w:pPr>
          </w:p>
        </w:tc>
      </w:tr>
      <w:tr w:rsidR="00870E1E" w:rsidRPr="00870E1E" w14:paraId="783C8415" w14:textId="77777777" w:rsidTr="00FF2B86">
        <w:trPr>
          <w:cantSplit/>
          <w:trHeight w:val="449"/>
        </w:trPr>
        <w:tc>
          <w:tcPr>
            <w:tcW w:w="1710" w:type="dxa"/>
            <w:tcBorders>
              <w:top w:val="single" w:sz="6" w:space="0" w:color="auto"/>
              <w:left w:val="single" w:sz="6" w:space="0" w:color="auto"/>
              <w:bottom w:val="single" w:sz="6" w:space="0" w:color="auto"/>
              <w:right w:val="single" w:sz="6" w:space="0" w:color="auto"/>
            </w:tcBorders>
          </w:tcPr>
          <w:p w14:paraId="783C8413" w14:textId="77777777" w:rsidR="00B909BB" w:rsidRPr="00870E1E" w:rsidRDefault="00B909BB" w:rsidP="00B909BB">
            <w:pPr>
              <w:pStyle w:val="NormalComment"/>
              <w:rPr>
                <w:b/>
                <w:color w:val="auto"/>
              </w:rPr>
            </w:pPr>
            <w:r w:rsidRPr="00870E1E">
              <w:rPr>
                <w:b/>
                <w:color w:val="auto"/>
              </w:rPr>
              <w:t>Rationale</w:t>
            </w:r>
          </w:p>
        </w:tc>
        <w:tc>
          <w:tcPr>
            <w:tcW w:w="8064" w:type="dxa"/>
            <w:gridSpan w:val="19"/>
            <w:tcBorders>
              <w:top w:val="single" w:sz="6" w:space="0" w:color="auto"/>
              <w:left w:val="single" w:sz="6" w:space="0" w:color="auto"/>
              <w:bottom w:val="single" w:sz="6" w:space="0" w:color="auto"/>
              <w:right w:val="single" w:sz="6" w:space="0" w:color="auto"/>
            </w:tcBorders>
          </w:tcPr>
          <w:p w14:paraId="783C8414" w14:textId="77777777" w:rsidR="00B909BB" w:rsidRPr="00870E1E" w:rsidRDefault="00B909BB" w:rsidP="00B909BB">
            <w:pPr>
              <w:pStyle w:val="NormalComment"/>
              <w:rPr>
                <w:color w:val="auto"/>
              </w:rPr>
            </w:pPr>
          </w:p>
        </w:tc>
      </w:tr>
      <w:tr w:rsidR="00870E1E" w:rsidRPr="00870E1E" w14:paraId="783C841A" w14:textId="77777777" w:rsidTr="00FF2B86">
        <w:trPr>
          <w:cantSplit/>
          <w:trHeight w:val="227"/>
        </w:trPr>
        <w:tc>
          <w:tcPr>
            <w:tcW w:w="1710" w:type="dxa"/>
            <w:tcBorders>
              <w:top w:val="single" w:sz="6" w:space="0" w:color="auto"/>
              <w:left w:val="single" w:sz="6" w:space="0" w:color="auto"/>
              <w:bottom w:val="single" w:sz="6" w:space="0" w:color="auto"/>
              <w:right w:val="single" w:sz="6" w:space="0" w:color="auto"/>
            </w:tcBorders>
          </w:tcPr>
          <w:p w14:paraId="783C8416" w14:textId="77777777" w:rsidR="00B909BB" w:rsidRPr="00870E1E" w:rsidRDefault="00B909BB" w:rsidP="00B909BB">
            <w:pPr>
              <w:pStyle w:val="NormalComment"/>
              <w:rPr>
                <w:b/>
                <w:color w:val="auto"/>
              </w:rPr>
            </w:pPr>
            <w:r w:rsidRPr="00870E1E">
              <w:rPr>
                <w:b/>
                <w:color w:val="auto"/>
              </w:rPr>
              <w:t>Source</w:t>
            </w:r>
          </w:p>
        </w:tc>
        <w:tc>
          <w:tcPr>
            <w:tcW w:w="3150" w:type="dxa"/>
            <w:gridSpan w:val="8"/>
            <w:tcBorders>
              <w:top w:val="single" w:sz="6" w:space="0" w:color="auto"/>
              <w:left w:val="single" w:sz="6" w:space="0" w:color="auto"/>
              <w:bottom w:val="single" w:sz="6" w:space="0" w:color="auto"/>
              <w:right w:val="single" w:sz="6" w:space="0" w:color="auto"/>
            </w:tcBorders>
          </w:tcPr>
          <w:p w14:paraId="783C8417" w14:textId="77777777" w:rsidR="00B909BB" w:rsidRPr="00870E1E" w:rsidRDefault="00B909BB" w:rsidP="00B909BB">
            <w:pPr>
              <w:pStyle w:val="NormalComment"/>
              <w:rPr>
                <w:color w:val="auto"/>
                <w:lang w:val="fr-FR"/>
              </w:rPr>
            </w:pPr>
          </w:p>
        </w:tc>
        <w:tc>
          <w:tcPr>
            <w:tcW w:w="1980" w:type="dxa"/>
            <w:gridSpan w:val="6"/>
            <w:tcBorders>
              <w:top w:val="single" w:sz="6" w:space="0" w:color="auto"/>
              <w:left w:val="single" w:sz="6" w:space="0" w:color="auto"/>
              <w:bottom w:val="single" w:sz="6" w:space="0" w:color="auto"/>
              <w:right w:val="single" w:sz="6" w:space="0" w:color="auto"/>
            </w:tcBorders>
          </w:tcPr>
          <w:p w14:paraId="783C8418" w14:textId="77777777" w:rsidR="00B909BB" w:rsidRPr="00870E1E" w:rsidRDefault="00B909BB" w:rsidP="00B909BB">
            <w:pPr>
              <w:pStyle w:val="NormalComment"/>
              <w:rPr>
                <w:b/>
                <w:color w:val="auto"/>
                <w:lang w:val="fr-FR"/>
              </w:rPr>
            </w:pPr>
            <w:r w:rsidRPr="00870E1E">
              <w:rPr>
                <w:b/>
                <w:color w:val="auto"/>
                <w:lang w:val="fr-FR"/>
              </w:rPr>
              <w:t>Source Document</w:t>
            </w:r>
          </w:p>
        </w:tc>
        <w:tc>
          <w:tcPr>
            <w:tcW w:w="2934" w:type="dxa"/>
            <w:gridSpan w:val="5"/>
            <w:tcBorders>
              <w:top w:val="single" w:sz="6" w:space="0" w:color="auto"/>
              <w:left w:val="single" w:sz="6" w:space="0" w:color="auto"/>
              <w:bottom w:val="single" w:sz="6" w:space="0" w:color="auto"/>
              <w:right w:val="single" w:sz="6" w:space="0" w:color="auto"/>
            </w:tcBorders>
          </w:tcPr>
          <w:p w14:paraId="783C8419" w14:textId="77777777" w:rsidR="00B909BB" w:rsidRPr="00870E1E" w:rsidRDefault="00B909BB" w:rsidP="00B909BB">
            <w:pPr>
              <w:pStyle w:val="NormalComment"/>
              <w:rPr>
                <w:color w:val="auto"/>
              </w:rPr>
            </w:pPr>
            <w:r w:rsidRPr="00870E1E">
              <w:rPr>
                <w:color w:val="auto"/>
              </w:rPr>
              <w:t>-</w:t>
            </w:r>
          </w:p>
        </w:tc>
      </w:tr>
      <w:tr w:rsidR="00870E1E" w:rsidRPr="00870E1E" w14:paraId="783C841D" w14:textId="77777777" w:rsidTr="00FF2B86">
        <w:trPr>
          <w:cantSplit/>
          <w:trHeight w:val="242"/>
        </w:trPr>
        <w:tc>
          <w:tcPr>
            <w:tcW w:w="1710" w:type="dxa"/>
            <w:tcBorders>
              <w:top w:val="single" w:sz="6" w:space="0" w:color="auto"/>
              <w:left w:val="single" w:sz="6" w:space="0" w:color="auto"/>
              <w:bottom w:val="single" w:sz="6" w:space="0" w:color="auto"/>
              <w:right w:val="single" w:sz="6" w:space="0" w:color="auto"/>
            </w:tcBorders>
          </w:tcPr>
          <w:p w14:paraId="783C841B" w14:textId="77777777" w:rsidR="00B909BB" w:rsidRPr="00870E1E" w:rsidRDefault="00B909BB" w:rsidP="00B909BB">
            <w:pPr>
              <w:pStyle w:val="NormalComment"/>
              <w:rPr>
                <w:b/>
                <w:color w:val="auto"/>
              </w:rPr>
            </w:pPr>
            <w:r w:rsidRPr="00870E1E">
              <w:rPr>
                <w:b/>
                <w:color w:val="auto"/>
              </w:rPr>
              <w:t>Acceptance/Fit Criteria</w:t>
            </w:r>
          </w:p>
        </w:tc>
        <w:tc>
          <w:tcPr>
            <w:tcW w:w="8064" w:type="dxa"/>
            <w:gridSpan w:val="19"/>
            <w:tcBorders>
              <w:top w:val="single" w:sz="6" w:space="0" w:color="auto"/>
              <w:left w:val="single" w:sz="6" w:space="0" w:color="auto"/>
              <w:bottom w:val="single" w:sz="6" w:space="0" w:color="auto"/>
              <w:right w:val="single" w:sz="6" w:space="0" w:color="auto"/>
            </w:tcBorders>
          </w:tcPr>
          <w:p w14:paraId="783C841C" w14:textId="77777777" w:rsidR="00B909BB" w:rsidRPr="00870E1E" w:rsidRDefault="00B909BB" w:rsidP="00B909BB">
            <w:pPr>
              <w:pStyle w:val="NormalComment"/>
              <w:rPr>
                <w:color w:val="auto"/>
              </w:rPr>
            </w:pPr>
          </w:p>
        </w:tc>
      </w:tr>
      <w:tr w:rsidR="00870E1E" w:rsidRPr="00870E1E" w14:paraId="783C8420" w14:textId="77777777" w:rsidTr="00FF2B86">
        <w:trPr>
          <w:cantSplit/>
          <w:trHeight w:val="332"/>
        </w:trPr>
        <w:tc>
          <w:tcPr>
            <w:tcW w:w="1710" w:type="dxa"/>
            <w:tcBorders>
              <w:top w:val="single" w:sz="6" w:space="0" w:color="auto"/>
              <w:left w:val="single" w:sz="6" w:space="0" w:color="auto"/>
              <w:bottom w:val="single" w:sz="6" w:space="0" w:color="auto"/>
              <w:right w:val="single" w:sz="6" w:space="0" w:color="auto"/>
            </w:tcBorders>
          </w:tcPr>
          <w:p w14:paraId="783C841E" w14:textId="77777777" w:rsidR="00B909BB" w:rsidRPr="00870E1E" w:rsidRDefault="00B909BB" w:rsidP="00B909BB">
            <w:pPr>
              <w:pStyle w:val="NormalComment"/>
              <w:rPr>
                <w:b/>
                <w:color w:val="auto"/>
              </w:rPr>
            </w:pPr>
            <w:r w:rsidRPr="00870E1E">
              <w:rPr>
                <w:b/>
                <w:color w:val="auto"/>
              </w:rPr>
              <w:t>Dependencies</w:t>
            </w:r>
          </w:p>
        </w:tc>
        <w:tc>
          <w:tcPr>
            <w:tcW w:w="8064" w:type="dxa"/>
            <w:gridSpan w:val="19"/>
            <w:tcBorders>
              <w:top w:val="single" w:sz="6" w:space="0" w:color="auto"/>
              <w:left w:val="single" w:sz="6" w:space="0" w:color="auto"/>
              <w:bottom w:val="single" w:sz="6" w:space="0" w:color="auto"/>
              <w:right w:val="single" w:sz="6" w:space="0" w:color="auto"/>
            </w:tcBorders>
          </w:tcPr>
          <w:p w14:paraId="783C841F" w14:textId="77777777" w:rsidR="00B909BB" w:rsidRPr="00870E1E" w:rsidRDefault="00B909BB" w:rsidP="00B909BB">
            <w:pPr>
              <w:pStyle w:val="NormalComment"/>
              <w:rPr>
                <w:color w:val="auto"/>
              </w:rPr>
            </w:pPr>
          </w:p>
        </w:tc>
      </w:tr>
      <w:tr w:rsidR="00870E1E" w:rsidRPr="00870E1E" w14:paraId="783C8429" w14:textId="77777777" w:rsidTr="00FF2B86">
        <w:trPr>
          <w:trHeight w:val="227"/>
        </w:trPr>
        <w:tc>
          <w:tcPr>
            <w:tcW w:w="1710" w:type="dxa"/>
            <w:tcBorders>
              <w:top w:val="single" w:sz="6" w:space="0" w:color="auto"/>
              <w:left w:val="single" w:sz="6" w:space="0" w:color="auto"/>
              <w:bottom w:val="single" w:sz="6" w:space="0" w:color="auto"/>
              <w:right w:val="single" w:sz="6" w:space="0" w:color="auto"/>
            </w:tcBorders>
          </w:tcPr>
          <w:p w14:paraId="783C8421" w14:textId="77777777" w:rsidR="00B909BB" w:rsidRPr="00870E1E" w:rsidRDefault="00B909BB" w:rsidP="00B909BB">
            <w:pPr>
              <w:pStyle w:val="NormalComment"/>
              <w:rPr>
                <w:b/>
                <w:color w:val="auto"/>
              </w:rPr>
            </w:pPr>
            <w:r w:rsidRPr="00870E1E">
              <w:rPr>
                <w:b/>
                <w:color w:val="auto"/>
              </w:rPr>
              <w:t>Priority</w:t>
            </w:r>
          </w:p>
        </w:tc>
        <w:tc>
          <w:tcPr>
            <w:tcW w:w="1338" w:type="dxa"/>
            <w:gridSpan w:val="3"/>
            <w:tcBorders>
              <w:top w:val="single" w:sz="6" w:space="0" w:color="auto"/>
              <w:left w:val="single" w:sz="6" w:space="0" w:color="auto"/>
              <w:bottom w:val="single" w:sz="6" w:space="0" w:color="auto"/>
              <w:right w:val="single" w:sz="6" w:space="0" w:color="auto"/>
            </w:tcBorders>
          </w:tcPr>
          <w:p w14:paraId="783C8422" w14:textId="77777777" w:rsidR="00B909BB" w:rsidRPr="00870E1E" w:rsidRDefault="00B909BB" w:rsidP="00B909BB">
            <w:pPr>
              <w:pStyle w:val="NormalComment"/>
              <w:rPr>
                <w:b/>
                <w:i/>
                <w:color w:val="auto"/>
              </w:rPr>
            </w:pPr>
            <w:r w:rsidRPr="00870E1E">
              <w:rPr>
                <w:b/>
                <w:i/>
                <w:color w:val="auto"/>
              </w:rPr>
              <w:t>Essential</w:t>
            </w:r>
          </w:p>
        </w:tc>
        <w:tc>
          <w:tcPr>
            <w:tcW w:w="642" w:type="dxa"/>
            <w:gridSpan w:val="2"/>
            <w:tcBorders>
              <w:top w:val="single" w:sz="6" w:space="0" w:color="auto"/>
              <w:left w:val="single" w:sz="6" w:space="0" w:color="auto"/>
              <w:bottom w:val="single" w:sz="6" w:space="0" w:color="auto"/>
              <w:right w:val="single" w:sz="6" w:space="0" w:color="auto"/>
            </w:tcBorders>
          </w:tcPr>
          <w:p w14:paraId="783C8423" w14:textId="77777777" w:rsidR="00B909BB" w:rsidRPr="00870E1E" w:rsidRDefault="00B909BB" w:rsidP="00B909BB">
            <w:pPr>
              <w:pStyle w:val="NormalComment"/>
              <w:rPr>
                <w:color w:val="auto"/>
              </w:rPr>
            </w:pPr>
          </w:p>
        </w:tc>
        <w:tc>
          <w:tcPr>
            <w:tcW w:w="1440" w:type="dxa"/>
            <w:gridSpan w:val="4"/>
            <w:tcBorders>
              <w:top w:val="single" w:sz="6" w:space="0" w:color="auto"/>
              <w:left w:val="single" w:sz="6" w:space="0" w:color="auto"/>
              <w:bottom w:val="single" w:sz="6" w:space="0" w:color="auto"/>
              <w:right w:val="single" w:sz="6" w:space="0" w:color="auto"/>
            </w:tcBorders>
          </w:tcPr>
          <w:p w14:paraId="783C8424" w14:textId="77777777" w:rsidR="00B909BB" w:rsidRPr="00870E1E" w:rsidRDefault="00B909BB" w:rsidP="00B909BB">
            <w:pPr>
              <w:pStyle w:val="NormalComment"/>
              <w:rPr>
                <w:b/>
                <w:i/>
                <w:color w:val="auto"/>
              </w:rPr>
            </w:pPr>
            <w:r w:rsidRPr="00870E1E">
              <w:rPr>
                <w:b/>
                <w:i/>
                <w:color w:val="auto"/>
              </w:rPr>
              <w:t>Conditional</w:t>
            </w:r>
          </w:p>
        </w:tc>
        <w:tc>
          <w:tcPr>
            <w:tcW w:w="630" w:type="dxa"/>
            <w:tcBorders>
              <w:top w:val="single" w:sz="6" w:space="0" w:color="auto"/>
              <w:left w:val="single" w:sz="6" w:space="0" w:color="auto"/>
              <w:bottom w:val="single" w:sz="6" w:space="0" w:color="auto"/>
              <w:right w:val="single" w:sz="6" w:space="0" w:color="auto"/>
            </w:tcBorders>
          </w:tcPr>
          <w:p w14:paraId="783C8425" w14:textId="77777777" w:rsidR="00B909BB" w:rsidRPr="00870E1E" w:rsidRDefault="00B909BB" w:rsidP="00B909BB">
            <w:pPr>
              <w:pStyle w:val="NormalComment"/>
              <w:rPr>
                <w:color w:val="auto"/>
              </w:rPr>
            </w:pPr>
            <w:r w:rsidRPr="00870E1E">
              <w:rPr>
                <w:color w:val="auto"/>
              </w:rPr>
              <w:t>-</w:t>
            </w:r>
          </w:p>
        </w:tc>
        <w:tc>
          <w:tcPr>
            <w:tcW w:w="1170" w:type="dxa"/>
            <w:gridSpan w:val="5"/>
            <w:tcBorders>
              <w:top w:val="single" w:sz="6" w:space="0" w:color="auto"/>
              <w:left w:val="single" w:sz="6" w:space="0" w:color="auto"/>
              <w:bottom w:val="single" w:sz="6" w:space="0" w:color="auto"/>
              <w:right w:val="single" w:sz="6" w:space="0" w:color="auto"/>
            </w:tcBorders>
          </w:tcPr>
          <w:p w14:paraId="783C8426" w14:textId="77777777" w:rsidR="00B909BB" w:rsidRPr="00870E1E" w:rsidRDefault="00B909BB" w:rsidP="00B909BB">
            <w:pPr>
              <w:pStyle w:val="NormalComment"/>
              <w:rPr>
                <w:b/>
                <w:i/>
                <w:color w:val="auto"/>
              </w:rPr>
            </w:pPr>
            <w:r w:rsidRPr="00870E1E">
              <w:rPr>
                <w:b/>
                <w:i/>
                <w:color w:val="auto"/>
              </w:rPr>
              <w:t>Optional</w:t>
            </w:r>
          </w:p>
        </w:tc>
        <w:tc>
          <w:tcPr>
            <w:tcW w:w="630" w:type="dxa"/>
            <w:tcBorders>
              <w:top w:val="single" w:sz="6" w:space="0" w:color="auto"/>
              <w:left w:val="single" w:sz="6" w:space="0" w:color="auto"/>
              <w:bottom w:val="single" w:sz="6" w:space="0" w:color="auto"/>
              <w:right w:val="single" w:sz="6" w:space="0" w:color="auto"/>
            </w:tcBorders>
          </w:tcPr>
          <w:p w14:paraId="783C8427" w14:textId="77777777" w:rsidR="00B909BB" w:rsidRPr="00870E1E" w:rsidRDefault="00B909BB" w:rsidP="00B909BB">
            <w:pPr>
              <w:pStyle w:val="NormalComment"/>
              <w:rPr>
                <w:b/>
                <w:i/>
                <w:color w:val="auto"/>
              </w:rPr>
            </w:pPr>
            <w:r w:rsidRPr="00870E1E">
              <w:rPr>
                <w:color w:val="auto"/>
              </w:rPr>
              <w:t>-</w:t>
            </w:r>
          </w:p>
        </w:tc>
        <w:tc>
          <w:tcPr>
            <w:tcW w:w="2214" w:type="dxa"/>
            <w:gridSpan w:val="3"/>
            <w:tcBorders>
              <w:top w:val="single" w:sz="6" w:space="0" w:color="auto"/>
              <w:left w:val="single" w:sz="6" w:space="0" w:color="auto"/>
              <w:bottom w:val="single" w:sz="6" w:space="0" w:color="auto"/>
              <w:right w:val="single" w:sz="6" w:space="0" w:color="auto"/>
            </w:tcBorders>
          </w:tcPr>
          <w:p w14:paraId="783C8428" w14:textId="77777777" w:rsidR="00B909BB" w:rsidRPr="00870E1E" w:rsidRDefault="00B909BB" w:rsidP="00B909BB">
            <w:pPr>
              <w:pStyle w:val="NormalComment"/>
              <w:rPr>
                <w:b/>
                <w:i/>
                <w:color w:val="auto"/>
              </w:rPr>
            </w:pPr>
          </w:p>
        </w:tc>
      </w:tr>
      <w:tr w:rsidR="00870E1E" w:rsidRPr="00870E1E" w14:paraId="783C842C" w14:textId="77777777" w:rsidTr="00FF2B86">
        <w:trPr>
          <w:cantSplit/>
          <w:trHeight w:val="449"/>
        </w:trPr>
        <w:tc>
          <w:tcPr>
            <w:tcW w:w="1710" w:type="dxa"/>
            <w:tcBorders>
              <w:top w:val="single" w:sz="6" w:space="0" w:color="auto"/>
              <w:left w:val="single" w:sz="6" w:space="0" w:color="auto"/>
              <w:bottom w:val="single" w:sz="6" w:space="0" w:color="auto"/>
              <w:right w:val="single" w:sz="6" w:space="0" w:color="auto"/>
            </w:tcBorders>
          </w:tcPr>
          <w:p w14:paraId="783C842A" w14:textId="77777777" w:rsidR="00B909BB" w:rsidRPr="00870E1E" w:rsidRDefault="00B909BB" w:rsidP="00B909BB">
            <w:pPr>
              <w:pStyle w:val="NormalComment"/>
              <w:rPr>
                <w:b/>
                <w:color w:val="auto"/>
              </w:rPr>
            </w:pPr>
            <w:r w:rsidRPr="00870E1E">
              <w:rPr>
                <w:b/>
                <w:color w:val="auto"/>
              </w:rPr>
              <w:t>Change History</w:t>
            </w:r>
          </w:p>
        </w:tc>
        <w:tc>
          <w:tcPr>
            <w:tcW w:w="8064" w:type="dxa"/>
            <w:gridSpan w:val="19"/>
            <w:tcBorders>
              <w:top w:val="single" w:sz="6" w:space="0" w:color="auto"/>
              <w:left w:val="single" w:sz="6" w:space="0" w:color="auto"/>
              <w:bottom w:val="single" w:sz="6" w:space="0" w:color="auto"/>
              <w:right w:val="single" w:sz="6" w:space="0" w:color="auto"/>
            </w:tcBorders>
          </w:tcPr>
          <w:p w14:paraId="783C842B" w14:textId="77777777" w:rsidR="00B909BB" w:rsidRPr="00870E1E" w:rsidRDefault="00B909BB" w:rsidP="00B909BB">
            <w:pPr>
              <w:pStyle w:val="NormalComment"/>
              <w:rPr>
                <w:color w:val="auto"/>
              </w:rPr>
            </w:pPr>
          </w:p>
        </w:tc>
      </w:tr>
    </w:tbl>
    <w:p w14:paraId="783C8433" w14:textId="77777777" w:rsidR="001D6F78" w:rsidRPr="00870E1E" w:rsidRDefault="001D6F78" w:rsidP="00B909BB"/>
    <w:p w14:paraId="783C8437" w14:textId="7B831EAE" w:rsidR="00F04BBB" w:rsidRPr="00870E1E" w:rsidRDefault="00F04BBB" w:rsidP="00A83F3B">
      <w:pPr>
        <w:pStyle w:val="Heading1"/>
      </w:pPr>
      <w:bookmarkStart w:id="22" w:name="_Toc146976369"/>
      <w:r w:rsidRPr="00870E1E">
        <w:t xml:space="preserve">Nonfunctional Requirements &amp; </w:t>
      </w:r>
      <w:r w:rsidR="006F4E00" w:rsidRPr="00870E1E">
        <w:t>Software System Attributes</w:t>
      </w:r>
      <w:bookmarkEnd w:id="22"/>
    </w:p>
    <w:p w14:paraId="34F3A857" w14:textId="028DD1AC" w:rsidR="004802B5" w:rsidRDefault="00313CBA" w:rsidP="002E450A">
      <w:pPr>
        <w:pStyle w:val="ListParagraph"/>
        <w:numPr>
          <w:ilvl w:val="0"/>
          <w:numId w:val="44"/>
        </w:numPr>
        <w:spacing w:after="160" w:line="259" w:lineRule="auto"/>
        <w:jc w:val="left"/>
        <w:rPr>
          <w:sz w:val="22"/>
          <w:szCs w:val="22"/>
        </w:rPr>
      </w:pPr>
      <w:r w:rsidRPr="004802B5">
        <w:rPr>
          <w:sz w:val="22"/>
          <w:szCs w:val="22"/>
          <w:u w:val="single"/>
        </w:rPr>
        <w:t>Power Efficiency</w:t>
      </w:r>
      <w:r w:rsidRPr="004802B5">
        <w:rPr>
          <w:sz w:val="22"/>
          <w:szCs w:val="22"/>
        </w:rPr>
        <w:t xml:space="preserve">: </w:t>
      </w:r>
      <w:r w:rsidR="004802B5" w:rsidRPr="004802B5">
        <w:rPr>
          <w:sz w:val="22"/>
          <w:szCs w:val="22"/>
        </w:rPr>
        <w:t>The design should prioritize power efficiency to minimize power consumption, making it suitable for embedded applications</w:t>
      </w:r>
      <w:r w:rsidR="004802B5">
        <w:rPr>
          <w:sz w:val="22"/>
          <w:szCs w:val="22"/>
        </w:rPr>
        <w:t>.</w:t>
      </w:r>
    </w:p>
    <w:p w14:paraId="538548FF" w14:textId="5FE3F1E9" w:rsidR="004802B5" w:rsidRDefault="004802B5" w:rsidP="004802B5">
      <w:pPr>
        <w:pStyle w:val="ListParagraph"/>
        <w:numPr>
          <w:ilvl w:val="0"/>
          <w:numId w:val="44"/>
        </w:numPr>
        <w:spacing w:after="160" w:line="259" w:lineRule="auto"/>
        <w:jc w:val="left"/>
        <w:rPr>
          <w:sz w:val="22"/>
          <w:szCs w:val="22"/>
        </w:rPr>
      </w:pPr>
      <w:r w:rsidRPr="004802B5">
        <w:rPr>
          <w:sz w:val="22"/>
          <w:szCs w:val="22"/>
          <w:u w:val="single"/>
        </w:rPr>
        <w:t>Latency</w:t>
      </w:r>
      <w:r w:rsidRPr="004802B5">
        <w:rPr>
          <w:sz w:val="22"/>
          <w:szCs w:val="22"/>
        </w:rPr>
        <w:t>:</w:t>
      </w:r>
      <w:r>
        <w:rPr>
          <w:sz w:val="22"/>
          <w:szCs w:val="22"/>
        </w:rPr>
        <w:t xml:space="preserve"> </w:t>
      </w:r>
      <w:r w:rsidRPr="004802B5">
        <w:rPr>
          <w:sz w:val="22"/>
          <w:szCs w:val="22"/>
        </w:rPr>
        <w:t>The processor should minimize latency for both standard RISC-V and Matrix MAC instructions to enhance real-time processing capabilities.</w:t>
      </w:r>
    </w:p>
    <w:p w14:paraId="78ACC338" w14:textId="234F53E4" w:rsidR="004802B5" w:rsidRPr="004802B5" w:rsidRDefault="004802B5" w:rsidP="004802B5">
      <w:pPr>
        <w:pStyle w:val="ListParagraph"/>
        <w:numPr>
          <w:ilvl w:val="0"/>
          <w:numId w:val="44"/>
        </w:numPr>
        <w:spacing w:after="160" w:line="259" w:lineRule="auto"/>
        <w:jc w:val="left"/>
        <w:rPr>
          <w:sz w:val="22"/>
          <w:szCs w:val="22"/>
        </w:rPr>
      </w:pPr>
      <w:r w:rsidRPr="004802B5">
        <w:rPr>
          <w:sz w:val="22"/>
          <w:szCs w:val="22"/>
          <w:u w:val="single"/>
        </w:rPr>
        <w:t>Resource Utilization</w:t>
      </w:r>
      <w:r w:rsidRPr="004802B5">
        <w:rPr>
          <w:sz w:val="22"/>
          <w:szCs w:val="22"/>
        </w:rPr>
        <w:t>:</w:t>
      </w:r>
      <w:r>
        <w:rPr>
          <w:sz w:val="22"/>
          <w:szCs w:val="22"/>
        </w:rPr>
        <w:t xml:space="preserve"> </w:t>
      </w:r>
      <w:r w:rsidRPr="004802B5">
        <w:rPr>
          <w:sz w:val="22"/>
          <w:szCs w:val="22"/>
        </w:rPr>
        <w:t>FPGA resource utilization, including LUTs, flip-flops, and memory blocks, should be optimized to ensure efficient resource management.</w:t>
      </w:r>
    </w:p>
    <w:p w14:paraId="19EECD34" w14:textId="488512A7" w:rsidR="00313CBA" w:rsidRPr="004802B5" w:rsidRDefault="00313CBA" w:rsidP="002E450A">
      <w:pPr>
        <w:pStyle w:val="ListParagraph"/>
        <w:numPr>
          <w:ilvl w:val="0"/>
          <w:numId w:val="44"/>
        </w:numPr>
        <w:spacing w:after="160" w:line="259" w:lineRule="auto"/>
        <w:jc w:val="left"/>
        <w:rPr>
          <w:sz w:val="22"/>
          <w:szCs w:val="22"/>
        </w:rPr>
      </w:pPr>
      <w:r w:rsidRPr="004802B5">
        <w:rPr>
          <w:sz w:val="22"/>
          <w:szCs w:val="22"/>
          <w:u w:val="single"/>
        </w:rPr>
        <w:t>Scalability</w:t>
      </w:r>
      <w:r w:rsidRPr="004802B5">
        <w:rPr>
          <w:sz w:val="22"/>
          <w:szCs w:val="22"/>
        </w:rPr>
        <w:t xml:space="preserve">: </w:t>
      </w:r>
      <w:r w:rsidR="004802B5" w:rsidRPr="004802B5">
        <w:rPr>
          <w:sz w:val="22"/>
          <w:szCs w:val="22"/>
        </w:rPr>
        <w:t>The processor architecture should be scalable to accommodate potential future enhancements or extensions of the instruction set</w:t>
      </w:r>
      <w:r w:rsidR="004802B5">
        <w:rPr>
          <w:sz w:val="22"/>
          <w:szCs w:val="22"/>
        </w:rPr>
        <w:t xml:space="preserve"> </w:t>
      </w:r>
      <w:proofErr w:type="gramStart"/>
      <w:r w:rsidR="004802B5">
        <w:rPr>
          <w:sz w:val="22"/>
          <w:szCs w:val="22"/>
        </w:rPr>
        <w:t>ant</w:t>
      </w:r>
      <w:proofErr w:type="gramEnd"/>
      <w:r w:rsidR="004802B5">
        <w:rPr>
          <w:sz w:val="22"/>
          <w:szCs w:val="22"/>
        </w:rPr>
        <w:t xml:space="preserve"> it </w:t>
      </w:r>
      <w:r w:rsidRPr="004802B5">
        <w:rPr>
          <w:sz w:val="22"/>
          <w:szCs w:val="22"/>
        </w:rPr>
        <w:t>should be designed to scale efficiently to accommodate various matrix sizes and complexities.</w:t>
      </w:r>
    </w:p>
    <w:p w14:paraId="7942FC15" w14:textId="77777777" w:rsidR="00313CBA" w:rsidRPr="00313CBA" w:rsidRDefault="00313CBA" w:rsidP="00313CBA">
      <w:pPr>
        <w:pStyle w:val="ListParagraph"/>
        <w:numPr>
          <w:ilvl w:val="0"/>
          <w:numId w:val="44"/>
        </w:numPr>
        <w:spacing w:after="160" w:line="259" w:lineRule="auto"/>
        <w:jc w:val="left"/>
        <w:rPr>
          <w:sz w:val="22"/>
          <w:szCs w:val="22"/>
        </w:rPr>
      </w:pPr>
      <w:r w:rsidRPr="004802B5">
        <w:rPr>
          <w:sz w:val="22"/>
          <w:szCs w:val="22"/>
          <w:u w:val="single"/>
        </w:rPr>
        <w:t>Performance</w:t>
      </w:r>
      <w:r w:rsidRPr="00313CBA">
        <w:rPr>
          <w:sz w:val="22"/>
          <w:szCs w:val="22"/>
        </w:rPr>
        <w:t>: The processor should meet or exceed established performance benchmarks in matrix operations.</w:t>
      </w:r>
    </w:p>
    <w:p w14:paraId="783C8439" w14:textId="0EECB7C1" w:rsidR="00F04BBB" w:rsidRDefault="00313CBA" w:rsidP="00F04BBB">
      <w:pPr>
        <w:pStyle w:val="ListParagraph"/>
        <w:numPr>
          <w:ilvl w:val="0"/>
          <w:numId w:val="44"/>
        </w:numPr>
        <w:spacing w:after="160" w:line="259" w:lineRule="auto"/>
        <w:jc w:val="left"/>
        <w:rPr>
          <w:sz w:val="22"/>
          <w:szCs w:val="22"/>
        </w:rPr>
      </w:pPr>
      <w:r w:rsidRPr="004802B5">
        <w:rPr>
          <w:sz w:val="22"/>
          <w:szCs w:val="22"/>
          <w:u w:val="single"/>
        </w:rPr>
        <w:t>Compatibility</w:t>
      </w:r>
      <w:r w:rsidRPr="00313CBA">
        <w:rPr>
          <w:sz w:val="22"/>
          <w:szCs w:val="22"/>
        </w:rPr>
        <w:t>: Where applicable, compatibility with existing software or systems will be maintained.</w:t>
      </w:r>
    </w:p>
    <w:p w14:paraId="350D01B5" w14:textId="0FD77EC6" w:rsidR="004802B5" w:rsidRDefault="004802B5" w:rsidP="004802B5">
      <w:pPr>
        <w:pStyle w:val="ListParagraph"/>
        <w:numPr>
          <w:ilvl w:val="0"/>
          <w:numId w:val="44"/>
        </w:numPr>
        <w:spacing w:after="160" w:line="259" w:lineRule="auto"/>
        <w:jc w:val="left"/>
        <w:rPr>
          <w:sz w:val="22"/>
          <w:szCs w:val="22"/>
        </w:rPr>
      </w:pPr>
      <w:r w:rsidRPr="004802B5">
        <w:rPr>
          <w:sz w:val="22"/>
          <w:szCs w:val="22"/>
          <w:u w:val="single"/>
        </w:rPr>
        <w:t>Testing and Verification</w:t>
      </w:r>
      <w:r w:rsidRPr="004802B5">
        <w:rPr>
          <w:sz w:val="22"/>
          <w:szCs w:val="22"/>
        </w:rPr>
        <w:t>:</w:t>
      </w:r>
      <w:r>
        <w:rPr>
          <w:sz w:val="22"/>
          <w:szCs w:val="22"/>
        </w:rPr>
        <w:t xml:space="preserve"> </w:t>
      </w:r>
      <w:r w:rsidRPr="004802B5">
        <w:rPr>
          <w:sz w:val="22"/>
          <w:szCs w:val="22"/>
        </w:rPr>
        <w:t>Comprehensive testing suites and verification processes should be established to ensure correctness and functionality.</w:t>
      </w:r>
      <w:r>
        <w:rPr>
          <w:sz w:val="22"/>
          <w:szCs w:val="22"/>
        </w:rPr>
        <w:t xml:space="preserve"> </w:t>
      </w:r>
      <w:r w:rsidRPr="004802B5">
        <w:rPr>
          <w:sz w:val="22"/>
          <w:szCs w:val="22"/>
        </w:rPr>
        <w:t>Code coverage and functional testing should be performed to validate the design.</w:t>
      </w:r>
    </w:p>
    <w:p w14:paraId="63D13D64" w14:textId="66522775" w:rsidR="004802B5" w:rsidRPr="004802B5" w:rsidRDefault="004802B5" w:rsidP="004802B5">
      <w:pPr>
        <w:pStyle w:val="ListParagraph"/>
        <w:numPr>
          <w:ilvl w:val="0"/>
          <w:numId w:val="44"/>
        </w:numPr>
        <w:spacing w:after="160" w:line="259" w:lineRule="auto"/>
        <w:jc w:val="left"/>
        <w:rPr>
          <w:sz w:val="22"/>
          <w:szCs w:val="22"/>
        </w:rPr>
      </w:pPr>
      <w:r w:rsidRPr="004802B5">
        <w:rPr>
          <w:sz w:val="22"/>
          <w:szCs w:val="22"/>
          <w:u w:val="single"/>
        </w:rPr>
        <w:lastRenderedPageBreak/>
        <w:t>Documentation</w:t>
      </w:r>
      <w:r w:rsidRPr="004802B5">
        <w:rPr>
          <w:sz w:val="22"/>
          <w:szCs w:val="22"/>
        </w:rPr>
        <w:t>:</w:t>
      </w:r>
      <w:r>
        <w:rPr>
          <w:sz w:val="22"/>
          <w:szCs w:val="22"/>
        </w:rPr>
        <w:t xml:space="preserve"> </w:t>
      </w:r>
      <w:r w:rsidRPr="004802B5">
        <w:rPr>
          <w:sz w:val="22"/>
          <w:szCs w:val="22"/>
        </w:rPr>
        <w:t>Thorough documentation should be provided for both hardware and software components to aid developers, users, and maintainers.</w:t>
      </w:r>
    </w:p>
    <w:p w14:paraId="4F0C2A5B" w14:textId="77777777" w:rsidR="004802B5" w:rsidRPr="004802B5" w:rsidRDefault="004802B5" w:rsidP="004802B5">
      <w:pPr>
        <w:pStyle w:val="ListParagraph"/>
        <w:spacing w:after="160" w:line="259" w:lineRule="auto"/>
        <w:jc w:val="left"/>
        <w:rPr>
          <w:sz w:val="22"/>
          <w:szCs w:val="22"/>
        </w:rPr>
      </w:pPr>
    </w:p>
    <w:p w14:paraId="783C843A" w14:textId="77777777" w:rsidR="00F04BBB" w:rsidRDefault="00F04BBB" w:rsidP="00533252">
      <w:pPr>
        <w:pStyle w:val="Heading2"/>
      </w:pPr>
      <w:bookmarkStart w:id="23" w:name="_Toc146976370"/>
      <w:r w:rsidRPr="00870E1E">
        <w:t>Performance Requirements</w:t>
      </w:r>
      <w:bookmarkEnd w:id="23"/>
    </w:p>
    <w:p w14:paraId="0DED8303" w14:textId="778702E2" w:rsidR="00533252" w:rsidRPr="00533252" w:rsidRDefault="00533252" w:rsidP="00533252">
      <w:pPr>
        <w:rPr>
          <w:sz w:val="22"/>
          <w:szCs w:val="22"/>
        </w:rPr>
      </w:pPr>
      <w:r w:rsidRPr="00533252">
        <w:rPr>
          <w:sz w:val="22"/>
          <w:szCs w:val="22"/>
        </w:rPr>
        <w:t xml:space="preserve">The performance of our FPGA-based RISC-V processor project is of paramount importance, as it directly impacts its suitability for a wide range of applications. To meet performance expectations, the processor must achieve a </w:t>
      </w:r>
      <w:r>
        <w:rPr>
          <w:sz w:val="22"/>
          <w:szCs w:val="22"/>
        </w:rPr>
        <w:t xml:space="preserve">certain </w:t>
      </w:r>
      <w:r w:rsidRPr="00533252">
        <w:rPr>
          <w:sz w:val="22"/>
          <w:szCs w:val="22"/>
        </w:rPr>
        <w:t>clock frequency, ensuring rapid execution of instructions. Specifically, Matrix MAC instructions, a key component of the project, must exhibit efficient execution with an expected throughput of operations. Low latency is essential to support real-time processing tasks.</w:t>
      </w:r>
    </w:p>
    <w:p w14:paraId="6BC7CD39" w14:textId="77777777" w:rsidR="00533252" w:rsidRPr="00533252" w:rsidRDefault="00533252" w:rsidP="00533252">
      <w:pPr>
        <w:rPr>
          <w:sz w:val="22"/>
          <w:szCs w:val="22"/>
        </w:rPr>
      </w:pPr>
    </w:p>
    <w:p w14:paraId="6B18FA51" w14:textId="56E75147" w:rsidR="00533252" w:rsidRPr="00533252" w:rsidRDefault="00533252" w:rsidP="00533252">
      <w:pPr>
        <w:rPr>
          <w:sz w:val="22"/>
          <w:szCs w:val="22"/>
        </w:rPr>
      </w:pPr>
      <w:r w:rsidRPr="00533252">
        <w:rPr>
          <w:sz w:val="22"/>
          <w:szCs w:val="22"/>
        </w:rPr>
        <w:t>To evaluate and benchmark our project's performance, a comparative analysis will be conducted against existing FPGA-based processors</w:t>
      </w:r>
      <w:r>
        <w:rPr>
          <w:sz w:val="22"/>
          <w:szCs w:val="22"/>
        </w:rPr>
        <w:t>,</w:t>
      </w:r>
      <w:r w:rsidRPr="00533252">
        <w:rPr>
          <w:sz w:val="22"/>
          <w:szCs w:val="22"/>
        </w:rPr>
        <w:t xml:space="preserve"> traditional processors</w:t>
      </w:r>
      <w:r>
        <w:rPr>
          <w:sz w:val="22"/>
          <w:szCs w:val="22"/>
        </w:rPr>
        <w:t xml:space="preserve"> and non-accelerated processors</w:t>
      </w:r>
      <w:r w:rsidRPr="00533252">
        <w:rPr>
          <w:sz w:val="22"/>
          <w:szCs w:val="22"/>
        </w:rPr>
        <w:t>. This analysis will involve assessing factors such as execution speed, power efficiency, and resource utilization. By comparing our FPGA-based RISC-V processor's performance with existing solutions, we aim to demonstrate its competitive edge and advantages in terms of speed and efficiency.</w:t>
      </w:r>
    </w:p>
    <w:p w14:paraId="3847E3F2" w14:textId="77777777" w:rsidR="00533252" w:rsidRPr="00533252" w:rsidRDefault="00533252" w:rsidP="00533252">
      <w:pPr>
        <w:rPr>
          <w:sz w:val="22"/>
          <w:szCs w:val="22"/>
        </w:rPr>
      </w:pPr>
    </w:p>
    <w:p w14:paraId="78FD71B0" w14:textId="390091C2" w:rsidR="00533252" w:rsidRPr="00533252" w:rsidRDefault="00533252" w:rsidP="00533252">
      <w:pPr>
        <w:rPr>
          <w:sz w:val="22"/>
          <w:szCs w:val="22"/>
        </w:rPr>
      </w:pPr>
      <w:r w:rsidRPr="00533252">
        <w:rPr>
          <w:sz w:val="22"/>
          <w:szCs w:val="22"/>
        </w:rPr>
        <w:t>The ability to outperform or at least match existing solutions will be a key indicator of our project's effectiveness and relevance in demanding computational tasks. Through this comparative analysis, we will ensure that our processor not only meets but exceeds performance expectations in comparison to established alternatives.</w:t>
      </w:r>
    </w:p>
    <w:p w14:paraId="783C843B" w14:textId="77777777" w:rsidR="00F04BBB" w:rsidRPr="00870E1E" w:rsidRDefault="00F04BBB" w:rsidP="00F04BBB"/>
    <w:p w14:paraId="783C843C" w14:textId="285FDDE1" w:rsidR="00F04BBB" w:rsidRPr="00870E1E" w:rsidRDefault="00F04BBB" w:rsidP="00F04BBB"/>
    <w:p w14:paraId="43270C47" w14:textId="40A813B5" w:rsidR="00533252" w:rsidRPr="00533252" w:rsidRDefault="003E6B60" w:rsidP="00533252">
      <w:pPr>
        <w:keepNext/>
        <w:numPr>
          <w:ilvl w:val="0"/>
          <w:numId w:val="38"/>
        </w:numPr>
        <w:tabs>
          <w:tab w:val="num" w:pos="360"/>
        </w:tabs>
        <w:ind w:left="540" w:hanging="540"/>
        <w:outlineLvl w:val="0"/>
        <w:rPr>
          <w:rFonts w:ascii="Bookman Old Style" w:hAnsi="Bookman Old Style" w:cs="Arial"/>
          <w:b/>
          <w:bCs/>
          <w:iCs/>
          <w:sz w:val="28"/>
          <w:szCs w:val="18"/>
        </w:rPr>
      </w:pPr>
      <w:bookmarkStart w:id="24" w:name="_Toc402273407"/>
      <w:bookmarkStart w:id="25" w:name="_Toc146976371"/>
      <w:r w:rsidRPr="00533252">
        <w:rPr>
          <w:rFonts w:ascii="Bookman Old Style" w:hAnsi="Bookman Old Style" w:cs="Arial"/>
          <w:b/>
          <w:bCs/>
          <w:iCs/>
          <w:sz w:val="28"/>
          <w:szCs w:val="18"/>
        </w:rPr>
        <w:t xml:space="preserve">Project </w:t>
      </w:r>
      <w:r w:rsidR="00F119C8" w:rsidRPr="00533252">
        <w:rPr>
          <w:rFonts w:ascii="Bookman Old Style" w:hAnsi="Bookman Old Style" w:cs="Arial"/>
          <w:b/>
          <w:bCs/>
          <w:iCs/>
          <w:sz w:val="28"/>
          <w:szCs w:val="18"/>
        </w:rPr>
        <w:t>Design</w:t>
      </w:r>
      <w:r w:rsidR="00534BA4" w:rsidRPr="00533252">
        <w:rPr>
          <w:rFonts w:ascii="Bookman Old Style" w:hAnsi="Bookman Old Style" w:cs="Arial"/>
          <w:b/>
          <w:bCs/>
          <w:iCs/>
          <w:sz w:val="28"/>
          <w:szCs w:val="18"/>
        </w:rPr>
        <w:t>/Architecture</w:t>
      </w:r>
      <w:bookmarkEnd w:id="24"/>
      <w:bookmarkEnd w:id="25"/>
    </w:p>
    <w:p w14:paraId="6B599367" w14:textId="77777777" w:rsidR="00533252" w:rsidRPr="00870E1E" w:rsidRDefault="00533252" w:rsidP="00533252">
      <w:pPr>
        <w:pStyle w:val="ListParagraph"/>
        <w:numPr>
          <w:ilvl w:val="0"/>
          <w:numId w:val="40"/>
        </w:numPr>
      </w:pPr>
      <w:r w:rsidRPr="00870E1E">
        <w:t>4+1 ARCHITECTURE VIEW MODEL</w:t>
      </w:r>
    </w:p>
    <w:p w14:paraId="6678D0EC" w14:textId="77777777" w:rsidR="00533252" w:rsidRPr="00870E1E" w:rsidRDefault="00533252" w:rsidP="00533252">
      <w:pPr>
        <w:pStyle w:val="ListParagraph"/>
        <w:numPr>
          <w:ilvl w:val="1"/>
          <w:numId w:val="40"/>
        </w:numPr>
      </w:pPr>
      <w:r w:rsidRPr="00870E1E">
        <w:t>Use Case View</w:t>
      </w:r>
      <w:r>
        <w:t>:</w:t>
      </w:r>
    </w:p>
    <w:p w14:paraId="43F3ED56" w14:textId="77777777" w:rsidR="00533252" w:rsidRPr="00870E1E" w:rsidRDefault="00533252" w:rsidP="00533252">
      <w:pPr>
        <w:pStyle w:val="ListParagraph"/>
        <w:numPr>
          <w:ilvl w:val="1"/>
          <w:numId w:val="40"/>
        </w:numPr>
      </w:pPr>
      <w:r w:rsidRPr="00870E1E">
        <w:t>Logical View:</w:t>
      </w:r>
    </w:p>
    <w:p w14:paraId="7FE4E2E4" w14:textId="77777777" w:rsidR="00533252" w:rsidRPr="00870E1E" w:rsidRDefault="00533252" w:rsidP="00533252">
      <w:pPr>
        <w:pStyle w:val="ListParagraph"/>
        <w:numPr>
          <w:ilvl w:val="1"/>
          <w:numId w:val="40"/>
        </w:numPr>
      </w:pPr>
      <w:r w:rsidRPr="00870E1E">
        <w:t>Development View</w:t>
      </w:r>
    </w:p>
    <w:p w14:paraId="0AE13F31" w14:textId="77777777" w:rsidR="00533252" w:rsidRPr="00870E1E" w:rsidRDefault="00533252" w:rsidP="00533252">
      <w:pPr>
        <w:pStyle w:val="ListParagraph"/>
        <w:numPr>
          <w:ilvl w:val="1"/>
          <w:numId w:val="40"/>
        </w:numPr>
      </w:pPr>
      <w:r w:rsidRPr="00870E1E">
        <w:t>Process View</w:t>
      </w:r>
    </w:p>
    <w:p w14:paraId="7E41DFBD" w14:textId="77777777" w:rsidR="00533252" w:rsidRPr="00870E1E" w:rsidRDefault="00533252" w:rsidP="00533252">
      <w:pPr>
        <w:pStyle w:val="ListParagraph"/>
        <w:numPr>
          <w:ilvl w:val="1"/>
          <w:numId w:val="40"/>
        </w:numPr>
      </w:pPr>
      <w:r w:rsidRPr="00870E1E">
        <w:t>Physical View</w:t>
      </w:r>
    </w:p>
    <w:p w14:paraId="4031448E" w14:textId="77777777" w:rsidR="00533252" w:rsidRPr="00870E1E" w:rsidRDefault="00533252" w:rsidP="00533252">
      <w:pPr>
        <w:pStyle w:val="ListParagraph"/>
        <w:numPr>
          <w:ilvl w:val="1"/>
          <w:numId w:val="40"/>
        </w:numPr>
      </w:pPr>
      <w:r w:rsidRPr="00870E1E">
        <w:t>User Interface Design</w:t>
      </w:r>
    </w:p>
    <w:p w14:paraId="3D1FCED5" w14:textId="77777777" w:rsidR="00533252" w:rsidRDefault="00533252" w:rsidP="00533252">
      <w:pPr>
        <w:pStyle w:val="ListParagraph"/>
        <w:numPr>
          <w:ilvl w:val="0"/>
          <w:numId w:val="40"/>
        </w:numPr>
      </w:pPr>
      <w:r w:rsidRPr="00870E1E">
        <w:t>Design/flowchart/architecture (Mandatory for research/pure hardware projects)</w:t>
      </w:r>
    </w:p>
    <w:p w14:paraId="59205946" w14:textId="77777777" w:rsidR="0053369B" w:rsidRDefault="0053369B" w:rsidP="0053369B"/>
    <w:p w14:paraId="657AD6D0" w14:textId="0A2C94F4" w:rsidR="00792F53" w:rsidRDefault="00792F53" w:rsidP="00792F53">
      <w:pPr>
        <w:pStyle w:val="Heading2"/>
      </w:pPr>
      <w:bookmarkStart w:id="26" w:name="_Toc146976372"/>
      <w:r>
        <w:lastRenderedPageBreak/>
        <w:t>Use case</w:t>
      </w:r>
      <w:r w:rsidR="00203229">
        <w:t xml:space="preserve"> Diagram</w:t>
      </w:r>
      <w:r w:rsidR="00533252">
        <w:t>:</w:t>
      </w:r>
      <w:bookmarkEnd w:id="26"/>
    </w:p>
    <w:p w14:paraId="16500DB1" w14:textId="7504592B" w:rsidR="00792F53" w:rsidRDefault="00792F53" w:rsidP="00792F53">
      <w:pPr>
        <w:pStyle w:val="Heading2"/>
      </w:pPr>
      <w:bookmarkStart w:id="27" w:name="_Toc146976373"/>
      <w:r>
        <w:t>Workflow Diagram</w:t>
      </w:r>
      <w:r>
        <w:t>:</w:t>
      </w:r>
      <w:bookmarkEnd w:id="27"/>
    </w:p>
    <w:p w14:paraId="104077CF" w14:textId="77777777" w:rsidR="00203229" w:rsidRDefault="00203229" w:rsidP="00203229">
      <w:pPr>
        <w:pStyle w:val="Heading2"/>
      </w:pPr>
      <w:bookmarkStart w:id="28" w:name="_Toc146976374"/>
      <w:r>
        <w:t>Architecture Diagram:</w:t>
      </w:r>
      <w:bookmarkEnd w:id="28"/>
    </w:p>
    <w:p w14:paraId="22A357FE" w14:textId="77777777" w:rsidR="00203229" w:rsidRDefault="00203229" w:rsidP="00203229">
      <w:pPr>
        <w:pStyle w:val="Heading3"/>
      </w:pPr>
      <w:bookmarkStart w:id="29" w:name="_Toc146976375"/>
      <w:r w:rsidRPr="00203229">
        <w:t>Single Sycle Processor:</w:t>
      </w:r>
      <w:bookmarkEnd w:id="29"/>
    </w:p>
    <w:p w14:paraId="7444B367" w14:textId="01B20889" w:rsidR="00203229" w:rsidRPr="00203229" w:rsidRDefault="00203229" w:rsidP="00203229">
      <w:pPr>
        <w:pStyle w:val="Heading3"/>
      </w:pPr>
      <w:bookmarkStart w:id="30" w:name="_Toc146976376"/>
      <w:r>
        <w:t>5-Staged Pipelined Processor</w:t>
      </w:r>
      <w:bookmarkEnd w:id="30"/>
    </w:p>
    <w:p w14:paraId="4B52CFD4" w14:textId="4F01A29A" w:rsidR="00203229" w:rsidRPr="00203229" w:rsidRDefault="00203229" w:rsidP="00203229">
      <w:pPr>
        <w:pStyle w:val="Heading3"/>
      </w:pPr>
      <w:bookmarkStart w:id="31" w:name="_Toc146976377"/>
      <w:r>
        <w:t xml:space="preserve">5-Staged Pipelined </w:t>
      </w:r>
      <w:r>
        <w:t xml:space="preserve">Matrix MAC </w:t>
      </w:r>
      <w:r>
        <w:t>Processor</w:t>
      </w:r>
      <w:bookmarkEnd w:id="31"/>
    </w:p>
    <w:p w14:paraId="0EC0D24A" w14:textId="77777777" w:rsidR="00792F53" w:rsidRPr="00792F53" w:rsidRDefault="00792F53" w:rsidP="00792F53"/>
    <w:sectPr w:rsidR="00792F53" w:rsidRPr="00792F53">
      <w:headerReference w:type="default" r:id="rId11"/>
      <w:footerReference w:type="default" r:id="rId12"/>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EBB9" w14:textId="77777777" w:rsidR="00D127DF" w:rsidRDefault="00D127DF">
      <w:r>
        <w:separator/>
      </w:r>
    </w:p>
  </w:endnote>
  <w:endnote w:type="continuationSeparator" w:id="0">
    <w:p w14:paraId="752BE69C" w14:textId="77777777" w:rsidR="00D127DF" w:rsidRDefault="00D1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8449" w14:textId="77777777" w:rsidR="00B909BB" w:rsidRDefault="00B909BB" w:rsidP="001B511F">
    <w:pPr>
      <w:rPr>
        <w:sz w:val="14"/>
      </w:rPr>
    </w:pPr>
  </w:p>
  <w:p w14:paraId="783C844A" w14:textId="77777777" w:rsidR="00B909BB" w:rsidRDefault="00B909BB" w:rsidP="001B511F">
    <w:pPr>
      <w:pStyle w:val="Footer"/>
    </w:pPr>
  </w:p>
  <w:p w14:paraId="783C844B" w14:textId="77777777" w:rsidR="00B909BB" w:rsidRPr="001B511F" w:rsidRDefault="00B909BB"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6FE2" w14:textId="77777777" w:rsidR="00D127DF" w:rsidRDefault="00D127DF">
      <w:r>
        <w:separator/>
      </w:r>
    </w:p>
  </w:footnote>
  <w:footnote w:type="continuationSeparator" w:id="0">
    <w:p w14:paraId="6A77B051" w14:textId="77777777" w:rsidR="00D127DF" w:rsidRDefault="00D12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D433" w14:textId="1EB865D2" w:rsidR="00535150" w:rsidRPr="00535150" w:rsidRDefault="00535150" w:rsidP="00535150">
    <w:pPr>
      <w:pStyle w:val="BodyTextIndent"/>
      <w:tabs>
        <w:tab w:val="right" w:pos="9180"/>
      </w:tabs>
      <w:rPr>
        <w:rFonts w:asciiTheme="minorHAnsi" w:hAnsiTheme="minorHAnsi" w:cstheme="minorHAnsi"/>
        <w:sz w:val="22"/>
        <w:szCs w:val="22"/>
      </w:rPr>
    </w:pPr>
    <w:r w:rsidRPr="00535150">
      <w:rPr>
        <w:rFonts w:asciiTheme="minorHAnsi" w:hAnsiTheme="minorHAnsi" w:cstheme="minorHAnsi"/>
        <w:sz w:val="22"/>
        <w:szCs w:val="22"/>
      </w:rPr>
      <w:t>INTELLERA</w:t>
    </w:r>
    <w:r w:rsidRPr="00535150">
      <w:rPr>
        <w:rFonts w:asciiTheme="minorHAnsi" w:hAnsiTheme="minorHAnsi" w:cstheme="minorHAnsi"/>
        <w:sz w:val="22"/>
        <w:szCs w:val="22"/>
      </w:rPr>
      <w:t xml:space="preserve">: </w:t>
    </w:r>
    <w:r w:rsidRPr="00535150">
      <w:rPr>
        <w:rFonts w:asciiTheme="minorHAnsi" w:hAnsiTheme="minorHAnsi" w:cstheme="minorHAnsi"/>
        <w:sz w:val="22"/>
        <w:szCs w:val="22"/>
      </w:rPr>
      <w:t>A Hardware based Acceleration of Matrix MAC Processor.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92E52"/>
    <w:multiLevelType w:val="hybridMultilevel"/>
    <w:tmpl w:val="5B4E5B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53D2040"/>
    <w:multiLevelType w:val="multilevel"/>
    <w:tmpl w:val="F9B8BA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73948BE"/>
    <w:multiLevelType w:val="hybridMultilevel"/>
    <w:tmpl w:val="B17C6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5"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7" w15:restartNumberingAfterBreak="0">
    <w:nsid w:val="0A7D1E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0F475057"/>
    <w:multiLevelType w:val="hybridMultilevel"/>
    <w:tmpl w:val="DF767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8687BB1"/>
    <w:multiLevelType w:val="hybridMultilevel"/>
    <w:tmpl w:val="F60A879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B90B75"/>
    <w:multiLevelType w:val="multilevel"/>
    <w:tmpl w:val="EFAAEE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i/>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5A2049"/>
    <w:multiLevelType w:val="hybridMultilevel"/>
    <w:tmpl w:val="E9DC44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60971CB"/>
    <w:multiLevelType w:val="hybridMultilevel"/>
    <w:tmpl w:val="62B8C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209434D"/>
    <w:multiLevelType w:val="hybridMultilevel"/>
    <w:tmpl w:val="2B78F3A8"/>
    <w:lvl w:ilvl="0" w:tplc="6B588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A7008"/>
    <w:multiLevelType w:val="multilevel"/>
    <w:tmpl w:val="9738E628"/>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4DD27FA"/>
    <w:multiLevelType w:val="multilevel"/>
    <w:tmpl w:val="255A6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48CF6F4E"/>
    <w:multiLevelType w:val="hybridMultilevel"/>
    <w:tmpl w:val="4294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CB7560"/>
    <w:multiLevelType w:val="multilevel"/>
    <w:tmpl w:val="9642F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4C576B5C"/>
    <w:multiLevelType w:val="hybridMultilevel"/>
    <w:tmpl w:val="62B8C0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F7921EF"/>
    <w:multiLevelType w:val="multilevel"/>
    <w:tmpl w:val="170EC5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50CE43A9"/>
    <w:multiLevelType w:val="hybridMultilevel"/>
    <w:tmpl w:val="6F36E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4743845"/>
    <w:multiLevelType w:val="hybridMultilevel"/>
    <w:tmpl w:val="EF4E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3F2518"/>
    <w:multiLevelType w:val="hybridMultilevel"/>
    <w:tmpl w:val="A49C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45502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5DDC0914"/>
    <w:multiLevelType w:val="hybridMultilevel"/>
    <w:tmpl w:val="3E64EF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8"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0"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005FED"/>
    <w:multiLevelType w:val="multilevel"/>
    <w:tmpl w:val="E6587A4E"/>
    <w:lvl w:ilvl="0">
      <w:start w:val="2"/>
      <w:numFmt w:val="decimal"/>
      <w:lvlText w:val="%1."/>
      <w:lvlJc w:val="left"/>
      <w:pPr>
        <w:ind w:left="540" w:hanging="540"/>
      </w:pPr>
      <w:rPr>
        <w:rFonts w:hint="default"/>
      </w:rPr>
    </w:lvl>
    <w:lvl w:ilvl="1">
      <w:start w:val="3"/>
      <w:numFmt w:val="decimal"/>
      <w:lvlText w:val="%1.%2."/>
      <w:lvlJc w:val="left"/>
      <w:pPr>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80713639">
    <w:abstractNumId w:val="35"/>
  </w:num>
  <w:num w:numId="2" w16cid:durableId="1821724929">
    <w:abstractNumId w:val="9"/>
  </w:num>
  <w:num w:numId="3" w16cid:durableId="267856000">
    <w:abstractNumId w:val="7"/>
  </w:num>
  <w:num w:numId="4" w16cid:durableId="1464228402">
    <w:abstractNumId w:val="6"/>
  </w:num>
  <w:num w:numId="5" w16cid:durableId="971057358">
    <w:abstractNumId w:val="5"/>
  </w:num>
  <w:num w:numId="6" w16cid:durableId="349649623">
    <w:abstractNumId w:val="4"/>
  </w:num>
  <w:num w:numId="7" w16cid:durableId="1951736200">
    <w:abstractNumId w:val="8"/>
  </w:num>
  <w:num w:numId="8" w16cid:durableId="540173635">
    <w:abstractNumId w:val="3"/>
  </w:num>
  <w:num w:numId="9" w16cid:durableId="1847088664">
    <w:abstractNumId w:val="2"/>
  </w:num>
  <w:num w:numId="10" w16cid:durableId="772625529">
    <w:abstractNumId w:val="1"/>
  </w:num>
  <w:num w:numId="11" w16cid:durableId="203757880">
    <w:abstractNumId w:val="0"/>
  </w:num>
  <w:num w:numId="12" w16cid:durableId="54739204">
    <w:abstractNumId w:val="19"/>
  </w:num>
  <w:num w:numId="13" w16cid:durableId="1944340734">
    <w:abstractNumId w:val="50"/>
  </w:num>
  <w:num w:numId="14" w16cid:durableId="2119837125">
    <w:abstractNumId w:val="26"/>
  </w:num>
  <w:num w:numId="15" w16cid:durableId="345323899">
    <w:abstractNumId w:val="15"/>
  </w:num>
  <w:num w:numId="16" w16cid:durableId="717127540">
    <w:abstractNumId w:val="47"/>
  </w:num>
  <w:num w:numId="17" w16cid:durableId="1176070993">
    <w:abstractNumId w:val="16"/>
  </w:num>
  <w:num w:numId="18" w16cid:durableId="416874599">
    <w:abstractNumId w:val="14"/>
  </w:num>
  <w:num w:numId="19" w16cid:durableId="1549144572">
    <w:abstractNumId w:val="32"/>
  </w:num>
  <w:num w:numId="20" w16cid:durableId="2039576492">
    <w:abstractNumId w:val="52"/>
  </w:num>
  <w:num w:numId="21" w16cid:durableId="604308170">
    <w:abstractNumId w:val="30"/>
  </w:num>
  <w:num w:numId="22" w16cid:durableId="902331416">
    <w:abstractNumId w:val="42"/>
  </w:num>
  <w:num w:numId="23" w16cid:durableId="636495435">
    <w:abstractNumId w:val="23"/>
  </w:num>
  <w:num w:numId="24" w16cid:durableId="760949477">
    <w:abstractNumId w:val="22"/>
  </w:num>
  <w:num w:numId="25" w16cid:durableId="1240208435">
    <w:abstractNumId w:val="24"/>
  </w:num>
  <w:num w:numId="26" w16cid:durableId="90592890">
    <w:abstractNumId w:val="20"/>
  </w:num>
  <w:num w:numId="27" w16cid:durableId="1084575059">
    <w:abstractNumId w:val="52"/>
  </w:num>
  <w:num w:numId="28" w16cid:durableId="386801336">
    <w:abstractNumId w:val="10"/>
  </w:num>
  <w:num w:numId="29" w16cid:durableId="1314263121">
    <w:abstractNumId w:val="18"/>
  </w:num>
  <w:num w:numId="30" w16cid:durableId="1954483459">
    <w:abstractNumId w:val="29"/>
  </w:num>
  <w:num w:numId="31" w16cid:durableId="1415971720">
    <w:abstractNumId w:val="27"/>
  </w:num>
  <w:num w:numId="32" w16cid:durableId="1722288469">
    <w:abstractNumId w:val="49"/>
  </w:num>
  <w:num w:numId="33" w16cid:durableId="362021693">
    <w:abstractNumId w:val="48"/>
  </w:num>
  <w:num w:numId="34" w16cid:durableId="5713524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93945223">
    <w:abstractNumId w:val="40"/>
  </w:num>
  <w:num w:numId="36" w16cid:durableId="1675298175">
    <w:abstractNumId w:val="38"/>
  </w:num>
  <w:num w:numId="37" w16cid:durableId="1788161871">
    <w:abstractNumId w:val="36"/>
  </w:num>
  <w:num w:numId="38" w16cid:durableId="195237384">
    <w:abstractNumId w:val="12"/>
  </w:num>
  <w:num w:numId="39" w16cid:durableId="1069696405">
    <w:abstractNumId w:val="52"/>
    <w:lvlOverride w:ilvl="0">
      <w:startOverride w:val="5"/>
    </w:lvlOverride>
    <w:lvlOverride w:ilvl="1">
      <w:startOverride w:val="1"/>
    </w:lvlOverride>
  </w:num>
  <w:num w:numId="40" w16cid:durableId="608052732">
    <w:abstractNumId w:val="34"/>
  </w:num>
  <w:num w:numId="41" w16cid:durableId="1390810785">
    <w:abstractNumId w:val="51"/>
  </w:num>
  <w:num w:numId="42" w16cid:durableId="641734502">
    <w:abstractNumId w:val="41"/>
  </w:num>
  <w:num w:numId="43" w16cid:durableId="254174223">
    <w:abstractNumId w:val="11"/>
  </w:num>
  <w:num w:numId="44" w16cid:durableId="2103867042">
    <w:abstractNumId w:val="21"/>
  </w:num>
  <w:num w:numId="45" w16cid:durableId="909460003">
    <w:abstractNumId w:val="13"/>
  </w:num>
  <w:num w:numId="46" w16cid:durableId="85078579">
    <w:abstractNumId w:val="44"/>
  </w:num>
  <w:num w:numId="47" w16cid:durableId="896360839">
    <w:abstractNumId w:val="37"/>
  </w:num>
  <w:num w:numId="48" w16cid:durableId="152064026">
    <w:abstractNumId w:val="33"/>
  </w:num>
  <w:num w:numId="49" w16cid:durableId="628245731">
    <w:abstractNumId w:val="25"/>
  </w:num>
  <w:num w:numId="50" w16cid:durableId="621228108">
    <w:abstractNumId w:val="46"/>
  </w:num>
  <w:num w:numId="51" w16cid:durableId="2096438795">
    <w:abstractNumId w:val="31"/>
  </w:num>
  <w:num w:numId="52" w16cid:durableId="366873404">
    <w:abstractNumId w:val="28"/>
  </w:num>
  <w:num w:numId="53" w16cid:durableId="7292384">
    <w:abstractNumId w:val="43"/>
  </w:num>
  <w:num w:numId="54" w16cid:durableId="2117095784">
    <w:abstractNumId w:val="39"/>
  </w:num>
  <w:num w:numId="55" w16cid:durableId="558587932">
    <w:abstractNumId w:val="45"/>
  </w:num>
  <w:num w:numId="56" w16cid:durableId="3447907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D11"/>
    <w:rsid w:val="000063E6"/>
    <w:rsid w:val="00013820"/>
    <w:rsid w:val="00026E13"/>
    <w:rsid w:val="000355FF"/>
    <w:rsid w:val="000448F1"/>
    <w:rsid w:val="0004643D"/>
    <w:rsid w:val="00051507"/>
    <w:rsid w:val="000515A8"/>
    <w:rsid w:val="00051985"/>
    <w:rsid w:val="00061069"/>
    <w:rsid w:val="000635B1"/>
    <w:rsid w:val="000723B8"/>
    <w:rsid w:val="0008248B"/>
    <w:rsid w:val="00090FD1"/>
    <w:rsid w:val="000A4758"/>
    <w:rsid w:val="000A60F6"/>
    <w:rsid w:val="000B09B8"/>
    <w:rsid w:val="000B3329"/>
    <w:rsid w:val="000B4D1E"/>
    <w:rsid w:val="000B6ACF"/>
    <w:rsid w:val="000C0D10"/>
    <w:rsid w:val="000D34E5"/>
    <w:rsid w:val="000E43D6"/>
    <w:rsid w:val="000E7F94"/>
    <w:rsid w:val="000F1DB7"/>
    <w:rsid w:val="000F74BF"/>
    <w:rsid w:val="00105F9D"/>
    <w:rsid w:val="00124235"/>
    <w:rsid w:val="00131F88"/>
    <w:rsid w:val="00134B1D"/>
    <w:rsid w:val="00157D6E"/>
    <w:rsid w:val="00181091"/>
    <w:rsid w:val="001956D3"/>
    <w:rsid w:val="001A6384"/>
    <w:rsid w:val="001B511F"/>
    <w:rsid w:val="001C719B"/>
    <w:rsid w:val="001D6F78"/>
    <w:rsid w:val="001E2435"/>
    <w:rsid w:val="001F205A"/>
    <w:rsid w:val="00203229"/>
    <w:rsid w:val="00207C0B"/>
    <w:rsid w:val="002145A4"/>
    <w:rsid w:val="00216807"/>
    <w:rsid w:val="0021715F"/>
    <w:rsid w:val="002319ED"/>
    <w:rsid w:val="002330A2"/>
    <w:rsid w:val="00276FD8"/>
    <w:rsid w:val="00282384"/>
    <w:rsid w:val="002868AD"/>
    <w:rsid w:val="00286BF2"/>
    <w:rsid w:val="002A497F"/>
    <w:rsid w:val="002B53D9"/>
    <w:rsid w:val="002D12A3"/>
    <w:rsid w:val="002D377E"/>
    <w:rsid w:val="002D3DBC"/>
    <w:rsid w:val="002E636A"/>
    <w:rsid w:val="002F3B9C"/>
    <w:rsid w:val="00302E77"/>
    <w:rsid w:val="00313CBA"/>
    <w:rsid w:val="00314388"/>
    <w:rsid w:val="003259FA"/>
    <w:rsid w:val="00326AA4"/>
    <w:rsid w:val="0033790E"/>
    <w:rsid w:val="00371BFE"/>
    <w:rsid w:val="003801B7"/>
    <w:rsid w:val="00381321"/>
    <w:rsid w:val="00384B88"/>
    <w:rsid w:val="00395BF1"/>
    <w:rsid w:val="003A2C03"/>
    <w:rsid w:val="003C4A5A"/>
    <w:rsid w:val="003D66A8"/>
    <w:rsid w:val="003E60FE"/>
    <w:rsid w:val="003E6B60"/>
    <w:rsid w:val="003F32CD"/>
    <w:rsid w:val="003F5D73"/>
    <w:rsid w:val="00421704"/>
    <w:rsid w:val="00450CE6"/>
    <w:rsid w:val="00466E2F"/>
    <w:rsid w:val="004676F3"/>
    <w:rsid w:val="004752E4"/>
    <w:rsid w:val="00476776"/>
    <w:rsid w:val="004802B5"/>
    <w:rsid w:val="00481F4E"/>
    <w:rsid w:val="00492A18"/>
    <w:rsid w:val="004A0FE3"/>
    <w:rsid w:val="004B0C7D"/>
    <w:rsid w:val="004C0A32"/>
    <w:rsid w:val="004C2E5D"/>
    <w:rsid w:val="004D3F3B"/>
    <w:rsid w:val="004D5284"/>
    <w:rsid w:val="004F180C"/>
    <w:rsid w:val="0051098F"/>
    <w:rsid w:val="0051525F"/>
    <w:rsid w:val="005277AC"/>
    <w:rsid w:val="0053040D"/>
    <w:rsid w:val="00533252"/>
    <w:rsid w:val="0053369B"/>
    <w:rsid w:val="00534BA4"/>
    <w:rsid w:val="00535150"/>
    <w:rsid w:val="00552B6E"/>
    <w:rsid w:val="005622C6"/>
    <w:rsid w:val="005663DE"/>
    <w:rsid w:val="00571E82"/>
    <w:rsid w:val="00573FEA"/>
    <w:rsid w:val="00576060"/>
    <w:rsid w:val="005B1E9B"/>
    <w:rsid w:val="005B776F"/>
    <w:rsid w:val="005C4F6A"/>
    <w:rsid w:val="005E1D85"/>
    <w:rsid w:val="00621C31"/>
    <w:rsid w:val="006316D7"/>
    <w:rsid w:val="0063475B"/>
    <w:rsid w:val="006544CB"/>
    <w:rsid w:val="00660E05"/>
    <w:rsid w:val="00685D5C"/>
    <w:rsid w:val="00690054"/>
    <w:rsid w:val="006A4714"/>
    <w:rsid w:val="006B1352"/>
    <w:rsid w:val="006E21AE"/>
    <w:rsid w:val="006F4E00"/>
    <w:rsid w:val="007050C5"/>
    <w:rsid w:val="00711819"/>
    <w:rsid w:val="00712781"/>
    <w:rsid w:val="007131FB"/>
    <w:rsid w:val="00713C3E"/>
    <w:rsid w:val="007274A4"/>
    <w:rsid w:val="00731ACD"/>
    <w:rsid w:val="00731C74"/>
    <w:rsid w:val="00744860"/>
    <w:rsid w:val="00745CE1"/>
    <w:rsid w:val="00747AD5"/>
    <w:rsid w:val="00750AB3"/>
    <w:rsid w:val="0075202E"/>
    <w:rsid w:val="007646ED"/>
    <w:rsid w:val="007666B6"/>
    <w:rsid w:val="00776ADF"/>
    <w:rsid w:val="00780C56"/>
    <w:rsid w:val="00780FA3"/>
    <w:rsid w:val="00790AD5"/>
    <w:rsid w:val="00792F53"/>
    <w:rsid w:val="007B2BE4"/>
    <w:rsid w:val="007C5ED9"/>
    <w:rsid w:val="007D2D45"/>
    <w:rsid w:val="007E6EFF"/>
    <w:rsid w:val="007F1637"/>
    <w:rsid w:val="007F2C44"/>
    <w:rsid w:val="00803EF0"/>
    <w:rsid w:val="00817C81"/>
    <w:rsid w:val="00817F7C"/>
    <w:rsid w:val="00823A54"/>
    <w:rsid w:val="00840722"/>
    <w:rsid w:val="00857DF3"/>
    <w:rsid w:val="00870C33"/>
    <w:rsid w:val="00870E1E"/>
    <w:rsid w:val="00872ACB"/>
    <w:rsid w:val="00883C5A"/>
    <w:rsid w:val="008A5E79"/>
    <w:rsid w:val="008B1320"/>
    <w:rsid w:val="008C1997"/>
    <w:rsid w:val="008D25AB"/>
    <w:rsid w:val="008E5AA3"/>
    <w:rsid w:val="00903D78"/>
    <w:rsid w:val="00905DC6"/>
    <w:rsid w:val="009151C6"/>
    <w:rsid w:val="00917606"/>
    <w:rsid w:val="00920CFE"/>
    <w:rsid w:val="00927A65"/>
    <w:rsid w:val="009443E3"/>
    <w:rsid w:val="00944400"/>
    <w:rsid w:val="009454D0"/>
    <w:rsid w:val="0095474E"/>
    <w:rsid w:val="009764B5"/>
    <w:rsid w:val="00982175"/>
    <w:rsid w:val="009838FF"/>
    <w:rsid w:val="00992D11"/>
    <w:rsid w:val="009A069C"/>
    <w:rsid w:val="009A14FA"/>
    <w:rsid w:val="009A173D"/>
    <w:rsid w:val="009A655D"/>
    <w:rsid w:val="009B5F51"/>
    <w:rsid w:val="009B6FBB"/>
    <w:rsid w:val="009C59C7"/>
    <w:rsid w:val="009D3199"/>
    <w:rsid w:val="00A12BA4"/>
    <w:rsid w:val="00A2061D"/>
    <w:rsid w:val="00A339B2"/>
    <w:rsid w:val="00A34473"/>
    <w:rsid w:val="00A50512"/>
    <w:rsid w:val="00A83F3B"/>
    <w:rsid w:val="00A8400E"/>
    <w:rsid w:val="00A8643B"/>
    <w:rsid w:val="00AA2250"/>
    <w:rsid w:val="00AB14A1"/>
    <w:rsid w:val="00AB185A"/>
    <w:rsid w:val="00AB32B2"/>
    <w:rsid w:val="00AC1C1D"/>
    <w:rsid w:val="00AC7C36"/>
    <w:rsid w:val="00AE0256"/>
    <w:rsid w:val="00AE6704"/>
    <w:rsid w:val="00AE78A2"/>
    <w:rsid w:val="00AF284F"/>
    <w:rsid w:val="00AF42A4"/>
    <w:rsid w:val="00AF5898"/>
    <w:rsid w:val="00B010C6"/>
    <w:rsid w:val="00B01467"/>
    <w:rsid w:val="00B038D5"/>
    <w:rsid w:val="00B2140F"/>
    <w:rsid w:val="00B42262"/>
    <w:rsid w:val="00B46D39"/>
    <w:rsid w:val="00B5267F"/>
    <w:rsid w:val="00B53FDB"/>
    <w:rsid w:val="00B60D4A"/>
    <w:rsid w:val="00B63903"/>
    <w:rsid w:val="00B676FC"/>
    <w:rsid w:val="00B769DC"/>
    <w:rsid w:val="00B81800"/>
    <w:rsid w:val="00B900D6"/>
    <w:rsid w:val="00B909BB"/>
    <w:rsid w:val="00B91D46"/>
    <w:rsid w:val="00B94845"/>
    <w:rsid w:val="00B95001"/>
    <w:rsid w:val="00B95216"/>
    <w:rsid w:val="00B9792D"/>
    <w:rsid w:val="00BA10EB"/>
    <w:rsid w:val="00BA5EAD"/>
    <w:rsid w:val="00BB596A"/>
    <w:rsid w:val="00BB60BC"/>
    <w:rsid w:val="00BC0929"/>
    <w:rsid w:val="00BC12DE"/>
    <w:rsid w:val="00BC1B5A"/>
    <w:rsid w:val="00BC52B2"/>
    <w:rsid w:val="00BD519B"/>
    <w:rsid w:val="00BE364C"/>
    <w:rsid w:val="00BE42FE"/>
    <w:rsid w:val="00BF5976"/>
    <w:rsid w:val="00C214BC"/>
    <w:rsid w:val="00C46E9A"/>
    <w:rsid w:val="00C53BE6"/>
    <w:rsid w:val="00C720E8"/>
    <w:rsid w:val="00C740C0"/>
    <w:rsid w:val="00C92063"/>
    <w:rsid w:val="00C942AE"/>
    <w:rsid w:val="00C963A0"/>
    <w:rsid w:val="00C96E62"/>
    <w:rsid w:val="00C971C3"/>
    <w:rsid w:val="00C97E02"/>
    <w:rsid w:val="00CA0C40"/>
    <w:rsid w:val="00CB5031"/>
    <w:rsid w:val="00CC6004"/>
    <w:rsid w:val="00CC6F12"/>
    <w:rsid w:val="00CC7B67"/>
    <w:rsid w:val="00CE424B"/>
    <w:rsid w:val="00CF3F48"/>
    <w:rsid w:val="00D127DF"/>
    <w:rsid w:val="00D12A20"/>
    <w:rsid w:val="00D17ABF"/>
    <w:rsid w:val="00D32C10"/>
    <w:rsid w:val="00D47CA9"/>
    <w:rsid w:val="00D60174"/>
    <w:rsid w:val="00D64F44"/>
    <w:rsid w:val="00D6555B"/>
    <w:rsid w:val="00D67157"/>
    <w:rsid w:val="00D87A60"/>
    <w:rsid w:val="00DA650A"/>
    <w:rsid w:val="00DB4F02"/>
    <w:rsid w:val="00DD6BF9"/>
    <w:rsid w:val="00DE2A52"/>
    <w:rsid w:val="00DE534F"/>
    <w:rsid w:val="00DF3D92"/>
    <w:rsid w:val="00E3554E"/>
    <w:rsid w:val="00E369FF"/>
    <w:rsid w:val="00E407C1"/>
    <w:rsid w:val="00E502B7"/>
    <w:rsid w:val="00E50B4B"/>
    <w:rsid w:val="00E63EB9"/>
    <w:rsid w:val="00E71FF7"/>
    <w:rsid w:val="00E754B4"/>
    <w:rsid w:val="00E8706B"/>
    <w:rsid w:val="00E90784"/>
    <w:rsid w:val="00EA3C59"/>
    <w:rsid w:val="00EA609A"/>
    <w:rsid w:val="00EB2780"/>
    <w:rsid w:val="00EC2C59"/>
    <w:rsid w:val="00ED225C"/>
    <w:rsid w:val="00EF4ACD"/>
    <w:rsid w:val="00EF6622"/>
    <w:rsid w:val="00F008B1"/>
    <w:rsid w:val="00F04BBB"/>
    <w:rsid w:val="00F119C8"/>
    <w:rsid w:val="00F15874"/>
    <w:rsid w:val="00F23F8D"/>
    <w:rsid w:val="00F314C9"/>
    <w:rsid w:val="00F5299B"/>
    <w:rsid w:val="00F60285"/>
    <w:rsid w:val="00F61C0F"/>
    <w:rsid w:val="00F6447E"/>
    <w:rsid w:val="00F7200F"/>
    <w:rsid w:val="00F80FED"/>
    <w:rsid w:val="00F83C9F"/>
    <w:rsid w:val="00F87716"/>
    <w:rsid w:val="00F91FB4"/>
    <w:rsid w:val="00F92573"/>
    <w:rsid w:val="00F95BCB"/>
    <w:rsid w:val="00F97A3E"/>
    <w:rsid w:val="00FA224B"/>
    <w:rsid w:val="00FA5381"/>
    <w:rsid w:val="00FC4B0F"/>
    <w:rsid w:val="00FC66BF"/>
    <w:rsid w:val="00FC7475"/>
    <w:rsid w:val="00FD4699"/>
    <w:rsid w:val="00FF2B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C8323"/>
  <w15:docId w15:val="{F4A498D9-2854-4B4F-A09C-373D33DA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06B"/>
    <w:pPr>
      <w:jc w:val="both"/>
    </w:pPr>
    <w:rPr>
      <w:rFonts w:ascii="Century" w:hAnsi="Century"/>
      <w:sz w:val="24"/>
      <w:szCs w:val="24"/>
      <w:lang w:val="en-US" w:eastAsia="en-US"/>
    </w:rPr>
  </w:style>
  <w:style w:type="paragraph" w:styleId="Heading1">
    <w:name w:val="heading 1"/>
    <w:basedOn w:val="Normal"/>
    <w:next w:val="Normal"/>
    <w:autoRedefine/>
    <w:qFormat/>
    <w:rsid w:val="00F04BBB"/>
    <w:pPr>
      <w:keepNext/>
      <w:numPr>
        <w:numId w:val="38"/>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533252"/>
    <w:pPr>
      <w:keepNext/>
      <w:numPr>
        <w:ilvl w:val="1"/>
        <w:numId w:val="38"/>
      </w:numPr>
      <w:spacing w:before="240" w:after="60" w:line="360" w:lineRule="auto"/>
      <w:outlineLvl w:val="1"/>
    </w:pPr>
    <w:rPr>
      <w:rFonts w:ascii="Bookman Old Style" w:hAnsi="Bookman Old Style" w:cs="Arial"/>
      <w:iCs/>
      <w:sz w:val="28"/>
      <w:szCs w:val="28"/>
    </w:rPr>
  </w:style>
  <w:style w:type="paragraph" w:styleId="Heading3">
    <w:name w:val="heading 3"/>
    <w:basedOn w:val="Normal"/>
    <w:next w:val="Normal"/>
    <w:autoRedefine/>
    <w:qFormat/>
    <w:rsid w:val="00203229"/>
    <w:pPr>
      <w:keepNext/>
      <w:numPr>
        <w:ilvl w:val="2"/>
        <w:numId w:val="38"/>
      </w:numPr>
      <w:outlineLvl w:val="2"/>
    </w:pPr>
    <w:rPr>
      <w:sz w:val="26"/>
      <w:szCs w:val="20"/>
    </w:rPr>
  </w:style>
  <w:style w:type="paragraph" w:styleId="Heading4">
    <w:name w:val="heading 4"/>
    <w:basedOn w:val="Normal"/>
    <w:next w:val="Normal"/>
    <w:autoRedefine/>
    <w:qFormat/>
    <w:rsid w:val="009A14FA"/>
    <w:pPr>
      <w:keepNext/>
      <w:numPr>
        <w:ilvl w:val="3"/>
        <w:numId w:val="38"/>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38"/>
      </w:numPr>
      <w:outlineLvl w:val="4"/>
    </w:pPr>
    <w:rPr>
      <w:bCs/>
      <w:i/>
      <w:iCs/>
      <w:sz w:val="22"/>
      <w:szCs w:val="26"/>
    </w:rPr>
  </w:style>
  <w:style w:type="paragraph" w:styleId="Heading6">
    <w:name w:val="heading 6"/>
    <w:basedOn w:val="Normal"/>
    <w:next w:val="Normal"/>
    <w:qFormat/>
    <w:pPr>
      <w:keepNext/>
      <w:numPr>
        <w:ilvl w:val="5"/>
        <w:numId w:val="38"/>
      </w:numPr>
      <w:outlineLvl w:val="5"/>
    </w:pPr>
    <w:rPr>
      <w:sz w:val="40"/>
      <w:szCs w:val="20"/>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iCs/>
    </w:rPr>
  </w:style>
  <w:style w:type="paragraph" w:styleId="Heading9">
    <w:name w:val="heading 9"/>
    <w:basedOn w:val="Normal"/>
    <w:next w:val="Normal"/>
    <w:qFormat/>
    <w:pPr>
      <w:numPr>
        <w:ilvl w:val="8"/>
        <w:numId w:val="38"/>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style>
  <w:style w:type="paragraph" w:styleId="Footer">
    <w:name w:val="footer"/>
    <w:basedOn w:val="Normal"/>
    <w:link w:val="FooterChar"/>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7B2BE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jc w:val="left"/>
    </w:pPr>
    <w:rPr>
      <w:rFonts w:ascii="Courier New" w:hAnsi="Courier New" w:cs="Courier New"/>
      <w:sz w:val="20"/>
      <w:szCs w:val="20"/>
    </w:rPr>
  </w:style>
  <w:style w:type="paragraph" w:styleId="ListBullet">
    <w:name w:val="List Bullet"/>
    <w:basedOn w:val="Normal"/>
    <w:autoRedefine/>
    <w:pPr>
      <w:numPr>
        <w:numId w:val="2"/>
      </w:numPr>
      <w:jc w:val="left"/>
    </w:pPr>
    <w:rPr>
      <w:rFonts w:ascii="Times New Roman" w:hAnsi="Times New Roman"/>
    </w:rPr>
  </w:style>
  <w:style w:type="paragraph" w:styleId="ListBullet2">
    <w:name w:val="List Bullet 2"/>
    <w:basedOn w:val="Normal"/>
    <w:autoRedefine/>
    <w:pPr>
      <w:numPr>
        <w:numId w:val="3"/>
      </w:numPr>
      <w:jc w:val="left"/>
    </w:pPr>
    <w:rPr>
      <w:rFonts w:ascii="Times New Roman" w:hAnsi="Times New Roman"/>
    </w:rPr>
  </w:style>
  <w:style w:type="paragraph" w:styleId="ListBullet3">
    <w:name w:val="List Bullet 3"/>
    <w:basedOn w:val="Normal"/>
    <w:autoRedefine/>
    <w:pPr>
      <w:numPr>
        <w:numId w:val="4"/>
      </w:numPr>
      <w:jc w:val="left"/>
    </w:pPr>
    <w:rPr>
      <w:rFonts w:ascii="Times New Roman" w:hAnsi="Times New Roman"/>
    </w:rPr>
  </w:style>
  <w:style w:type="paragraph" w:styleId="ListBullet4">
    <w:name w:val="List Bullet 4"/>
    <w:basedOn w:val="Normal"/>
    <w:autoRedefine/>
    <w:pPr>
      <w:numPr>
        <w:numId w:val="5"/>
      </w:numPr>
      <w:jc w:val="left"/>
    </w:pPr>
    <w:rPr>
      <w:rFonts w:ascii="Times New Roman" w:hAnsi="Times New Roman"/>
    </w:rPr>
  </w:style>
  <w:style w:type="paragraph" w:styleId="ListBullet5">
    <w:name w:val="List Bullet 5"/>
    <w:basedOn w:val="Normal"/>
    <w:autoRedefine/>
    <w:pPr>
      <w:numPr>
        <w:numId w:val="6"/>
      </w:numPr>
      <w:jc w:val="left"/>
    </w:pPr>
    <w:rPr>
      <w:rFonts w:ascii="Times New Roman" w:hAnsi="Times New Roman"/>
    </w:rPr>
  </w:style>
  <w:style w:type="paragraph" w:styleId="ListNumber">
    <w:name w:val="List Number"/>
    <w:basedOn w:val="Normal"/>
    <w:pPr>
      <w:numPr>
        <w:numId w:val="7"/>
      </w:numPr>
      <w:jc w:val="left"/>
    </w:pPr>
    <w:rPr>
      <w:rFonts w:ascii="Times New Roman" w:hAnsi="Times New Roman"/>
    </w:rPr>
  </w:style>
  <w:style w:type="paragraph" w:styleId="ListNumber2">
    <w:name w:val="List Number 2"/>
    <w:basedOn w:val="Normal"/>
    <w:pPr>
      <w:numPr>
        <w:numId w:val="8"/>
      </w:numPr>
      <w:jc w:val="left"/>
    </w:pPr>
    <w:rPr>
      <w:rFonts w:ascii="Times New Roman" w:hAnsi="Times New Roman"/>
    </w:rPr>
  </w:style>
  <w:style w:type="paragraph" w:styleId="ListNumber3">
    <w:name w:val="List Number 3"/>
    <w:basedOn w:val="Normal"/>
    <w:pPr>
      <w:numPr>
        <w:numId w:val="9"/>
      </w:numPr>
      <w:jc w:val="left"/>
    </w:pPr>
    <w:rPr>
      <w:rFonts w:ascii="Times New Roman" w:hAnsi="Times New Roman"/>
    </w:rPr>
  </w:style>
  <w:style w:type="paragraph" w:styleId="ListNumber4">
    <w:name w:val="List Number 4"/>
    <w:basedOn w:val="Normal"/>
    <w:pPr>
      <w:numPr>
        <w:numId w:val="10"/>
      </w:numPr>
      <w:jc w:val="left"/>
    </w:pPr>
    <w:rPr>
      <w:rFonts w:ascii="Times New Roman" w:hAnsi="Times New Roman"/>
    </w:rPr>
  </w:style>
  <w:style w:type="paragraph" w:styleId="ListNumber5">
    <w:name w:val="List Number 5"/>
    <w:basedOn w:val="Normal"/>
    <w:pPr>
      <w:numPr>
        <w:numId w:val="11"/>
      </w:numPr>
      <w:jc w:val="left"/>
    </w:pPr>
    <w:rPr>
      <w:rFonts w:ascii="Times New Roman" w:hAnsi="Times New Roman"/>
    </w:rPr>
  </w:style>
  <w:style w:type="paragraph" w:styleId="BodyTextIndent3">
    <w:name w:val="Body Text Indent 3"/>
    <w:basedOn w:val="Normal"/>
    <w:pPr>
      <w:spacing w:after="120"/>
      <w:ind w:left="360"/>
      <w:jc w:val="left"/>
    </w:pPr>
    <w:rPr>
      <w:rFonts w:ascii="Times New Roman" w:hAnsi="Times New Roman"/>
      <w:sz w:val="16"/>
      <w:szCs w:val="16"/>
    </w:rPr>
  </w:style>
  <w:style w:type="paragraph" w:styleId="BodyTextIndent2">
    <w:name w:val="Body Text Indent 2"/>
    <w:basedOn w:val="Normal"/>
    <w:pPr>
      <w:spacing w:after="120" w:line="480" w:lineRule="auto"/>
      <w:ind w:left="360"/>
      <w:jc w:val="left"/>
    </w:pPr>
    <w:rPr>
      <w:rFonts w:ascii="Times New Roman" w:hAnsi="Times New Roman"/>
    </w:rPr>
  </w:style>
  <w:style w:type="paragraph" w:styleId="Subtitle">
    <w:name w:val="Subtitle"/>
    <w:basedOn w:val="Normal"/>
    <w:qFormat/>
    <w:pPr>
      <w:jc w:val="left"/>
    </w:pPr>
    <w:rPr>
      <w:rFonts w:ascii="Times New Roman" w:hAnsi="Times New Roman"/>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jc w:val="left"/>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jc w:val="left"/>
    </w:pPr>
    <w:rPr>
      <w:rFonts w:ascii="Times New Roman" w:hAnsi="Times New Roman"/>
    </w:r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685D5C"/>
    <w:rPr>
      <w:rFonts w:ascii="Garamond" w:hAnsi="Garamond"/>
      <w:sz w:val="22"/>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533252"/>
    <w:rPr>
      <w:rFonts w:ascii="Bookman Old Style" w:hAnsi="Bookman Old Style" w:cs="Arial"/>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jc w:val="left"/>
      <w:textAlignment w:val="baseline"/>
    </w:pPr>
    <w:rPr>
      <w:rFonts w:ascii="Arial" w:hAnsi="Arial"/>
      <w:color w:val="FF0000"/>
      <w:sz w:val="20"/>
      <w:szCs w:val="20"/>
    </w:rPr>
  </w:style>
  <w:style w:type="character" w:customStyle="1" w:styleId="BodyTextIndentChar">
    <w:name w:val="Body Text Indent Char"/>
    <w:basedOn w:val="DefaultParagraphFont"/>
    <w:link w:val="BodyTextIndent"/>
    <w:rsid w:val="009A069C"/>
    <w:rPr>
      <w:rFonts w:ascii="Arial" w:hAnsi="Arial"/>
      <w:sz w:val="6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185221091">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06271229">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84353131">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980503282">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525897941">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4" ma:contentTypeDescription="Create a new document." ma:contentTypeScope="" ma:versionID="ae4384d3560b0927a68f3a9e19dba1a3">
  <xsd:schema xmlns:xsd="http://www.w3.org/2001/XMLSchema" xmlns:xs="http://www.w3.org/2001/XMLSchema" xmlns:p="http://schemas.microsoft.com/office/2006/metadata/properties" xmlns:ns2="478f8a8b-2547-4e95-b23f-421fa568a9dc" targetNamespace="http://schemas.microsoft.com/office/2006/metadata/properties" ma:root="true" ma:fieldsID="ecdb0a4a9d8fb74c5b6cfabd48aca3e1" ns2:_="">
    <xsd:import namespace="478f8a8b-2547-4e95-b23f-421fa568a9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f8a8b-2547-4e95-b23f-421fa568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3B2C3-0013-4151-82E2-6D7E8BEF6F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5E8C2A-F63F-4A95-A09E-73F33E3F2B75}">
  <ds:schemaRefs>
    <ds:schemaRef ds:uri="http://schemas.microsoft.com/sharepoint/v3/contenttype/forms"/>
  </ds:schemaRefs>
</ds:datastoreItem>
</file>

<file path=customXml/itemProps3.xml><?xml version="1.0" encoding="utf-8"?>
<ds:datastoreItem xmlns:ds="http://schemas.openxmlformats.org/officeDocument/2006/customXml" ds:itemID="{F8B25E54-CDAC-4AA8-B2C8-C1C22F2E7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f8a8b-2547-4e95-b23f-421fa568a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FB96AC-06F3-4066-A936-F914D9E0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364</TotalTime>
  <Pages>15</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Saad Khan</cp:lastModifiedBy>
  <cp:revision>67</cp:revision>
  <cp:lastPrinted>2014-02-28T09:32:00Z</cp:lastPrinted>
  <dcterms:created xsi:type="dcterms:W3CDTF">2014-02-28T09:31:00Z</dcterms:created>
  <dcterms:modified xsi:type="dcterms:W3CDTF">2023-09-30T21:32:00Z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